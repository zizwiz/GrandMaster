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533F30" w14:textId="4C198CBA" w:rsidR="005B1A31" w:rsidRDefault="003C7ECE" w:rsidP="008B1ADC">
      <w:pPr>
        <w:pStyle w:val="Title"/>
      </w:pPr>
      <w:r>
        <w:t>How to change image colours.</w:t>
      </w:r>
    </w:p>
    <w:p w14:paraId="0EABE73D" w14:textId="77777777" w:rsidR="005B1A31" w:rsidRDefault="005B1A31" w:rsidP="008B1ADC"/>
    <w:p w14:paraId="0E2F7BE4" w14:textId="77777777" w:rsidR="00F81CB9" w:rsidRDefault="00F81CB9" w:rsidP="008B1ADC"/>
    <w:p w14:paraId="078794CC" w14:textId="7A326F86" w:rsidR="005B1A31" w:rsidRDefault="003C7ECE" w:rsidP="003C7ECE">
      <w:pPr>
        <w:jc w:val="center"/>
      </w:pPr>
      <w:r>
        <w:rPr>
          <w:noProof/>
        </w:rPr>
        <w:drawing>
          <wp:inline distT="0" distB="0" distL="0" distR="0" wp14:anchorId="7BED6C39" wp14:editId="642FEA50">
            <wp:extent cx="5848141" cy="5848141"/>
            <wp:effectExtent l="0" t="0" r="635" b="635"/>
            <wp:docPr id="18117078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07887" name="Picture 1811707887"/>
                    <pic:cNvPicPr/>
                  </pic:nvPicPr>
                  <pic:blipFill>
                    <a:blip r:embed="rId6">
                      <a:extLst>
                        <a:ext uri="{28A0092B-C50C-407E-A947-70E740481C1C}">
                          <a14:useLocalDpi xmlns:a14="http://schemas.microsoft.com/office/drawing/2010/main" val="0"/>
                        </a:ext>
                      </a:extLst>
                    </a:blip>
                    <a:stretch>
                      <a:fillRect/>
                    </a:stretch>
                  </pic:blipFill>
                  <pic:spPr>
                    <a:xfrm>
                      <a:off x="0" y="0"/>
                      <a:ext cx="5866915" cy="5866915"/>
                    </a:xfrm>
                    <a:prstGeom prst="rect">
                      <a:avLst/>
                    </a:prstGeom>
                  </pic:spPr>
                </pic:pic>
              </a:graphicData>
            </a:graphic>
          </wp:inline>
        </w:drawing>
      </w:r>
    </w:p>
    <w:p w14:paraId="189C4162" w14:textId="77777777" w:rsidR="005B1A31" w:rsidRDefault="005B1A31" w:rsidP="008B1ADC"/>
    <w:p w14:paraId="68AAC9AB" w14:textId="77777777" w:rsidR="00F81CB9" w:rsidRDefault="00F81CB9" w:rsidP="008B1ADC"/>
    <w:p w14:paraId="6C02B97E" w14:textId="77777777" w:rsidR="00F81CB9" w:rsidRDefault="00F81CB9" w:rsidP="008B1ADC"/>
    <w:p w14:paraId="36B37F26" w14:textId="59EB2A90" w:rsidR="005B1A31" w:rsidRPr="005B1A31" w:rsidRDefault="005B1A31" w:rsidP="003C7ECE">
      <w:pPr>
        <w:jc w:val="center"/>
      </w:pPr>
      <w:r w:rsidRPr="005B1A31">
        <w:t xml:space="preserve">A short Explanation on how </w:t>
      </w:r>
      <w:r w:rsidR="003C7ECE">
        <w:t xml:space="preserve">to change image colours in </w:t>
      </w:r>
      <w:r w:rsidR="000F46A8">
        <w:t>C</w:t>
      </w:r>
      <w:r w:rsidR="003C7ECE">
        <w:t>#</w:t>
      </w:r>
      <w:r w:rsidRPr="005B1A31">
        <w:t>.</w:t>
      </w:r>
    </w:p>
    <w:p w14:paraId="58CA345F" w14:textId="5DE59C71" w:rsidR="005B1A31" w:rsidRDefault="005B1A31" w:rsidP="008B1ADC">
      <w:r>
        <w:br w:type="page"/>
      </w:r>
      <w:r>
        <w:lastRenderedPageBreak/>
        <w:br w:type="page"/>
      </w:r>
    </w:p>
    <w:p w14:paraId="0637918F" w14:textId="77777777" w:rsidR="005B1A31" w:rsidRPr="00E25F91" w:rsidRDefault="005B1A31" w:rsidP="008B1ADC">
      <w:bookmarkStart w:id="0" w:name="_Toc160470698"/>
      <w:r w:rsidRPr="00E25F91">
        <w:lastRenderedPageBreak/>
        <w:t>Version Control Table</w:t>
      </w:r>
      <w:bookmarkEnd w:id="0"/>
    </w:p>
    <w:p w14:paraId="1CD7CE34" w14:textId="77777777" w:rsidR="005B1A31" w:rsidRDefault="005B1A31" w:rsidP="008B1ADC"/>
    <w:tbl>
      <w:tblPr>
        <w:tblStyle w:val="TableGrid"/>
        <w:tblW w:w="9654" w:type="dxa"/>
        <w:tblLook w:val="04A0" w:firstRow="1" w:lastRow="0" w:firstColumn="1" w:lastColumn="0" w:noHBand="0" w:noVBand="1"/>
      </w:tblPr>
      <w:tblGrid>
        <w:gridCol w:w="2251"/>
        <w:gridCol w:w="1774"/>
        <w:gridCol w:w="2126"/>
        <w:gridCol w:w="3503"/>
      </w:tblGrid>
      <w:tr w:rsidR="005B1A31" w:rsidRPr="00AA6EBC" w14:paraId="2EA15332" w14:textId="77777777" w:rsidTr="003C7ECE">
        <w:tc>
          <w:tcPr>
            <w:tcW w:w="2251" w:type="dxa"/>
          </w:tcPr>
          <w:p w14:paraId="1E0E5DA9" w14:textId="77777777" w:rsidR="005B1A31" w:rsidRPr="00AA6EBC" w:rsidRDefault="005B1A31" w:rsidP="008B1ADC">
            <w:r w:rsidRPr="00AA6EBC">
              <w:t>Date</w:t>
            </w:r>
          </w:p>
        </w:tc>
        <w:tc>
          <w:tcPr>
            <w:tcW w:w="1774" w:type="dxa"/>
          </w:tcPr>
          <w:p w14:paraId="282BDBC9" w14:textId="77777777" w:rsidR="005B1A31" w:rsidRPr="00AA6EBC" w:rsidRDefault="005B1A31" w:rsidP="008B1ADC">
            <w:r>
              <w:t>Version</w:t>
            </w:r>
          </w:p>
        </w:tc>
        <w:tc>
          <w:tcPr>
            <w:tcW w:w="2126" w:type="dxa"/>
          </w:tcPr>
          <w:p w14:paraId="359B7B1F" w14:textId="77777777" w:rsidR="005B1A31" w:rsidRPr="00AA6EBC" w:rsidRDefault="005B1A31" w:rsidP="008B1ADC">
            <w:r w:rsidRPr="00AA6EBC">
              <w:t>Name</w:t>
            </w:r>
          </w:p>
        </w:tc>
        <w:tc>
          <w:tcPr>
            <w:tcW w:w="3503" w:type="dxa"/>
          </w:tcPr>
          <w:p w14:paraId="28CF2A95" w14:textId="77777777" w:rsidR="005B1A31" w:rsidRPr="00AA6EBC" w:rsidRDefault="005B1A31" w:rsidP="008B1ADC">
            <w:r w:rsidRPr="00AA6EBC">
              <w:t>Details</w:t>
            </w:r>
            <w:r>
              <w:t xml:space="preserve"> of Changes</w:t>
            </w:r>
          </w:p>
        </w:tc>
      </w:tr>
      <w:tr w:rsidR="005B1A31" w14:paraId="7E7CCB6A" w14:textId="77777777" w:rsidTr="003C7ECE">
        <w:tc>
          <w:tcPr>
            <w:tcW w:w="2251" w:type="dxa"/>
          </w:tcPr>
          <w:p w14:paraId="7E01806C" w14:textId="335F5BEF" w:rsidR="005B1A31" w:rsidRDefault="003C7ECE" w:rsidP="008B1ADC">
            <w:r>
              <w:t>09 September</w:t>
            </w:r>
            <w:r w:rsidR="005B1A31">
              <w:t xml:space="preserve"> 2024</w:t>
            </w:r>
          </w:p>
        </w:tc>
        <w:tc>
          <w:tcPr>
            <w:tcW w:w="1774" w:type="dxa"/>
          </w:tcPr>
          <w:p w14:paraId="1AA8B895" w14:textId="77777777" w:rsidR="005B1A31" w:rsidRDefault="005B1A31" w:rsidP="008B1ADC">
            <w:r>
              <w:t>0.0.1</w:t>
            </w:r>
          </w:p>
        </w:tc>
        <w:tc>
          <w:tcPr>
            <w:tcW w:w="2126" w:type="dxa"/>
          </w:tcPr>
          <w:p w14:paraId="55BDDDA8" w14:textId="30A1BC20" w:rsidR="005B1A31" w:rsidRPr="003C7ECE" w:rsidRDefault="003C7ECE" w:rsidP="008B1ADC">
            <w:r>
              <w:t>Intelligent Engineer</w:t>
            </w:r>
          </w:p>
        </w:tc>
        <w:tc>
          <w:tcPr>
            <w:tcW w:w="3503" w:type="dxa"/>
          </w:tcPr>
          <w:p w14:paraId="6FED5257" w14:textId="77777777" w:rsidR="005B1A31" w:rsidRDefault="005B1A31" w:rsidP="008B1ADC">
            <w:r>
              <w:t>Original</w:t>
            </w:r>
          </w:p>
        </w:tc>
      </w:tr>
      <w:tr w:rsidR="005B1A31" w14:paraId="0559F1B2" w14:textId="77777777" w:rsidTr="003C7ECE">
        <w:tc>
          <w:tcPr>
            <w:tcW w:w="2251" w:type="dxa"/>
          </w:tcPr>
          <w:p w14:paraId="14948C6F" w14:textId="77777777" w:rsidR="005B1A31" w:rsidRDefault="005B1A31" w:rsidP="008B1ADC"/>
        </w:tc>
        <w:tc>
          <w:tcPr>
            <w:tcW w:w="1774" w:type="dxa"/>
          </w:tcPr>
          <w:p w14:paraId="21DC3998" w14:textId="77777777" w:rsidR="005B1A31" w:rsidRDefault="005B1A31" w:rsidP="008B1ADC"/>
        </w:tc>
        <w:tc>
          <w:tcPr>
            <w:tcW w:w="2126" w:type="dxa"/>
          </w:tcPr>
          <w:p w14:paraId="189A49B3" w14:textId="77777777" w:rsidR="005B1A31" w:rsidRDefault="005B1A31" w:rsidP="008B1ADC"/>
        </w:tc>
        <w:tc>
          <w:tcPr>
            <w:tcW w:w="3503" w:type="dxa"/>
          </w:tcPr>
          <w:p w14:paraId="720A0475" w14:textId="77777777" w:rsidR="005B1A31" w:rsidRDefault="005B1A31" w:rsidP="008B1ADC"/>
        </w:tc>
      </w:tr>
      <w:tr w:rsidR="005B1A31" w14:paraId="0C8D6954" w14:textId="77777777" w:rsidTr="003C7ECE">
        <w:tc>
          <w:tcPr>
            <w:tcW w:w="2251" w:type="dxa"/>
          </w:tcPr>
          <w:p w14:paraId="6699F06F" w14:textId="77777777" w:rsidR="005B1A31" w:rsidRDefault="005B1A31" w:rsidP="008B1ADC"/>
        </w:tc>
        <w:tc>
          <w:tcPr>
            <w:tcW w:w="1774" w:type="dxa"/>
          </w:tcPr>
          <w:p w14:paraId="3AA9CA0F" w14:textId="77777777" w:rsidR="005B1A31" w:rsidRDefault="005B1A31" w:rsidP="008B1ADC"/>
        </w:tc>
        <w:tc>
          <w:tcPr>
            <w:tcW w:w="2126" w:type="dxa"/>
          </w:tcPr>
          <w:p w14:paraId="1EB98555" w14:textId="77777777" w:rsidR="005B1A31" w:rsidRDefault="005B1A31" w:rsidP="008B1ADC"/>
        </w:tc>
        <w:tc>
          <w:tcPr>
            <w:tcW w:w="3503" w:type="dxa"/>
          </w:tcPr>
          <w:p w14:paraId="4E3CC639" w14:textId="77777777" w:rsidR="005B1A31" w:rsidRDefault="005B1A31" w:rsidP="008B1ADC"/>
        </w:tc>
      </w:tr>
      <w:tr w:rsidR="005B1A31" w14:paraId="6567A42C" w14:textId="77777777" w:rsidTr="003C7ECE">
        <w:tc>
          <w:tcPr>
            <w:tcW w:w="2251" w:type="dxa"/>
          </w:tcPr>
          <w:p w14:paraId="280E6F38" w14:textId="77777777" w:rsidR="005B1A31" w:rsidRDefault="005B1A31" w:rsidP="008B1ADC"/>
        </w:tc>
        <w:tc>
          <w:tcPr>
            <w:tcW w:w="1774" w:type="dxa"/>
          </w:tcPr>
          <w:p w14:paraId="4CCD778F" w14:textId="77777777" w:rsidR="005B1A31" w:rsidRDefault="005B1A31" w:rsidP="008B1ADC"/>
        </w:tc>
        <w:tc>
          <w:tcPr>
            <w:tcW w:w="2126" w:type="dxa"/>
          </w:tcPr>
          <w:p w14:paraId="017075FB" w14:textId="77777777" w:rsidR="005B1A31" w:rsidRDefault="005B1A31" w:rsidP="008B1ADC"/>
        </w:tc>
        <w:tc>
          <w:tcPr>
            <w:tcW w:w="3503" w:type="dxa"/>
          </w:tcPr>
          <w:p w14:paraId="526AC72B" w14:textId="77777777" w:rsidR="005B1A31" w:rsidRDefault="005B1A31" w:rsidP="008B1ADC"/>
        </w:tc>
      </w:tr>
      <w:tr w:rsidR="005B1A31" w14:paraId="422F7395" w14:textId="77777777" w:rsidTr="003C7ECE">
        <w:tc>
          <w:tcPr>
            <w:tcW w:w="2251" w:type="dxa"/>
          </w:tcPr>
          <w:p w14:paraId="54121256" w14:textId="77777777" w:rsidR="005B1A31" w:rsidRDefault="005B1A31" w:rsidP="008B1ADC"/>
        </w:tc>
        <w:tc>
          <w:tcPr>
            <w:tcW w:w="1774" w:type="dxa"/>
          </w:tcPr>
          <w:p w14:paraId="54564BBA" w14:textId="77777777" w:rsidR="005B1A31" w:rsidRDefault="005B1A31" w:rsidP="008B1ADC"/>
        </w:tc>
        <w:tc>
          <w:tcPr>
            <w:tcW w:w="2126" w:type="dxa"/>
          </w:tcPr>
          <w:p w14:paraId="0DA3FA49" w14:textId="77777777" w:rsidR="005B1A31" w:rsidRDefault="005B1A31" w:rsidP="008B1ADC"/>
        </w:tc>
        <w:tc>
          <w:tcPr>
            <w:tcW w:w="3503" w:type="dxa"/>
          </w:tcPr>
          <w:p w14:paraId="66C58295" w14:textId="77777777" w:rsidR="005B1A31" w:rsidRDefault="005B1A31" w:rsidP="008B1ADC"/>
        </w:tc>
      </w:tr>
    </w:tbl>
    <w:p w14:paraId="4F69711D" w14:textId="77777777" w:rsidR="005B1A31" w:rsidRDefault="005B1A31" w:rsidP="008B1ADC"/>
    <w:p w14:paraId="7F0B76E6" w14:textId="77777777" w:rsidR="005B1A31" w:rsidRDefault="005B1A31" w:rsidP="008B1ADC">
      <w:r>
        <w:br w:type="page"/>
      </w:r>
    </w:p>
    <w:bookmarkStart w:id="1" w:name="_Toc177147255" w:displacedByCustomXml="next"/>
    <w:sdt>
      <w:sdtPr>
        <w:rPr>
          <w:rFonts w:asciiTheme="minorHAnsi" w:eastAsiaTheme="minorHAnsi" w:hAnsiTheme="minorHAnsi" w:cstheme="minorBidi"/>
          <w:b w:val="0"/>
          <w:bCs w:val="0"/>
          <w:sz w:val="24"/>
          <w:szCs w:val="24"/>
        </w:rPr>
        <w:id w:val="1958609318"/>
        <w:docPartObj>
          <w:docPartGallery w:val="Table of Contents"/>
          <w:docPartUnique/>
        </w:docPartObj>
      </w:sdtPr>
      <w:sdtEndPr>
        <w:rPr>
          <w:noProof/>
        </w:rPr>
      </w:sdtEndPr>
      <w:sdtContent>
        <w:p w14:paraId="54F8FF2C" w14:textId="26D0FBFB" w:rsidR="005B1A31" w:rsidRDefault="005B1A31" w:rsidP="008B1ADC">
          <w:pPr>
            <w:pStyle w:val="Heading1"/>
          </w:pPr>
          <w:r>
            <w:t>Contents</w:t>
          </w:r>
          <w:bookmarkEnd w:id="1"/>
        </w:p>
        <w:p w14:paraId="79ED7375" w14:textId="69099D35" w:rsidR="000F46A8" w:rsidRDefault="005B1A31">
          <w:pPr>
            <w:pStyle w:val="TOC1"/>
            <w:tabs>
              <w:tab w:val="left" w:pos="440"/>
              <w:tab w:val="right" w:leader="dot" w:pos="9016"/>
            </w:tabs>
            <w:rPr>
              <w:rFonts w:asciiTheme="minorHAnsi" w:eastAsiaTheme="minorEastAsia" w:hAnsiTheme="minorHAnsi" w:cstheme="minorBidi"/>
              <w:noProof/>
              <w:kern w:val="2"/>
              <w:sz w:val="22"/>
              <w:szCs w:val="22"/>
              <w:lang w:eastAsia="en-GB"/>
              <w14:ligatures w14:val="standardContextual"/>
            </w:rPr>
          </w:pPr>
          <w:r>
            <w:fldChar w:fldCharType="begin"/>
          </w:r>
          <w:r>
            <w:instrText xml:space="preserve"> TOC \o "1-3" \h \z \u </w:instrText>
          </w:r>
          <w:r>
            <w:fldChar w:fldCharType="separate"/>
          </w:r>
          <w:hyperlink w:anchor="_Toc177147255" w:history="1">
            <w:r w:rsidR="000F46A8" w:rsidRPr="00BD1302">
              <w:rPr>
                <w:rStyle w:val="Hyperlink"/>
                <w:noProof/>
              </w:rPr>
              <w:t>1.</w:t>
            </w:r>
            <w:r w:rsidR="000F46A8">
              <w:rPr>
                <w:rFonts w:asciiTheme="minorHAnsi" w:eastAsiaTheme="minorEastAsia" w:hAnsiTheme="minorHAnsi" w:cstheme="minorBidi"/>
                <w:noProof/>
                <w:kern w:val="2"/>
                <w:sz w:val="22"/>
                <w:szCs w:val="22"/>
                <w:lang w:eastAsia="en-GB"/>
                <w14:ligatures w14:val="standardContextual"/>
              </w:rPr>
              <w:tab/>
            </w:r>
            <w:r w:rsidR="000F46A8" w:rsidRPr="00BD1302">
              <w:rPr>
                <w:rStyle w:val="Hyperlink"/>
                <w:noProof/>
              </w:rPr>
              <w:t>Contents</w:t>
            </w:r>
            <w:r w:rsidR="000F46A8">
              <w:rPr>
                <w:noProof/>
                <w:webHidden/>
              </w:rPr>
              <w:tab/>
            </w:r>
            <w:r w:rsidR="000F46A8">
              <w:rPr>
                <w:noProof/>
                <w:webHidden/>
              </w:rPr>
              <w:fldChar w:fldCharType="begin"/>
            </w:r>
            <w:r w:rsidR="000F46A8">
              <w:rPr>
                <w:noProof/>
                <w:webHidden/>
              </w:rPr>
              <w:instrText xml:space="preserve"> PAGEREF _Toc177147255 \h </w:instrText>
            </w:r>
            <w:r w:rsidR="000F46A8">
              <w:rPr>
                <w:noProof/>
                <w:webHidden/>
              </w:rPr>
            </w:r>
            <w:r w:rsidR="000F46A8">
              <w:rPr>
                <w:noProof/>
                <w:webHidden/>
              </w:rPr>
              <w:fldChar w:fldCharType="separate"/>
            </w:r>
            <w:r w:rsidR="000F46A8">
              <w:rPr>
                <w:noProof/>
                <w:webHidden/>
              </w:rPr>
              <w:t>4</w:t>
            </w:r>
            <w:r w:rsidR="000F46A8">
              <w:rPr>
                <w:noProof/>
                <w:webHidden/>
              </w:rPr>
              <w:fldChar w:fldCharType="end"/>
            </w:r>
          </w:hyperlink>
        </w:p>
        <w:p w14:paraId="25733C14" w14:textId="132CD98E" w:rsidR="000F46A8" w:rsidRDefault="000F46A8">
          <w:pPr>
            <w:pStyle w:val="TOC1"/>
            <w:tabs>
              <w:tab w:val="left" w:pos="44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56" w:history="1">
            <w:r w:rsidRPr="00BD1302">
              <w:rPr>
                <w:rStyle w:val="Hyperlink"/>
                <w:noProof/>
              </w:rPr>
              <w:t>2.</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Introduction</w:t>
            </w:r>
            <w:r>
              <w:rPr>
                <w:noProof/>
                <w:webHidden/>
              </w:rPr>
              <w:tab/>
            </w:r>
            <w:r>
              <w:rPr>
                <w:noProof/>
                <w:webHidden/>
              </w:rPr>
              <w:fldChar w:fldCharType="begin"/>
            </w:r>
            <w:r>
              <w:rPr>
                <w:noProof/>
                <w:webHidden/>
              </w:rPr>
              <w:instrText xml:space="preserve"> PAGEREF _Toc177147256 \h </w:instrText>
            </w:r>
            <w:r>
              <w:rPr>
                <w:noProof/>
                <w:webHidden/>
              </w:rPr>
            </w:r>
            <w:r>
              <w:rPr>
                <w:noProof/>
                <w:webHidden/>
              </w:rPr>
              <w:fldChar w:fldCharType="separate"/>
            </w:r>
            <w:r>
              <w:rPr>
                <w:noProof/>
                <w:webHidden/>
              </w:rPr>
              <w:t>6</w:t>
            </w:r>
            <w:r>
              <w:rPr>
                <w:noProof/>
                <w:webHidden/>
              </w:rPr>
              <w:fldChar w:fldCharType="end"/>
            </w:r>
          </w:hyperlink>
        </w:p>
        <w:p w14:paraId="50D48662" w14:textId="6E14F973"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57" w:history="1">
            <w:r w:rsidRPr="00BD1302">
              <w:rPr>
                <w:rStyle w:val="Hyperlink"/>
                <w:noProof/>
              </w:rPr>
              <w:t>2.1.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Numbering</w:t>
            </w:r>
            <w:r>
              <w:rPr>
                <w:noProof/>
                <w:webHidden/>
              </w:rPr>
              <w:tab/>
            </w:r>
            <w:r>
              <w:rPr>
                <w:noProof/>
                <w:webHidden/>
              </w:rPr>
              <w:fldChar w:fldCharType="begin"/>
            </w:r>
            <w:r>
              <w:rPr>
                <w:noProof/>
                <w:webHidden/>
              </w:rPr>
              <w:instrText xml:space="preserve"> PAGEREF _Toc177147257 \h </w:instrText>
            </w:r>
            <w:r>
              <w:rPr>
                <w:noProof/>
                <w:webHidden/>
              </w:rPr>
            </w:r>
            <w:r>
              <w:rPr>
                <w:noProof/>
                <w:webHidden/>
              </w:rPr>
              <w:fldChar w:fldCharType="separate"/>
            </w:r>
            <w:r>
              <w:rPr>
                <w:noProof/>
                <w:webHidden/>
              </w:rPr>
              <w:t>6</w:t>
            </w:r>
            <w:r>
              <w:rPr>
                <w:noProof/>
                <w:webHidden/>
              </w:rPr>
              <w:fldChar w:fldCharType="end"/>
            </w:r>
          </w:hyperlink>
        </w:p>
        <w:p w14:paraId="04344382" w14:textId="23CCD3D6"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58" w:history="1">
            <w:r w:rsidRPr="00BD1302">
              <w:rPr>
                <w:rStyle w:val="Hyperlink"/>
                <w:noProof/>
              </w:rPr>
              <w:t>2.2.</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Floating Point Numbers</w:t>
            </w:r>
            <w:r>
              <w:rPr>
                <w:noProof/>
                <w:webHidden/>
              </w:rPr>
              <w:tab/>
            </w:r>
            <w:r>
              <w:rPr>
                <w:noProof/>
                <w:webHidden/>
              </w:rPr>
              <w:fldChar w:fldCharType="begin"/>
            </w:r>
            <w:r>
              <w:rPr>
                <w:noProof/>
                <w:webHidden/>
              </w:rPr>
              <w:instrText xml:space="preserve"> PAGEREF _Toc177147258 \h </w:instrText>
            </w:r>
            <w:r>
              <w:rPr>
                <w:noProof/>
                <w:webHidden/>
              </w:rPr>
            </w:r>
            <w:r>
              <w:rPr>
                <w:noProof/>
                <w:webHidden/>
              </w:rPr>
              <w:fldChar w:fldCharType="separate"/>
            </w:r>
            <w:r>
              <w:rPr>
                <w:noProof/>
                <w:webHidden/>
              </w:rPr>
              <w:t>7</w:t>
            </w:r>
            <w:r>
              <w:rPr>
                <w:noProof/>
                <w:webHidden/>
              </w:rPr>
              <w:fldChar w:fldCharType="end"/>
            </w:r>
          </w:hyperlink>
        </w:p>
        <w:p w14:paraId="640E86E6" w14:textId="3E3896FA"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59" w:history="1">
            <w:r w:rsidRPr="00BD1302">
              <w:rPr>
                <w:rStyle w:val="Hyperlink"/>
                <w:noProof/>
              </w:rPr>
              <w:t>2.3.</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Bits and Bytes</w:t>
            </w:r>
            <w:r>
              <w:rPr>
                <w:noProof/>
                <w:webHidden/>
              </w:rPr>
              <w:tab/>
            </w:r>
            <w:r>
              <w:rPr>
                <w:noProof/>
                <w:webHidden/>
              </w:rPr>
              <w:fldChar w:fldCharType="begin"/>
            </w:r>
            <w:r>
              <w:rPr>
                <w:noProof/>
                <w:webHidden/>
              </w:rPr>
              <w:instrText xml:space="preserve"> PAGEREF _Toc177147259 \h </w:instrText>
            </w:r>
            <w:r>
              <w:rPr>
                <w:noProof/>
                <w:webHidden/>
              </w:rPr>
            </w:r>
            <w:r>
              <w:rPr>
                <w:noProof/>
                <w:webHidden/>
              </w:rPr>
              <w:fldChar w:fldCharType="separate"/>
            </w:r>
            <w:r>
              <w:rPr>
                <w:noProof/>
                <w:webHidden/>
              </w:rPr>
              <w:t>7</w:t>
            </w:r>
            <w:r>
              <w:rPr>
                <w:noProof/>
                <w:webHidden/>
              </w:rPr>
              <w:fldChar w:fldCharType="end"/>
            </w:r>
          </w:hyperlink>
        </w:p>
        <w:p w14:paraId="1C5A19FF" w14:textId="44088A23"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0" w:history="1">
            <w:r w:rsidRPr="00BD1302">
              <w:rPr>
                <w:rStyle w:val="Hyperlink"/>
                <w:noProof/>
              </w:rPr>
              <w:t>2.4.</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Hex Editor</w:t>
            </w:r>
            <w:r>
              <w:rPr>
                <w:noProof/>
                <w:webHidden/>
              </w:rPr>
              <w:tab/>
            </w:r>
            <w:r>
              <w:rPr>
                <w:noProof/>
                <w:webHidden/>
              </w:rPr>
              <w:fldChar w:fldCharType="begin"/>
            </w:r>
            <w:r>
              <w:rPr>
                <w:noProof/>
                <w:webHidden/>
              </w:rPr>
              <w:instrText xml:space="preserve"> PAGEREF _Toc177147260 \h </w:instrText>
            </w:r>
            <w:r>
              <w:rPr>
                <w:noProof/>
                <w:webHidden/>
              </w:rPr>
            </w:r>
            <w:r>
              <w:rPr>
                <w:noProof/>
                <w:webHidden/>
              </w:rPr>
              <w:fldChar w:fldCharType="separate"/>
            </w:r>
            <w:r>
              <w:rPr>
                <w:noProof/>
                <w:webHidden/>
              </w:rPr>
              <w:t>7</w:t>
            </w:r>
            <w:r>
              <w:rPr>
                <w:noProof/>
                <w:webHidden/>
              </w:rPr>
              <w:fldChar w:fldCharType="end"/>
            </w:r>
          </w:hyperlink>
        </w:p>
        <w:p w14:paraId="47A40974" w14:textId="727D6EFD"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1" w:history="1">
            <w:r w:rsidRPr="00BD1302">
              <w:rPr>
                <w:rStyle w:val="Hyperlink"/>
                <w:noProof/>
              </w:rPr>
              <w:t>2.5.</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Representing Pixel Colours</w:t>
            </w:r>
            <w:r>
              <w:rPr>
                <w:noProof/>
                <w:webHidden/>
              </w:rPr>
              <w:tab/>
            </w:r>
            <w:r>
              <w:rPr>
                <w:noProof/>
                <w:webHidden/>
              </w:rPr>
              <w:fldChar w:fldCharType="begin"/>
            </w:r>
            <w:r>
              <w:rPr>
                <w:noProof/>
                <w:webHidden/>
              </w:rPr>
              <w:instrText xml:space="preserve"> PAGEREF _Toc177147261 \h </w:instrText>
            </w:r>
            <w:r>
              <w:rPr>
                <w:noProof/>
                <w:webHidden/>
              </w:rPr>
            </w:r>
            <w:r>
              <w:rPr>
                <w:noProof/>
                <w:webHidden/>
              </w:rPr>
              <w:fldChar w:fldCharType="separate"/>
            </w:r>
            <w:r>
              <w:rPr>
                <w:noProof/>
                <w:webHidden/>
              </w:rPr>
              <w:t>8</w:t>
            </w:r>
            <w:r>
              <w:rPr>
                <w:noProof/>
                <w:webHidden/>
              </w:rPr>
              <w:fldChar w:fldCharType="end"/>
            </w:r>
          </w:hyperlink>
        </w:p>
        <w:p w14:paraId="7B0B7B5B" w14:textId="73082CB5" w:rsidR="000F46A8" w:rsidRDefault="000F46A8">
          <w:pPr>
            <w:pStyle w:val="TOC1"/>
            <w:tabs>
              <w:tab w:val="left" w:pos="44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2" w:history="1">
            <w:r w:rsidRPr="00BD1302">
              <w:rPr>
                <w:rStyle w:val="Hyperlink"/>
                <w:noProof/>
              </w:rPr>
              <w:t>3.</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Creating the test image</w:t>
            </w:r>
            <w:r>
              <w:rPr>
                <w:noProof/>
                <w:webHidden/>
              </w:rPr>
              <w:tab/>
            </w:r>
            <w:r>
              <w:rPr>
                <w:noProof/>
                <w:webHidden/>
              </w:rPr>
              <w:fldChar w:fldCharType="begin"/>
            </w:r>
            <w:r>
              <w:rPr>
                <w:noProof/>
                <w:webHidden/>
              </w:rPr>
              <w:instrText xml:space="preserve"> PAGEREF _Toc177147262 \h </w:instrText>
            </w:r>
            <w:r>
              <w:rPr>
                <w:noProof/>
                <w:webHidden/>
              </w:rPr>
            </w:r>
            <w:r>
              <w:rPr>
                <w:noProof/>
                <w:webHidden/>
              </w:rPr>
              <w:fldChar w:fldCharType="separate"/>
            </w:r>
            <w:r>
              <w:rPr>
                <w:noProof/>
                <w:webHidden/>
              </w:rPr>
              <w:t>9</w:t>
            </w:r>
            <w:r>
              <w:rPr>
                <w:noProof/>
                <w:webHidden/>
              </w:rPr>
              <w:fldChar w:fldCharType="end"/>
            </w:r>
          </w:hyperlink>
        </w:p>
        <w:p w14:paraId="0288588F" w14:textId="63EABC73" w:rsidR="000F46A8" w:rsidRDefault="000F46A8">
          <w:pPr>
            <w:pStyle w:val="TOC1"/>
            <w:tabs>
              <w:tab w:val="left" w:pos="44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3" w:history="1">
            <w:r w:rsidRPr="00BD1302">
              <w:rPr>
                <w:rStyle w:val="Hyperlink"/>
                <w:noProof/>
              </w:rPr>
              <w:t>4.</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Investigating how to change colours</w:t>
            </w:r>
            <w:r>
              <w:rPr>
                <w:noProof/>
                <w:webHidden/>
              </w:rPr>
              <w:tab/>
            </w:r>
            <w:r>
              <w:rPr>
                <w:noProof/>
                <w:webHidden/>
              </w:rPr>
              <w:fldChar w:fldCharType="begin"/>
            </w:r>
            <w:r>
              <w:rPr>
                <w:noProof/>
                <w:webHidden/>
              </w:rPr>
              <w:instrText xml:space="preserve"> PAGEREF _Toc177147263 \h </w:instrText>
            </w:r>
            <w:r>
              <w:rPr>
                <w:noProof/>
                <w:webHidden/>
              </w:rPr>
            </w:r>
            <w:r>
              <w:rPr>
                <w:noProof/>
                <w:webHidden/>
              </w:rPr>
              <w:fldChar w:fldCharType="separate"/>
            </w:r>
            <w:r>
              <w:rPr>
                <w:noProof/>
                <w:webHidden/>
              </w:rPr>
              <w:t>11</w:t>
            </w:r>
            <w:r>
              <w:rPr>
                <w:noProof/>
                <w:webHidden/>
              </w:rPr>
              <w:fldChar w:fldCharType="end"/>
            </w:r>
          </w:hyperlink>
        </w:p>
        <w:p w14:paraId="43BA1B39" w14:textId="5B122BA1" w:rsidR="000F46A8" w:rsidRDefault="000F46A8">
          <w:pPr>
            <w:pStyle w:val="TOC1"/>
            <w:tabs>
              <w:tab w:val="left" w:pos="44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4" w:history="1">
            <w:r w:rsidRPr="00BD1302">
              <w:rPr>
                <w:rStyle w:val="Hyperlink"/>
                <w:noProof/>
              </w:rPr>
              <w:t>5.</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Worked examples of scaling pixels</w:t>
            </w:r>
            <w:r>
              <w:rPr>
                <w:noProof/>
                <w:webHidden/>
              </w:rPr>
              <w:tab/>
            </w:r>
            <w:r>
              <w:rPr>
                <w:noProof/>
                <w:webHidden/>
              </w:rPr>
              <w:fldChar w:fldCharType="begin"/>
            </w:r>
            <w:r>
              <w:rPr>
                <w:noProof/>
                <w:webHidden/>
              </w:rPr>
              <w:instrText xml:space="preserve"> PAGEREF _Toc177147264 \h </w:instrText>
            </w:r>
            <w:r>
              <w:rPr>
                <w:noProof/>
                <w:webHidden/>
              </w:rPr>
            </w:r>
            <w:r>
              <w:rPr>
                <w:noProof/>
                <w:webHidden/>
              </w:rPr>
              <w:fldChar w:fldCharType="separate"/>
            </w:r>
            <w:r>
              <w:rPr>
                <w:noProof/>
                <w:webHidden/>
              </w:rPr>
              <w:t>13</w:t>
            </w:r>
            <w:r>
              <w:rPr>
                <w:noProof/>
                <w:webHidden/>
              </w:rPr>
              <w:fldChar w:fldCharType="end"/>
            </w:r>
          </w:hyperlink>
        </w:p>
        <w:p w14:paraId="55B3392B" w14:textId="590B8B1B"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5" w:history="1">
            <w:r w:rsidRPr="00BD1302">
              <w:rPr>
                <w:rStyle w:val="Hyperlink"/>
                <w:noProof/>
              </w:rPr>
              <w:t>5.1.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Scaling the first pixel of the test image</w:t>
            </w:r>
            <w:r>
              <w:rPr>
                <w:noProof/>
                <w:webHidden/>
              </w:rPr>
              <w:tab/>
            </w:r>
            <w:r>
              <w:rPr>
                <w:noProof/>
                <w:webHidden/>
              </w:rPr>
              <w:fldChar w:fldCharType="begin"/>
            </w:r>
            <w:r>
              <w:rPr>
                <w:noProof/>
                <w:webHidden/>
              </w:rPr>
              <w:instrText xml:space="preserve"> PAGEREF _Toc177147265 \h </w:instrText>
            </w:r>
            <w:r>
              <w:rPr>
                <w:noProof/>
                <w:webHidden/>
              </w:rPr>
            </w:r>
            <w:r>
              <w:rPr>
                <w:noProof/>
                <w:webHidden/>
              </w:rPr>
              <w:fldChar w:fldCharType="separate"/>
            </w:r>
            <w:r>
              <w:rPr>
                <w:noProof/>
                <w:webHidden/>
              </w:rPr>
              <w:t>13</w:t>
            </w:r>
            <w:r>
              <w:rPr>
                <w:noProof/>
                <w:webHidden/>
              </w:rPr>
              <w:fldChar w:fldCharType="end"/>
            </w:r>
          </w:hyperlink>
        </w:p>
        <w:p w14:paraId="57A500D5" w14:textId="10862A79"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6" w:history="1">
            <w:r w:rsidRPr="00BD1302">
              <w:rPr>
                <w:rStyle w:val="Hyperlink"/>
                <w:noProof/>
              </w:rPr>
              <w:t>5.1.1.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Scaling the Red byte</w:t>
            </w:r>
            <w:r>
              <w:rPr>
                <w:noProof/>
                <w:webHidden/>
              </w:rPr>
              <w:tab/>
            </w:r>
            <w:r>
              <w:rPr>
                <w:noProof/>
                <w:webHidden/>
              </w:rPr>
              <w:fldChar w:fldCharType="begin"/>
            </w:r>
            <w:r>
              <w:rPr>
                <w:noProof/>
                <w:webHidden/>
              </w:rPr>
              <w:instrText xml:space="preserve"> PAGEREF _Toc177147266 \h </w:instrText>
            </w:r>
            <w:r>
              <w:rPr>
                <w:noProof/>
                <w:webHidden/>
              </w:rPr>
            </w:r>
            <w:r>
              <w:rPr>
                <w:noProof/>
                <w:webHidden/>
              </w:rPr>
              <w:fldChar w:fldCharType="separate"/>
            </w:r>
            <w:r>
              <w:rPr>
                <w:noProof/>
                <w:webHidden/>
              </w:rPr>
              <w:t>13</w:t>
            </w:r>
            <w:r>
              <w:rPr>
                <w:noProof/>
                <w:webHidden/>
              </w:rPr>
              <w:fldChar w:fldCharType="end"/>
            </w:r>
          </w:hyperlink>
        </w:p>
        <w:p w14:paraId="701DDFE4" w14:textId="2EA1673A"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7" w:history="1">
            <w:r w:rsidRPr="00BD1302">
              <w:rPr>
                <w:rStyle w:val="Hyperlink"/>
                <w:noProof/>
              </w:rPr>
              <w:t>5.1.2.</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Scaling the Green byte</w:t>
            </w:r>
            <w:r>
              <w:rPr>
                <w:noProof/>
                <w:webHidden/>
              </w:rPr>
              <w:tab/>
            </w:r>
            <w:r>
              <w:rPr>
                <w:noProof/>
                <w:webHidden/>
              </w:rPr>
              <w:fldChar w:fldCharType="begin"/>
            </w:r>
            <w:r>
              <w:rPr>
                <w:noProof/>
                <w:webHidden/>
              </w:rPr>
              <w:instrText xml:space="preserve"> PAGEREF _Toc177147267 \h </w:instrText>
            </w:r>
            <w:r>
              <w:rPr>
                <w:noProof/>
                <w:webHidden/>
              </w:rPr>
            </w:r>
            <w:r>
              <w:rPr>
                <w:noProof/>
                <w:webHidden/>
              </w:rPr>
              <w:fldChar w:fldCharType="separate"/>
            </w:r>
            <w:r>
              <w:rPr>
                <w:noProof/>
                <w:webHidden/>
              </w:rPr>
              <w:t>14</w:t>
            </w:r>
            <w:r>
              <w:rPr>
                <w:noProof/>
                <w:webHidden/>
              </w:rPr>
              <w:fldChar w:fldCharType="end"/>
            </w:r>
          </w:hyperlink>
        </w:p>
        <w:p w14:paraId="452318FA" w14:textId="7FCAD6C5"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8" w:history="1">
            <w:r w:rsidRPr="00BD1302">
              <w:rPr>
                <w:rStyle w:val="Hyperlink"/>
                <w:noProof/>
              </w:rPr>
              <w:t>5.1.3.</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Scaling the Blue byte</w:t>
            </w:r>
            <w:r>
              <w:rPr>
                <w:noProof/>
                <w:webHidden/>
              </w:rPr>
              <w:tab/>
            </w:r>
            <w:r>
              <w:rPr>
                <w:noProof/>
                <w:webHidden/>
              </w:rPr>
              <w:fldChar w:fldCharType="begin"/>
            </w:r>
            <w:r>
              <w:rPr>
                <w:noProof/>
                <w:webHidden/>
              </w:rPr>
              <w:instrText xml:space="preserve"> PAGEREF _Toc177147268 \h </w:instrText>
            </w:r>
            <w:r>
              <w:rPr>
                <w:noProof/>
                <w:webHidden/>
              </w:rPr>
            </w:r>
            <w:r>
              <w:rPr>
                <w:noProof/>
                <w:webHidden/>
              </w:rPr>
              <w:fldChar w:fldCharType="separate"/>
            </w:r>
            <w:r>
              <w:rPr>
                <w:noProof/>
                <w:webHidden/>
              </w:rPr>
              <w:t>15</w:t>
            </w:r>
            <w:r>
              <w:rPr>
                <w:noProof/>
                <w:webHidden/>
              </w:rPr>
              <w:fldChar w:fldCharType="end"/>
            </w:r>
          </w:hyperlink>
        </w:p>
        <w:p w14:paraId="6E81FF11" w14:textId="5B358C7A"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69" w:history="1">
            <w:r w:rsidRPr="00BD1302">
              <w:rPr>
                <w:rStyle w:val="Hyperlink"/>
                <w:noProof/>
              </w:rPr>
              <w:t>5.1.4.</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Scaling the Alpha byte</w:t>
            </w:r>
            <w:r>
              <w:rPr>
                <w:noProof/>
                <w:webHidden/>
              </w:rPr>
              <w:tab/>
            </w:r>
            <w:r>
              <w:rPr>
                <w:noProof/>
                <w:webHidden/>
              </w:rPr>
              <w:fldChar w:fldCharType="begin"/>
            </w:r>
            <w:r>
              <w:rPr>
                <w:noProof/>
                <w:webHidden/>
              </w:rPr>
              <w:instrText xml:space="preserve"> PAGEREF _Toc177147269 \h </w:instrText>
            </w:r>
            <w:r>
              <w:rPr>
                <w:noProof/>
                <w:webHidden/>
              </w:rPr>
            </w:r>
            <w:r>
              <w:rPr>
                <w:noProof/>
                <w:webHidden/>
              </w:rPr>
              <w:fldChar w:fldCharType="separate"/>
            </w:r>
            <w:r>
              <w:rPr>
                <w:noProof/>
                <w:webHidden/>
              </w:rPr>
              <w:t>15</w:t>
            </w:r>
            <w:r>
              <w:rPr>
                <w:noProof/>
                <w:webHidden/>
              </w:rPr>
              <w:fldChar w:fldCharType="end"/>
            </w:r>
          </w:hyperlink>
        </w:p>
        <w:p w14:paraId="0C231DA0" w14:textId="0DDB705A"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0" w:history="1">
            <w:r w:rsidRPr="00BD1302">
              <w:rPr>
                <w:rStyle w:val="Hyperlink"/>
                <w:noProof/>
              </w:rPr>
              <w:t>5.1.5.</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Translation (image colour cast)</w:t>
            </w:r>
            <w:r>
              <w:rPr>
                <w:noProof/>
                <w:webHidden/>
              </w:rPr>
              <w:tab/>
            </w:r>
            <w:r>
              <w:rPr>
                <w:noProof/>
                <w:webHidden/>
              </w:rPr>
              <w:fldChar w:fldCharType="begin"/>
            </w:r>
            <w:r>
              <w:rPr>
                <w:noProof/>
                <w:webHidden/>
              </w:rPr>
              <w:instrText xml:space="preserve"> PAGEREF _Toc177147270 \h </w:instrText>
            </w:r>
            <w:r>
              <w:rPr>
                <w:noProof/>
                <w:webHidden/>
              </w:rPr>
            </w:r>
            <w:r>
              <w:rPr>
                <w:noProof/>
                <w:webHidden/>
              </w:rPr>
              <w:fldChar w:fldCharType="separate"/>
            </w:r>
            <w:r>
              <w:rPr>
                <w:noProof/>
                <w:webHidden/>
              </w:rPr>
              <w:t>16</w:t>
            </w:r>
            <w:r>
              <w:rPr>
                <w:noProof/>
                <w:webHidden/>
              </w:rPr>
              <w:fldChar w:fldCharType="end"/>
            </w:r>
          </w:hyperlink>
        </w:p>
        <w:p w14:paraId="3A342CB6" w14:textId="3AB23FC8"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1" w:history="1">
            <w:r w:rsidRPr="00BD1302">
              <w:rPr>
                <w:rStyle w:val="Hyperlink"/>
                <w:noProof/>
              </w:rPr>
              <w:t>5.1.6.</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Scaled Value for first pixel</w:t>
            </w:r>
            <w:r>
              <w:rPr>
                <w:noProof/>
                <w:webHidden/>
              </w:rPr>
              <w:tab/>
            </w:r>
            <w:r>
              <w:rPr>
                <w:noProof/>
                <w:webHidden/>
              </w:rPr>
              <w:fldChar w:fldCharType="begin"/>
            </w:r>
            <w:r>
              <w:rPr>
                <w:noProof/>
                <w:webHidden/>
              </w:rPr>
              <w:instrText xml:space="preserve"> PAGEREF _Toc177147271 \h </w:instrText>
            </w:r>
            <w:r>
              <w:rPr>
                <w:noProof/>
                <w:webHidden/>
              </w:rPr>
            </w:r>
            <w:r>
              <w:rPr>
                <w:noProof/>
                <w:webHidden/>
              </w:rPr>
              <w:fldChar w:fldCharType="separate"/>
            </w:r>
            <w:r>
              <w:rPr>
                <w:noProof/>
                <w:webHidden/>
              </w:rPr>
              <w:t>16</w:t>
            </w:r>
            <w:r>
              <w:rPr>
                <w:noProof/>
                <w:webHidden/>
              </w:rPr>
              <w:fldChar w:fldCharType="end"/>
            </w:r>
          </w:hyperlink>
        </w:p>
        <w:p w14:paraId="7EA414AF" w14:textId="2D4EB956"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2" w:history="1">
            <w:r w:rsidRPr="00BD1302">
              <w:rPr>
                <w:rStyle w:val="Hyperlink"/>
                <w:noProof/>
              </w:rPr>
              <w:t>5.1.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Using second, third and fourth pixel of test image</w:t>
            </w:r>
            <w:r>
              <w:rPr>
                <w:noProof/>
                <w:webHidden/>
              </w:rPr>
              <w:tab/>
            </w:r>
            <w:r>
              <w:rPr>
                <w:noProof/>
                <w:webHidden/>
              </w:rPr>
              <w:fldChar w:fldCharType="begin"/>
            </w:r>
            <w:r>
              <w:rPr>
                <w:noProof/>
                <w:webHidden/>
              </w:rPr>
              <w:instrText xml:space="preserve"> PAGEREF _Toc177147272 \h </w:instrText>
            </w:r>
            <w:r>
              <w:rPr>
                <w:noProof/>
                <w:webHidden/>
              </w:rPr>
            </w:r>
            <w:r>
              <w:rPr>
                <w:noProof/>
                <w:webHidden/>
              </w:rPr>
              <w:fldChar w:fldCharType="separate"/>
            </w:r>
            <w:r>
              <w:rPr>
                <w:noProof/>
                <w:webHidden/>
              </w:rPr>
              <w:t>17</w:t>
            </w:r>
            <w:r>
              <w:rPr>
                <w:noProof/>
                <w:webHidden/>
              </w:rPr>
              <w:fldChar w:fldCharType="end"/>
            </w:r>
          </w:hyperlink>
        </w:p>
        <w:p w14:paraId="77BA8438" w14:textId="718B5710"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3" w:history="1">
            <w:r w:rsidRPr="00BD1302">
              <w:rPr>
                <w:rStyle w:val="Hyperlink"/>
                <w:noProof/>
              </w:rPr>
              <w:t>5.2.</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Using fifth pixel of test image</w:t>
            </w:r>
            <w:r>
              <w:rPr>
                <w:noProof/>
                <w:webHidden/>
              </w:rPr>
              <w:tab/>
            </w:r>
            <w:r>
              <w:rPr>
                <w:noProof/>
                <w:webHidden/>
              </w:rPr>
              <w:fldChar w:fldCharType="begin"/>
            </w:r>
            <w:r>
              <w:rPr>
                <w:noProof/>
                <w:webHidden/>
              </w:rPr>
              <w:instrText xml:space="preserve"> PAGEREF _Toc177147273 \h </w:instrText>
            </w:r>
            <w:r>
              <w:rPr>
                <w:noProof/>
                <w:webHidden/>
              </w:rPr>
            </w:r>
            <w:r>
              <w:rPr>
                <w:noProof/>
                <w:webHidden/>
              </w:rPr>
              <w:fldChar w:fldCharType="separate"/>
            </w:r>
            <w:r>
              <w:rPr>
                <w:noProof/>
                <w:webHidden/>
              </w:rPr>
              <w:t>17</w:t>
            </w:r>
            <w:r>
              <w:rPr>
                <w:noProof/>
                <w:webHidden/>
              </w:rPr>
              <w:fldChar w:fldCharType="end"/>
            </w:r>
          </w:hyperlink>
        </w:p>
        <w:p w14:paraId="496F41EB" w14:textId="67B3F51E"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4" w:history="1">
            <w:r w:rsidRPr="00BD1302">
              <w:rPr>
                <w:rStyle w:val="Hyperlink"/>
                <w:noProof/>
              </w:rPr>
              <w:t>5.2.1.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Scaling the Red byte</w:t>
            </w:r>
            <w:r>
              <w:rPr>
                <w:noProof/>
                <w:webHidden/>
              </w:rPr>
              <w:tab/>
            </w:r>
            <w:r>
              <w:rPr>
                <w:noProof/>
                <w:webHidden/>
              </w:rPr>
              <w:fldChar w:fldCharType="begin"/>
            </w:r>
            <w:r>
              <w:rPr>
                <w:noProof/>
                <w:webHidden/>
              </w:rPr>
              <w:instrText xml:space="preserve"> PAGEREF _Toc177147274 \h </w:instrText>
            </w:r>
            <w:r>
              <w:rPr>
                <w:noProof/>
                <w:webHidden/>
              </w:rPr>
            </w:r>
            <w:r>
              <w:rPr>
                <w:noProof/>
                <w:webHidden/>
              </w:rPr>
              <w:fldChar w:fldCharType="separate"/>
            </w:r>
            <w:r>
              <w:rPr>
                <w:noProof/>
                <w:webHidden/>
              </w:rPr>
              <w:t>17</w:t>
            </w:r>
            <w:r>
              <w:rPr>
                <w:noProof/>
                <w:webHidden/>
              </w:rPr>
              <w:fldChar w:fldCharType="end"/>
            </w:r>
          </w:hyperlink>
        </w:p>
        <w:p w14:paraId="4C40ABAA" w14:textId="082C7F83"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5" w:history="1">
            <w:r w:rsidRPr="00BD1302">
              <w:rPr>
                <w:rStyle w:val="Hyperlink"/>
                <w:noProof/>
              </w:rPr>
              <w:t>5.2.1.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Scaling the Green byte</w:t>
            </w:r>
            <w:r>
              <w:rPr>
                <w:noProof/>
                <w:webHidden/>
              </w:rPr>
              <w:tab/>
            </w:r>
            <w:r>
              <w:rPr>
                <w:noProof/>
                <w:webHidden/>
              </w:rPr>
              <w:fldChar w:fldCharType="begin"/>
            </w:r>
            <w:r>
              <w:rPr>
                <w:noProof/>
                <w:webHidden/>
              </w:rPr>
              <w:instrText xml:space="preserve"> PAGEREF _Toc177147275 \h </w:instrText>
            </w:r>
            <w:r>
              <w:rPr>
                <w:noProof/>
                <w:webHidden/>
              </w:rPr>
            </w:r>
            <w:r>
              <w:rPr>
                <w:noProof/>
                <w:webHidden/>
              </w:rPr>
              <w:fldChar w:fldCharType="separate"/>
            </w:r>
            <w:r>
              <w:rPr>
                <w:noProof/>
                <w:webHidden/>
              </w:rPr>
              <w:t>17</w:t>
            </w:r>
            <w:r>
              <w:rPr>
                <w:noProof/>
                <w:webHidden/>
              </w:rPr>
              <w:fldChar w:fldCharType="end"/>
            </w:r>
          </w:hyperlink>
        </w:p>
        <w:p w14:paraId="680663AF" w14:textId="53681F43"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6" w:history="1">
            <w:r w:rsidRPr="00BD1302">
              <w:rPr>
                <w:rStyle w:val="Hyperlink"/>
                <w:noProof/>
              </w:rPr>
              <w:t>5.2.2.</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Scaling the Blue byte</w:t>
            </w:r>
            <w:r>
              <w:rPr>
                <w:noProof/>
                <w:webHidden/>
              </w:rPr>
              <w:tab/>
            </w:r>
            <w:r>
              <w:rPr>
                <w:noProof/>
                <w:webHidden/>
              </w:rPr>
              <w:fldChar w:fldCharType="begin"/>
            </w:r>
            <w:r>
              <w:rPr>
                <w:noProof/>
                <w:webHidden/>
              </w:rPr>
              <w:instrText xml:space="preserve"> PAGEREF _Toc177147276 \h </w:instrText>
            </w:r>
            <w:r>
              <w:rPr>
                <w:noProof/>
                <w:webHidden/>
              </w:rPr>
            </w:r>
            <w:r>
              <w:rPr>
                <w:noProof/>
                <w:webHidden/>
              </w:rPr>
              <w:fldChar w:fldCharType="separate"/>
            </w:r>
            <w:r>
              <w:rPr>
                <w:noProof/>
                <w:webHidden/>
              </w:rPr>
              <w:t>18</w:t>
            </w:r>
            <w:r>
              <w:rPr>
                <w:noProof/>
                <w:webHidden/>
              </w:rPr>
              <w:fldChar w:fldCharType="end"/>
            </w:r>
          </w:hyperlink>
        </w:p>
        <w:p w14:paraId="582B22FD" w14:textId="1FF0792F"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7" w:history="1">
            <w:r w:rsidRPr="00BD1302">
              <w:rPr>
                <w:rStyle w:val="Hyperlink"/>
                <w:noProof/>
              </w:rPr>
              <w:t>5.2.3.</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Scaling the Alpha byte</w:t>
            </w:r>
            <w:r>
              <w:rPr>
                <w:noProof/>
                <w:webHidden/>
              </w:rPr>
              <w:tab/>
            </w:r>
            <w:r>
              <w:rPr>
                <w:noProof/>
                <w:webHidden/>
              </w:rPr>
              <w:fldChar w:fldCharType="begin"/>
            </w:r>
            <w:r>
              <w:rPr>
                <w:noProof/>
                <w:webHidden/>
              </w:rPr>
              <w:instrText xml:space="preserve"> PAGEREF _Toc177147277 \h </w:instrText>
            </w:r>
            <w:r>
              <w:rPr>
                <w:noProof/>
                <w:webHidden/>
              </w:rPr>
            </w:r>
            <w:r>
              <w:rPr>
                <w:noProof/>
                <w:webHidden/>
              </w:rPr>
              <w:fldChar w:fldCharType="separate"/>
            </w:r>
            <w:r>
              <w:rPr>
                <w:noProof/>
                <w:webHidden/>
              </w:rPr>
              <w:t>18</w:t>
            </w:r>
            <w:r>
              <w:rPr>
                <w:noProof/>
                <w:webHidden/>
              </w:rPr>
              <w:fldChar w:fldCharType="end"/>
            </w:r>
          </w:hyperlink>
        </w:p>
        <w:p w14:paraId="09EA2BC4" w14:textId="51518279"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8" w:history="1">
            <w:r w:rsidRPr="00BD1302">
              <w:rPr>
                <w:rStyle w:val="Hyperlink"/>
                <w:noProof/>
              </w:rPr>
              <w:t>5.2.1.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Translation (image colour cast)</w:t>
            </w:r>
            <w:r>
              <w:rPr>
                <w:noProof/>
                <w:webHidden/>
              </w:rPr>
              <w:tab/>
            </w:r>
            <w:r>
              <w:rPr>
                <w:noProof/>
                <w:webHidden/>
              </w:rPr>
              <w:fldChar w:fldCharType="begin"/>
            </w:r>
            <w:r>
              <w:rPr>
                <w:noProof/>
                <w:webHidden/>
              </w:rPr>
              <w:instrText xml:space="preserve"> PAGEREF _Toc177147278 \h </w:instrText>
            </w:r>
            <w:r>
              <w:rPr>
                <w:noProof/>
                <w:webHidden/>
              </w:rPr>
            </w:r>
            <w:r>
              <w:rPr>
                <w:noProof/>
                <w:webHidden/>
              </w:rPr>
              <w:fldChar w:fldCharType="separate"/>
            </w:r>
            <w:r>
              <w:rPr>
                <w:noProof/>
                <w:webHidden/>
              </w:rPr>
              <w:t>19</w:t>
            </w:r>
            <w:r>
              <w:rPr>
                <w:noProof/>
                <w:webHidden/>
              </w:rPr>
              <w:fldChar w:fldCharType="end"/>
            </w:r>
          </w:hyperlink>
        </w:p>
        <w:p w14:paraId="779DA83C" w14:textId="7F2BB774"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79" w:history="1">
            <w:r w:rsidRPr="00BD1302">
              <w:rPr>
                <w:rStyle w:val="Hyperlink"/>
                <w:noProof/>
              </w:rPr>
              <w:t>5.2.1.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Scaled Value for fifth pixel</w:t>
            </w:r>
            <w:r>
              <w:rPr>
                <w:noProof/>
                <w:webHidden/>
              </w:rPr>
              <w:tab/>
            </w:r>
            <w:r>
              <w:rPr>
                <w:noProof/>
                <w:webHidden/>
              </w:rPr>
              <w:fldChar w:fldCharType="begin"/>
            </w:r>
            <w:r>
              <w:rPr>
                <w:noProof/>
                <w:webHidden/>
              </w:rPr>
              <w:instrText xml:space="preserve"> PAGEREF _Toc177147279 \h </w:instrText>
            </w:r>
            <w:r>
              <w:rPr>
                <w:noProof/>
                <w:webHidden/>
              </w:rPr>
            </w:r>
            <w:r>
              <w:rPr>
                <w:noProof/>
                <w:webHidden/>
              </w:rPr>
              <w:fldChar w:fldCharType="separate"/>
            </w:r>
            <w:r>
              <w:rPr>
                <w:noProof/>
                <w:webHidden/>
              </w:rPr>
              <w:t>19</w:t>
            </w:r>
            <w:r>
              <w:rPr>
                <w:noProof/>
                <w:webHidden/>
              </w:rPr>
              <w:fldChar w:fldCharType="end"/>
            </w:r>
          </w:hyperlink>
        </w:p>
        <w:p w14:paraId="764C022D" w14:textId="7320C0B3"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0" w:history="1">
            <w:r w:rsidRPr="00BD1302">
              <w:rPr>
                <w:rStyle w:val="Hyperlink"/>
                <w:noProof/>
              </w:rPr>
              <w:t>5.2.1.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Check values are correct</w:t>
            </w:r>
            <w:r>
              <w:rPr>
                <w:noProof/>
                <w:webHidden/>
              </w:rPr>
              <w:tab/>
            </w:r>
            <w:r>
              <w:rPr>
                <w:noProof/>
                <w:webHidden/>
              </w:rPr>
              <w:fldChar w:fldCharType="begin"/>
            </w:r>
            <w:r>
              <w:rPr>
                <w:noProof/>
                <w:webHidden/>
              </w:rPr>
              <w:instrText xml:space="preserve"> PAGEREF _Toc177147280 \h </w:instrText>
            </w:r>
            <w:r>
              <w:rPr>
                <w:noProof/>
                <w:webHidden/>
              </w:rPr>
            </w:r>
            <w:r>
              <w:rPr>
                <w:noProof/>
                <w:webHidden/>
              </w:rPr>
              <w:fldChar w:fldCharType="separate"/>
            </w:r>
            <w:r>
              <w:rPr>
                <w:noProof/>
                <w:webHidden/>
              </w:rPr>
              <w:t>19</w:t>
            </w:r>
            <w:r>
              <w:rPr>
                <w:noProof/>
                <w:webHidden/>
              </w:rPr>
              <w:fldChar w:fldCharType="end"/>
            </w:r>
          </w:hyperlink>
        </w:p>
        <w:p w14:paraId="5CFC6644" w14:textId="49D8E1F6"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1" w:history="1">
            <w:r w:rsidRPr="00BD1302">
              <w:rPr>
                <w:rStyle w:val="Hyperlink"/>
                <w:noProof/>
              </w:rPr>
              <w:t>5.3.</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Alpha Byte</w:t>
            </w:r>
            <w:r>
              <w:rPr>
                <w:noProof/>
                <w:webHidden/>
              </w:rPr>
              <w:tab/>
            </w:r>
            <w:r>
              <w:rPr>
                <w:noProof/>
                <w:webHidden/>
              </w:rPr>
              <w:fldChar w:fldCharType="begin"/>
            </w:r>
            <w:r>
              <w:rPr>
                <w:noProof/>
                <w:webHidden/>
              </w:rPr>
              <w:instrText xml:space="preserve"> PAGEREF _Toc177147281 \h </w:instrText>
            </w:r>
            <w:r>
              <w:rPr>
                <w:noProof/>
                <w:webHidden/>
              </w:rPr>
            </w:r>
            <w:r>
              <w:rPr>
                <w:noProof/>
                <w:webHidden/>
              </w:rPr>
              <w:fldChar w:fldCharType="separate"/>
            </w:r>
            <w:r>
              <w:rPr>
                <w:noProof/>
                <w:webHidden/>
              </w:rPr>
              <w:t>21</w:t>
            </w:r>
            <w:r>
              <w:rPr>
                <w:noProof/>
                <w:webHidden/>
              </w:rPr>
              <w:fldChar w:fldCharType="end"/>
            </w:r>
          </w:hyperlink>
        </w:p>
        <w:p w14:paraId="59EC2A86" w14:textId="28E1AEFD"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2" w:history="1">
            <w:r w:rsidRPr="00BD1302">
              <w:rPr>
                <w:rStyle w:val="Hyperlink"/>
                <w:noProof/>
              </w:rPr>
              <w:t>5.3.1.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Alpha Scaling the pixels Alpha component</w:t>
            </w:r>
            <w:r>
              <w:rPr>
                <w:noProof/>
                <w:webHidden/>
              </w:rPr>
              <w:tab/>
            </w:r>
            <w:r>
              <w:rPr>
                <w:noProof/>
                <w:webHidden/>
              </w:rPr>
              <w:fldChar w:fldCharType="begin"/>
            </w:r>
            <w:r>
              <w:rPr>
                <w:noProof/>
                <w:webHidden/>
              </w:rPr>
              <w:instrText xml:space="preserve"> PAGEREF _Toc177147282 \h </w:instrText>
            </w:r>
            <w:r>
              <w:rPr>
                <w:noProof/>
                <w:webHidden/>
              </w:rPr>
            </w:r>
            <w:r>
              <w:rPr>
                <w:noProof/>
                <w:webHidden/>
              </w:rPr>
              <w:fldChar w:fldCharType="separate"/>
            </w:r>
            <w:r>
              <w:rPr>
                <w:noProof/>
                <w:webHidden/>
              </w:rPr>
              <w:t>21</w:t>
            </w:r>
            <w:r>
              <w:rPr>
                <w:noProof/>
                <w:webHidden/>
              </w:rPr>
              <w:fldChar w:fldCharType="end"/>
            </w:r>
          </w:hyperlink>
        </w:p>
        <w:p w14:paraId="54283F21" w14:textId="4D291924"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3" w:history="1">
            <w:r w:rsidRPr="00BD1302">
              <w:rPr>
                <w:rStyle w:val="Hyperlink"/>
                <w:noProof/>
              </w:rPr>
              <w:t>5.3.2.</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Single Colour scaling the Alpha component</w:t>
            </w:r>
            <w:r>
              <w:rPr>
                <w:noProof/>
                <w:webHidden/>
              </w:rPr>
              <w:tab/>
            </w:r>
            <w:r>
              <w:rPr>
                <w:noProof/>
                <w:webHidden/>
              </w:rPr>
              <w:fldChar w:fldCharType="begin"/>
            </w:r>
            <w:r>
              <w:rPr>
                <w:noProof/>
                <w:webHidden/>
              </w:rPr>
              <w:instrText xml:space="preserve"> PAGEREF _Toc177147283 \h </w:instrText>
            </w:r>
            <w:r>
              <w:rPr>
                <w:noProof/>
                <w:webHidden/>
              </w:rPr>
            </w:r>
            <w:r>
              <w:rPr>
                <w:noProof/>
                <w:webHidden/>
              </w:rPr>
              <w:fldChar w:fldCharType="separate"/>
            </w:r>
            <w:r>
              <w:rPr>
                <w:noProof/>
                <w:webHidden/>
              </w:rPr>
              <w:t>22</w:t>
            </w:r>
            <w:r>
              <w:rPr>
                <w:noProof/>
                <w:webHidden/>
              </w:rPr>
              <w:fldChar w:fldCharType="end"/>
            </w:r>
          </w:hyperlink>
        </w:p>
        <w:p w14:paraId="270AB6C6" w14:textId="4E7E286E"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4" w:history="1">
            <w:r w:rsidRPr="00BD1302">
              <w:rPr>
                <w:rStyle w:val="Hyperlink"/>
                <w:noProof/>
              </w:rPr>
              <w:t>5.3.3.</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Two Colour scaling the Alpha component</w:t>
            </w:r>
            <w:r>
              <w:rPr>
                <w:noProof/>
                <w:webHidden/>
              </w:rPr>
              <w:tab/>
            </w:r>
            <w:r>
              <w:rPr>
                <w:noProof/>
                <w:webHidden/>
              </w:rPr>
              <w:fldChar w:fldCharType="begin"/>
            </w:r>
            <w:r>
              <w:rPr>
                <w:noProof/>
                <w:webHidden/>
              </w:rPr>
              <w:instrText xml:space="preserve"> PAGEREF _Toc177147284 \h </w:instrText>
            </w:r>
            <w:r>
              <w:rPr>
                <w:noProof/>
                <w:webHidden/>
              </w:rPr>
            </w:r>
            <w:r>
              <w:rPr>
                <w:noProof/>
                <w:webHidden/>
              </w:rPr>
              <w:fldChar w:fldCharType="separate"/>
            </w:r>
            <w:r>
              <w:rPr>
                <w:noProof/>
                <w:webHidden/>
              </w:rPr>
              <w:t>23</w:t>
            </w:r>
            <w:r>
              <w:rPr>
                <w:noProof/>
                <w:webHidden/>
              </w:rPr>
              <w:fldChar w:fldCharType="end"/>
            </w:r>
          </w:hyperlink>
        </w:p>
        <w:p w14:paraId="61127EFA" w14:textId="1C29D404"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5" w:history="1">
            <w:r w:rsidRPr="00BD1302">
              <w:rPr>
                <w:rStyle w:val="Hyperlink"/>
                <w:noProof/>
              </w:rPr>
              <w:t>5.3.4.</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Full Colour scaling the Alpha component</w:t>
            </w:r>
            <w:r>
              <w:rPr>
                <w:noProof/>
                <w:webHidden/>
              </w:rPr>
              <w:tab/>
            </w:r>
            <w:r>
              <w:rPr>
                <w:noProof/>
                <w:webHidden/>
              </w:rPr>
              <w:fldChar w:fldCharType="begin"/>
            </w:r>
            <w:r>
              <w:rPr>
                <w:noProof/>
                <w:webHidden/>
              </w:rPr>
              <w:instrText xml:space="preserve"> PAGEREF _Toc177147285 \h </w:instrText>
            </w:r>
            <w:r>
              <w:rPr>
                <w:noProof/>
                <w:webHidden/>
              </w:rPr>
            </w:r>
            <w:r>
              <w:rPr>
                <w:noProof/>
                <w:webHidden/>
              </w:rPr>
              <w:fldChar w:fldCharType="separate"/>
            </w:r>
            <w:r>
              <w:rPr>
                <w:noProof/>
                <w:webHidden/>
              </w:rPr>
              <w:t>23</w:t>
            </w:r>
            <w:r>
              <w:rPr>
                <w:noProof/>
                <w:webHidden/>
              </w:rPr>
              <w:fldChar w:fldCharType="end"/>
            </w:r>
          </w:hyperlink>
        </w:p>
        <w:p w14:paraId="1D9E2DBD" w14:textId="789029A2"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6" w:history="1">
            <w:r w:rsidRPr="00BD1302">
              <w:rPr>
                <w:rStyle w:val="Hyperlink"/>
                <w:noProof/>
              </w:rPr>
              <w:t>5.3.1.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Alpha Scaling of a single colour component</w:t>
            </w:r>
            <w:r>
              <w:rPr>
                <w:noProof/>
                <w:webHidden/>
              </w:rPr>
              <w:tab/>
            </w:r>
            <w:r>
              <w:rPr>
                <w:noProof/>
                <w:webHidden/>
              </w:rPr>
              <w:fldChar w:fldCharType="begin"/>
            </w:r>
            <w:r>
              <w:rPr>
                <w:noProof/>
                <w:webHidden/>
              </w:rPr>
              <w:instrText xml:space="preserve"> PAGEREF _Toc177147286 \h </w:instrText>
            </w:r>
            <w:r>
              <w:rPr>
                <w:noProof/>
                <w:webHidden/>
              </w:rPr>
            </w:r>
            <w:r>
              <w:rPr>
                <w:noProof/>
                <w:webHidden/>
              </w:rPr>
              <w:fldChar w:fldCharType="separate"/>
            </w:r>
            <w:r>
              <w:rPr>
                <w:noProof/>
                <w:webHidden/>
              </w:rPr>
              <w:t>24</w:t>
            </w:r>
            <w:r>
              <w:rPr>
                <w:noProof/>
                <w:webHidden/>
              </w:rPr>
              <w:fldChar w:fldCharType="end"/>
            </w:r>
          </w:hyperlink>
        </w:p>
        <w:p w14:paraId="584D7B3C" w14:textId="40CF4024"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7" w:history="1">
            <w:r w:rsidRPr="00BD1302">
              <w:rPr>
                <w:rStyle w:val="Hyperlink"/>
                <w:noProof/>
              </w:rPr>
              <w:t>5.3.1.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Alpha Scaling of two-colour components</w:t>
            </w:r>
            <w:r>
              <w:rPr>
                <w:noProof/>
                <w:webHidden/>
              </w:rPr>
              <w:tab/>
            </w:r>
            <w:r>
              <w:rPr>
                <w:noProof/>
                <w:webHidden/>
              </w:rPr>
              <w:fldChar w:fldCharType="begin"/>
            </w:r>
            <w:r>
              <w:rPr>
                <w:noProof/>
                <w:webHidden/>
              </w:rPr>
              <w:instrText xml:space="preserve"> PAGEREF _Toc177147287 \h </w:instrText>
            </w:r>
            <w:r>
              <w:rPr>
                <w:noProof/>
                <w:webHidden/>
              </w:rPr>
            </w:r>
            <w:r>
              <w:rPr>
                <w:noProof/>
                <w:webHidden/>
              </w:rPr>
              <w:fldChar w:fldCharType="separate"/>
            </w:r>
            <w:r>
              <w:rPr>
                <w:noProof/>
                <w:webHidden/>
              </w:rPr>
              <w:t>25</w:t>
            </w:r>
            <w:r>
              <w:rPr>
                <w:noProof/>
                <w:webHidden/>
              </w:rPr>
              <w:fldChar w:fldCharType="end"/>
            </w:r>
          </w:hyperlink>
        </w:p>
        <w:p w14:paraId="2F7D82E4" w14:textId="3ACC1D65"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8" w:history="1">
            <w:r w:rsidRPr="00BD1302">
              <w:rPr>
                <w:rStyle w:val="Hyperlink"/>
                <w:noProof/>
              </w:rPr>
              <w:t>5.3.1.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Alpha Scaling of all colour component</w:t>
            </w:r>
            <w:r>
              <w:rPr>
                <w:noProof/>
                <w:webHidden/>
              </w:rPr>
              <w:tab/>
            </w:r>
            <w:r>
              <w:rPr>
                <w:noProof/>
                <w:webHidden/>
              </w:rPr>
              <w:fldChar w:fldCharType="begin"/>
            </w:r>
            <w:r>
              <w:rPr>
                <w:noProof/>
                <w:webHidden/>
              </w:rPr>
              <w:instrText xml:space="preserve"> PAGEREF _Toc177147288 \h </w:instrText>
            </w:r>
            <w:r>
              <w:rPr>
                <w:noProof/>
                <w:webHidden/>
              </w:rPr>
            </w:r>
            <w:r>
              <w:rPr>
                <w:noProof/>
                <w:webHidden/>
              </w:rPr>
              <w:fldChar w:fldCharType="separate"/>
            </w:r>
            <w:r>
              <w:rPr>
                <w:noProof/>
                <w:webHidden/>
              </w:rPr>
              <w:t>26</w:t>
            </w:r>
            <w:r>
              <w:rPr>
                <w:noProof/>
                <w:webHidden/>
              </w:rPr>
              <w:fldChar w:fldCharType="end"/>
            </w:r>
          </w:hyperlink>
        </w:p>
        <w:p w14:paraId="7D133359" w14:textId="071E369B"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89" w:history="1">
            <w:r w:rsidRPr="00BD1302">
              <w:rPr>
                <w:rStyle w:val="Hyperlink"/>
                <w:noProof/>
              </w:rPr>
              <w:t>5.4.</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Adding Translation (image colour cast) into the mix</w:t>
            </w:r>
            <w:r>
              <w:rPr>
                <w:noProof/>
                <w:webHidden/>
              </w:rPr>
              <w:tab/>
            </w:r>
            <w:r>
              <w:rPr>
                <w:noProof/>
                <w:webHidden/>
              </w:rPr>
              <w:fldChar w:fldCharType="begin"/>
            </w:r>
            <w:r>
              <w:rPr>
                <w:noProof/>
                <w:webHidden/>
              </w:rPr>
              <w:instrText xml:space="preserve"> PAGEREF _Toc177147289 \h </w:instrText>
            </w:r>
            <w:r>
              <w:rPr>
                <w:noProof/>
                <w:webHidden/>
              </w:rPr>
            </w:r>
            <w:r>
              <w:rPr>
                <w:noProof/>
                <w:webHidden/>
              </w:rPr>
              <w:fldChar w:fldCharType="separate"/>
            </w:r>
            <w:r>
              <w:rPr>
                <w:noProof/>
                <w:webHidden/>
              </w:rPr>
              <w:t>27</w:t>
            </w:r>
            <w:r>
              <w:rPr>
                <w:noProof/>
                <w:webHidden/>
              </w:rPr>
              <w:fldChar w:fldCharType="end"/>
            </w:r>
          </w:hyperlink>
        </w:p>
        <w:p w14:paraId="64A5EB52" w14:textId="672C3766"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0" w:history="1">
            <w:r w:rsidRPr="00BD1302">
              <w:rPr>
                <w:rStyle w:val="Hyperlink"/>
                <w:noProof/>
              </w:rPr>
              <w:t>5.4.1.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Example 1</w:t>
            </w:r>
            <w:r>
              <w:rPr>
                <w:noProof/>
                <w:webHidden/>
              </w:rPr>
              <w:tab/>
            </w:r>
            <w:r>
              <w:rPr>
                <w:noProof/>
                <w:webHidden/>
              </w:rPr>
              <w:fldChar w:fldCharType="begin"/>
            </w:r>
            <w:r>
              <w:rPr>
                <w:noProof/>
                <w:webHidden/>
              </w:rPr>
              <w:instrText xml:space="preserve"> PAGEREF _Toc177147290 \h </w:instrText>
            </w:r>
            <w:r>
              <w:rPr>
                <w:noProof/>
                <w:webHidden/>
              </w:rPr>
            </w:r>
            <w:r>
              <w:rPr>
                <w:noProof/>
                <w:webHidden/>
              </w:rPr>
              <w:fldChar w:fldCharType="separate"/>
            </w:r>
            <w:r>
              <w:rPr>
                <w:noProof/>
                <w:webHidden/>
              </w:rPr>
              <w:t>27</w:t>
            </w:r>
            <w:r>
              <w:rPr>
                <w:noProof/>
                <w:webHidden/>
              </w:rPr>
              <w:fldChar w:fldCharType="end"/>
            </w:r>
          </w:hyperlink>
        </w:p>
        <w:p w14:paraId="4C418AB8" w14:textId="57AF531F"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1" w:history="1">
            <w:r w:rsidRPr="00BD1302">
              <w:rPr>
                <w:rStyle w:val="Hyperlink"/>
                <w:noProof/>
              </w:rPr>
              <w:t>5.4.1.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Example 2</w:t>
            </w:r>
            <w:r>
              <w:rPr>
                <w:noProof/>
                <w:webHidden/>
              </w:rPr>
              <w:tab/>
            </w:r>
            <w:r>
              <w:rPr>
                <w:noProof/>
                <w:webHidden/>
              </w:rPr>
              <w:fldChar w:fldCharType="begin"/>
            </w:r>
            <w:r>
              <w:rPr>
                <w:noProof/>
                <w:webHidden/>
              </w:rPr>
              <w:instrText xml:space="preserve"> PAGEREF _Toc177147291 \h </w:instrText>
            </w:r>
            <w:r>
              <w:rPr>
                <w:noProof/>
                <w:webHidden/>
              </w:rPr>
            </w:r>
            <w:r>
              <w:rPr>
                <w:noProof/>
                <w:webHidden/>
              </w:rPr>
              <w:fldChar w:fldCharType="separate"/>
            </w:r>
            <w:r>
              <w:rPr>
                <w:noProof/>
                <w:webHidden/>
              </w:rPr>
              <w:t>27</w:t>
            </w:r>
            <w:r>
              <w:rPr>
                <w:noProof/>
                <w:webHidden/>
              </w:rPr>
              <w:fldChar w:fldCharType="end"/>
            </w:r>
          </w:hyperlink>
        </w:p>
        <w:p w14:paraId="09739E32" w14:textId="5459AA81"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2" w:history="1">
            <w:r w:rsidRPr="00BD1302">
              <w:rPr>
                <w:rStyle w:val="Hyperlink"/>
                <w:noProof/>
              </w:rPr>
              <w:t>5.4.1.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Worked Example</w:t>
            </w:r>
            <w:r>
              <w:rPr>
                <w:noProof/>
                <w:webHidden/>
              </w:rPr>
              <w:tab/>
            </w:r>
            <w:r>
              <w:rPr>
                <w:noProof/>
                <w:webHidden/>
              </w:rPr>
              <w:fldChar w:fldCharType="begin"/>
            </w:r>
            <w:r>
              <w:rPr>
                <w:noProof/>
                <w:webHidden/>
              </w:rPr>
              <w:instrText xml:space="preserve"> PAGEREF _Toc177147292 \h </w:instrText>
            </w:r>
            <w:r>
              <w:rPr>
                <w:noProof/>
                <w:webHidden/>
              </w:rPr>
            </w:r>
            <w:r>
              <w:rPr>
                <w:noProof/>
                <w:webHidden/>
              </w:rPr>
              <w:fldChar w:fldCharType="separate"/>
            </w:r>
            <w:r>
              <w:rPr>
                <w:noProof/>
                <w:webHidden/>
              </w:rPr>
              <w:t>27</w:t>
            </w:r>
            <w:r>
              <w:rPr>
                <w:noProof/>
                <w:webHidden/>
              </w:rPr>
              <w:fldChar w:fldCharType="end"/>
            </w:r>
          </w:hyperlink>
        </w:p>
        <w:p w14:paraId="3388A67A" w14:textId="51C84EB3" w:rsidR="000F46A8" w:rsidRDefault="000F46A8">
          <w:pPr>
            <w:pStyle w:val="TOC2"/>
            <w:tabs>
              <w:tab w:val="left" w:pos="88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3" w:history="1">
            <w:r w:rsidRPr="00BD1302">
              <w:rPr>
                <w:rStyle w:val="Hyperlink"/>
                <w:noProof/>
              </w:rPr>
              <w:t>5.5.</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Combining Colour scaling, Colour cast and Alpha (opacity)</w:t>
            </w:r>
            <w:r>
              <w:rPr>
                <w:noProof/>
                <w:webHidden/>
              </w:rPr>
              <w:tab/>
            </w:r>
            <w:r>
              <w:rPr>
                <w:noProof/>
                <w:webHidden/>
              </w:rPr>
              <w:fldChar w:fldCharType="begin"/>
            </w:r>
            <w:r>
              <w:rPr>
                <w:noProof/>
                <w:webHidden/>
              </w:rPr>
              <w:instrText xml:space="preserve"> PAGEREF _Toc177147293 \h </w:instrText>
            </w:r>
            <w:r>
              <w:rPr>
                <w:noProof/>
                <w:webHidden/>
              </w:rPr>
            </w:r>
            <w:r>
              <w:rPr>
                <w:noProof/>
                <w:webHidden/>
              </w:rPr>
              <w:fldChar w:fldCharType="separate"/>
            </w:r>
            <w:r>
              <w:rPr>
                <w:noProof/>
                <w:webHidden/>
              </w:rPr>
              <w:t>29</w:t>
            </w:r>
            <w:r>
              <w:rPr>
                <w:noProof/>
                <w:webHidden/>
              </w:rPr>
              <w:fldChar w:fldCharType="end"/>
            </w:r>
          </w:hyperlink>
        </w:p>
        <w:p w14:paraId="1C6766A5" w14:textId="78B0A08D"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4" w:history="1">
            <w:r w:rsidRPr="00BD1302">
              <w:rPr>
                <w:rStyle w:val="Hyperlink"/>
                <w:noProof/>
              </w:rPr>
              <w:t>5.5.1.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Swapping Red and Green</w:t>
            </w:r>
            <w:r>
              <w:rPr>
                <w:noProof/>
                <w:webHidden/>
              </w:rPr>
              <w:tab/>
            </w:r>
            <w:r>
              <w:rPr>
                <w:noProof/>
                <w:webHidden/>
              </w:rPr>
              <w:fldChar w:fldCharType="begin"/>
            </w:r>
            <w:r>
              <w:rPr>
                <w:noProof/>
                <w:webHidden/>
              </w:rPr>
              <w:instrText xml:space="preserve"> PAGEREF _Toc177147294 \h </w:instrText>
            </w:r>
            <w:r>
              <w:rPr>
                <w:noProof/>
                <w:webHidden/>
              </w:rPr>
            </w:r>
            <w:r>
              <w:rPr>
                <w:noProof/>
                <w:webHidden/>
              </w:rPr>
              <w:fldChar w:fldCharType="separate"/>
            </w:r>
            <w:r>
              <w:rPr>
                <w:noProof/>
                <w:webHidden/>
              </w:rPr>
              <w:t>29</w:t>
            </w:r>
            <w:r>
              <w:rPr>
                <w:noProof/>
                <w:webHidden/>
              </w:rPr>
              <w:fldChar w:fldCharType="end"/>
            </w:r>
          </w:hyperlink>
        </w:p>
        <w:p w14:paraId="45D996FE" w14:textId="0C73EA49"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5" w:history="1">
            <w:r w:rsidRPr="00BD1302">
              <w:rPr>
                <w:rStyle w:val="Hyperlink"/>
                <w:noProof/>
              </w:rPr>
              <w:t>5.5.1.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Swapping Red and Blue</w:t>
            </w:r>
            <w:r>
              <w:rPr>
                <w:noProof/>
                <w:webHidden/>
              </w:rPr>
              <w:tab/>
            </w:r>
            <w:r>
              <w:rPr>
                <w:noProof/>
                <w:webHidden/>
              </w:rPr>
              <w:fldChar w:fldCharType="begin"/>
            </w:r>
            <w:r>
              <w:rPr>
                <w:noProof/>
                <w:webHidden/>
              </w:rPr>
              <w:instrText xml:space="preserve"> PAGEREF _Toc177147295 \h </w:instrText>
            </w:r>
            <w:r>
              <w:rPr>
                <w:noProof/>
                <w:webHidden/>
              </w:rPr>
            </w:r>
            <w:r>
              <w:rPr>
                <w:noProof/>
                <w:webHidden/>
              </w:rPr>
              <w:fldChar w:fldCharType="separate"/>
            </w:r>
            <w:r>
              <w:rPr>
                <w:noProof/>
                <w:webHidden/>
              </w:rPr>
              <w:t>29</w:t>
            </w:r>
            <w:r>
              <w:rPr>
                <w:noProof/>
                <w:webHidden/>
              </w:rPr>
              <w:fldChar w:fldCharType="end"/>
            </w:r>
          </w:hyperlink>
        </w:p>
        <w:p w14:paraId="478259F3" w14:textId="76DB6D30"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6" w:history="1">
            <w:r w:rsidRPr="00BD1302">
              <w:rPr>
                <w:rStyle w:val="Hyperlink"/>
                <w:noProof/>
              </w:rPr>
              <w:t>5.5.1.</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Swapping Green and Blue</w:t>
            </w:r>
            <w:r>
              <w:rPr>
                <w:noProof/>
                <w:webHidden/>
              </w:rPr>
              <w:tab/>
            </w:r>
            <w:r>
              <w:rPr>
                <w:noProof/>
                <w:webHidden/>
              </w:rPr>
              <w:fldChar w:fldCharType="begin"/>
            </w:r>
            <w:r>
              <w:rPr>
                <w:noProof/>
                <w:webHidden/>
              </w:rPr>
              <w:instrText xml:space="preserve"> PAGEREF _Toc177147296 \h </w:instrText>
            </w:r>
            <w:r>
              <w:rPr>
                <w:noProof/>
                <w:webHidden/>
              </w:rPr>
            </w:r>
            <w:r>
              <w:rPr>
                <w:noProof/>
                <w:webHidden/>
              </w:rPr>
              <w:fldChar w:fldCharType="separate"/>
            </w:r>
            <w:r>
              <w:rPr>
                <w:noProof/>
                <w:webHidden/>
              </w:rPr>
              <w:t>29</w:t>
            </w:r>
            <w:r>
              <w:rPr>
                <w:noProof/>
                <w:webHidden/>
              </w:rPr>
              <w:fldChar w:fldCharType="end"/>
            </w:r>
          </w:hyperlink>
        </w:p>
        <w:p w14:paraId="6EC1AAA6" w14:textId="752B36CA"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7" w:history="1">
            <w:r w:rsidRPr="00BD1302">
              <w:rPr>
                <w:rStyle w:val="Hyperlink"/>
                <w:noProof/>
              </w:rPr>
              <w:t>5.5.2.</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Sepia</w:t>
            </w:r>
            <w:r>
              <w:rPr>
                <w:noProof/>
                <w:webHidden/>
              </w:rPr>
              <w:tab/>
            </w:r>
            <w:r>
              <w:rPr>
                <w:noProof/>
                <w:webHidden/>
              </w:rPr>
              <w:fldChar w:fldCharType="begin"/>
            </w:r>
            <w:r>
              <w:rPr>
                <w:noProof/>
                <w:webHidden/>
              </w:rPr>
              <w:instrText xml:space="preserve"> PAGEREF _Toc177147297 \h </w:instrText>
            </w:r>
            <w:r>
              <w:rPr>
                <w:noProof/>
                <w:webHidden/>
              </w:rPr>
            </w:r>
            <w:r>
              <w:rPr>
                <w:noProof/>
                <w:webHidden/>
              </w:rPr>
              <w:fldChar w:fldCharType="separate"/>
            </w:r>
            <w:r>
              <w:rPr>
                <w:noProof/>
                <w:webHidden/>
              </w:rPr>
              <w:t>30</w:t>
            </w:r>
            <w:r>
              <w:rPr>
                <w:noProof/>
                <w:webHidden/>
              </w:rPr>
              <w:fldChar w:fldCharType="end"/>
            </w:r>
          </w:hyperlink>
        </w:p>
        <w:p w14:paraId="16BC8750" w14:textId="23C83F9C"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8" w:history="1">
            <w:r w:rsidRPr="00BD1302">
              <w:rPr>
                <w:rStyle w:val="Hyperlink"/>
                <w:noProof/>
              </w:rPr>
              <w:t>5.5.3.</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Polaroid Colour</w:t>
            </w:r>
            <w:r>
              <w:rPr>
                <w:noProof/>
                <w:webHidden/>
              </w:rPr>
              <w:tab/>
            </w:r>
            <w:r>
              <w:rPr>
                <w:noProof/>
                <w:webHidden/>
              </w:rPr>
              <w:fldChar w:fldCharType="begin"/>
            </w:r>
            <w:r>
              <w:rPr>
                <w:noProof/>
                <w:webHidden/>
              </w:rPr>
              <w:instrText xml:space="preserve"> PAGEREF _Toc177147298 \h </w:instrText>
            </w:r>
            <w:r>
              <w:rPr>
                <w:noProof/>
                <w:webHidden/>
              </w:rPr>
            </w:r>
            <w:r>
              <w:rPr>
                <w:noProof/>
                <w:webHidden/>
              </w:rPr>
              <w:fldChar w:fldCharType="separate"/>
            </w:r>
            <w:r>
              <w:rPr>
                <w:noProof/>
                <w:webHidden/>
              </w:rPr>
              <w:t>30</w:t>
            </w:r>
            <w:r>
              <w:rPr>
                <w:noProof/>
                <w:webHidden/>
              </w:rPr>
              <w:fldChar w:fldCharType="end"/>
            </w:r>
          </w:hyperlink>
        </w:p>
        <w:p w14:paraId="599FB5D8" w14:textId="61A34F2A"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299" w:history="1">
            <w:r w:rsidRPr="00BD1302">
              <w:rPr>
                <w:rStyle w:val="Hyperlink"/>
                <w:noProof/>
              </w:rPr>
              <w:t>5.5.4.</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Monochrome</w:t>
            </w:r>
            <w:r>
              <w:rPr>
                <w:noProof/>
                <w:webHidden/>
              </w:rPr>
              <w:tab/>
            </w:r>
            <w:r>
              <w:rPr>
                <w:noProof/>
                <w:webHidden/>
              </w:rPr>
              <w:fldChar w:fldCharType="begin"/>
            </w:r>
            <w:r>
              <w:rPr>
                <w:noProof/>
                <w:webHidden/>
              </w:rPr>
              <w:instrText xml:space="preserve"> PAGEREF _Toc177147299 \h </w:instrText>
            </w:r>
            <w:r>
              <w:rPr>
                <w:noProof/>
                <w:webHidden/>
              </w:rPr>
            </w:r>
            <w:r>
              <w:rPr>
                <w:noProof/>
                <w:webHidden/>
              </w:rPr>
              <w:fldChar w:fldCharType="separate"/>
            </w:r>
            <w:r>
              <w:rPr>
                <w:noProof/>
                <w:webHidden/>
              </w:rPr>
              <w:t>30</w:t>
            </w:r>
            <w:r>
              <w:rPr>
                <w:noProof/>
                <w:webHidden/>
              </w:rPr>
              <w:fldChar w:fldCharType="end"/>
            </w:r>
          </w:hyperlink>
        </w:p>
        <w:p w14:paraId="5F0FF8A2" w14:textId="527CB5A5" w:rsidR="000F46A8" w:rsidRDefault="000F46A8">
          <w:pPr>
            <w:pStyle w:val="TOC3"/>
            <w:tabs>
              <w:tab w:val="left" w:pos="132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300" w:history="1">
            <w:r w:rsidRPr="00BD1302">
              <w:rPr>
                <w:rStyle w:val="Hyperlink"/>
                <w:noProof/>
              </w:rPr>
              <w:t>5.5.5.</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White to Alpha</w:t>
            </w:r>
            <w:r>
              <w:rPr>
                <w:noProof/>
                <w:webHidden/>
              </w:rPr>
              <w:tab/>
            </w:r>
            <w:r>
              <w:rPr>
                <w:noProof/>
                <w:webHidden/>
              </w:rPr>
              <w:fldChar w:fldCharType="begin"/>
            </w:r>
            <w:r>
              <w:rPr>
                <w:noProof/>
                <w:webHidden/>
              </w:rPr>
              <w:instrText xml:space="preserve"> PAGEREF _Toc177147300 \h </w:instrText>
            </w:r>
            <w:r>
              <w:rPr>
                <w:noProof/>
                <w:webHidden/>
              </w:rPr>
            </w:r>
            <w:r>
              <w:rPr>
                <w:noProof/>
                <w:webHidden/>
              </w:rPr>
              <w:fldChar w:fldCharType="separate"/>
            </w:r>
            <w:r>
              <w:rPr>
                <w:noProof/>
                <w:webHidden/>
              </w:rPr>
              <w:t>30</w:t>
            </w:r>
            <w:r>
              <w:rPr>
                <w:noProof/>
                <w:webHidden/>
              </w:rPr>
              <w:fldChar w:fldCharType="end"/>
            </w:r>
          </w:hyperlink>
        </w:p>
        <w:p w14:paraId="02C23E8A" w14:textId="7CCBA556" w:rsidR="000F46A8" w:rsidRDefault="000F46A8">
          <w:pPr>
            <w:pStyle w:val="TOC1"/>
            <w:tabs>
              <w:tab w:val="left" w:pos="440"/>
              <w:tab w:val="right" w:leader="dot" w:pos="9016"/>
            </w:tabs>
            <w:rPr>
              <w:rFonts w:asciiTheme="minorHAnsi" w:eastAsiaTheme="minorEastAsia" w:hAnsiTheme="minorHAnsi" w:cstheme="minorBidi"/>
              <w:noProof/>
              <w:kern w:val="2"/>
              <w:sz w:val="22"/>
              <w:szCs w:val="22"/>
              <w:lang w:eastAsia="en-GB"/>
              <w14:ligatures w14:val="standardContextual"/>
            </w:rPr>
          </w:pPr>
          <w:hyperlink w:anchor="_Toc177147301" w:history="1">
            <w:r w:rsidRPr="00BD1302">
              <w:rPr>
                <w:rStyle w:val="Hyperlink"/>
                <w:noProof/>
              </w:rPr>
              <w:t>6.</w:t>
            </w:r>
            <w:r>
              <w:rPr>
                <w:rFonts w:asciiTheme="minorHAnsi" w:eastAsiaTheme="minorEastAsia" w:hAnsiTheme="minorHAnsi" w:cstheme="minorBidi"/>
                <w:noProof/>
                <w:kern w:val="2"/>
                <w:sz w:val="22"/>
                <w:szCs w:val="22"/>
                <w:lang w:eastAsia="en-GB"/>
                <w14:ligatures w14:val="standardContextual"/>
              </w:rPr>
              <w:tab/>
            </w:r>
            <w:r w:rsidRPr="00BD1302">
              <w:rPr>
                <w:rStyle w:val="Hyperlink"/>
                <w:noProof/>
              </w:rPr>
              <w:t>The Code behind it</w:t>
            </w:r>
            <w:r>
              <w:rPr>
                <w:noProof/>
                <w:webHidden/>
              </w:rPr>
              <w:tab/>
            </w:r>
            <w:r>
              <w:rPr>
                <w:noProof/>
                <w:webHidden/>
              </w:rPr>
              <w:fldChar w:fldCharType="begin"/>
            </w:r>
            <w:r>
              <w:rPr>
                <w:noProof/>
                <w:webHidden/>
              </w:rPr>
              <w:instrText xml:space="preserve"> PAGEREF _Toc177147301 \h </w:instrText>
            </w:r>
            <w:r>
              <w:rPr>
                <w:noProof/>
                <w:webHidden/>
              </w:rPr>
            </w:r>
            <w:r>
              <w:rPr>
                <w:noProof/>
                <w:webHidden/>
              </w:rPr>
              <w:fldChar w:fldCharType="separate"/>
            </w:r>
            <w:r>
              <w:rPr>
                <w:noProof/>
                <w:webHidden/>
              </w:rPr>
              <w:t>31</w:t>
            </w:r>
            <w:r>
              <w:rPr>
                <w:noProof/>
                <w:webHidden/>
              </w:rPr>
              <w:fldChar w:fldCharType="end"/>
            </w:r>
          </w:hyperlink>
        </w:p>
        <w:p w14:paraId="6F620BE8" w14:textId="70E5E5E2" w:rsidR="005B1A31" w:rsidRDefault="005B1A31" w:rsidP="008B1ADC">
          <w:r>
            <w:rPr>
              <w:noProof/>
            </w:rPr>
            <w:fldChar w:fldCharType="end"/>
          </w:r>
        </w:p>
      </w:sdtContent>
    </w:sdt>
    <w:p w14:paraId="3171F2B9" w14:textId="1B253FC0" w:rsidR="005B1A31" w:rsidRDefault="005B1A31" w:rsidP="008B1ADC">
      <w:r>
        <w:br w:type="page"/>
      </w:r>
    </w:p>
    <w:p w14:paraId="4CF3963E" w14:textId="77777777" w:rsidR="005B1A31" w:rsidRPr="004A71AE" w:rsidRDefault="005B1A31" w:rsidP="008B1ADC">
      <w:pPr>
        <w:pStyle w:val="Heading1"/>
      </w:pPr>
      <w:bookmarkStart w:id="2" w:name="_Toc160472118"/>
      <w:bookmarkStart w:id="3" w:name="_Toc177147256"/>
      <w:r w:rsidRPr="004A71AE">
        <w:lastRenderedPageBreak/>
        <w:t>Introduction</w:t>
      </w:r>
      <w:bookmarkEnd w:id="2"/>
      <w:bookmarkEnd w:id="3"/>
    </w:p>
    <w:p w14:paraId="3DED45C7" w14:textId="77777777" w:rsidR="00EE6AE0" w:rsidRDefault="00EE6AE0" w:rsidP="008B1ADC"/>
    <w:p w14:paraId="696F582B" w14:textId="54B10528" w:rsidR="003C7ECE" w:rsidRDefault="00046C3D" w:rsidP="00046C3D">
      <w:pPr>
        <w:pStyle w:val="Heading2"/>
      </w:pPr>
      <w:bookmarkStart w:id="4" w:name="_Toc177147257"/>
      <w:r>
        <w:t>Numbering</w:t>
      </w:r>
      <w:bookmarkEnd w:id="4"/>
    </w:p>
    <w:p w14:paraId="4004D54A" w14:textId="004751F2" w:rsidR="008167E3" w:rsidRDefault="008167E3" w:rsidP="008B1ADC">
      <w:r>
        <w:t>Throughout this explanation we will use t</w:t>
      </w:r>
      <w:r w:rsidR="00046C3D">
        <w:t>hree</w:t>
      </w:r>
      <w:r>
        <w:t xml:space="preserve"> numbering systems. If you are not familiar with these they will be: </w:t>
      </w:r>
    </w:p>
    <w:p w14:paraId="1F90FCB9" w14:textId="77777777" w:rsidR="008167E3" w:rsidRDefault="008167E3" w:rsidP="008167E3">
      <w:pPr>
        <w:pStyle w:val="ListParagraph"/>
        <w:numPr>
          <w:ilvl w:val="0"/>
          <w:numId w:val="79"/>
        </w:numPr>
      </w:pPr>
      <w:r>
        <w:t xml:space="preserve">Decimal </w:t>
      </w:r>
    </w:p>
    <w:p w14:paraId="50302D1A" w14:textId="118DCB11" w:rsidR="008167E3" w:rsidRDefault="008167E3" w:rsidP="008167E3">
      <w:pPr>
        <w:pStyle w:val="ListParagraph"/>
        <w:numPr>
          <w:ilvl w:val="1"/>
          <w:numId w:val="79"/>
        </w:numPr>
      </w:pPr>
      <w:r>
        <w:t>Which is base 10</w:t>
      </w:r>
      <w:r w:rsidR="008C1582">
        <w:t xml:space="preserve">. </w:t>
      </w:r>
    </w:p>
    <w:p w14:paraId="06CCF79C" w14:textId="7FC43627" w:rsidR="008167E3" w:rsidRDefault="008167E3" w:rsidP="008167E3">
      <w:pPr>
        <w:pStyle w:val="ListParagraph"/>
        <w:numPr>
          <w:ilvl w:val="1"/>
          <w:numId w:val="79"/>
        </w:numPr>
      </w:pPr>
      <w:r>
        <w:t>Decimal number</w:t>
      </w:r>
      <w:r w:rsidR="00046C3D">
        <w:t>s</w:t>
      </w:r>
      <w:r>
        <w:t xml:space="preserve"> start at 0 through to 9. </w:t>
      </w:r>
    </w:p>
    <w:p w14:paraId="233F1554" w14:textId="54AE71F1" w:rsidR="008C1582" w:rsidRDefault="008C1582" w:rsidP="008167E3">
      <w:pPr>
        <w:pStyle w:val="ListParagraph"/>
        <w:numPr>
          <w:ilvl w:val="1"/>
          <w:numId w:val="79"/>
        </w:numPr>
      </w:pPr>
      <w:r>
        <w:t>Decimal numbers are written from right (LSB) to left (MSB) and are derived from the Indian/Arabic numbering systems.</w:t>
      </w:r>
    </w:p>
    <w:p w14:paraId="6EBEAAA3" w14:textId="633F19C8" w:rsidR="008167E3" w:rsidRDefault="008167E3" w:rsidP="008167E3">
      <w:pPr>
        <w:pStyle w:val="ListParagraph"/>
        <w:numPr>
          <w:ilvl w:val="1"/>
          <w:numId w:val="79"/>
        </w:numPr>
      </w:pPr>
      <w:r>
        <w:t>At times to identify these we will add the base as a subscript to the value e.g. 21</w:t>
      </w:r>
      <w:r w:rsidRPr="008167E3">
        <w:rPr>
          <w:vertAlign w:val="subscript"/>
        </w:rPr>
        <w:t>10</w:t>
      </w:r>
      <w:r>
        <w:t xml:space="preserve"> </w:t>
      </w:r>
    </w:p>
    <w:p w14:paraId="07F165E0" w14:textId="7FD4AD2F" w:rsidR="008167E3" w:rsidRDefault="008167E3" w:rsidP="008167E3">
      <w:pPr>
        <w:pStyle w:val="ListParagraph"/>
        <w:numPr>
          <w:ilvl w:val="0"/>
          <w:numId w:val="79"/>
        </w:numPr>
      </w:pPr>
      <w:r>
        <w:t>Hexadecimal also just called Hex</w:t>
      </w:r>
    </w:p>
    <w:p w14:paraId="596D5AE9" w14:textId="07B402C7" w:rsidR="008167E3" w:rsidRDefault="008167E3" w:rsidP="008167E3">
      <w:pPr>
        <w:pStyle w:val="ListParagraph"/>
        <w:numPr>
          <w:ilvl w:val="1"/>
          <w:numId w:val="79"/>
        </w:numPr>
      </w:pPr>
      <w:r>
        <w:t xml:space="preserve">Which is base 16. </w:t>
      </w:r>
    </w:p>
    <w:p w14:paraId="534578BB" w14:textId="70EE446E" w:rsidR="008167E3" w:rsidRDefault="00046C3D" w:rsidP="008167E3">
      <w:pPr>
        <w:pStyle w:val="ListParagraph"/>
        <w:numPr>
          <w:ilvl w:val="1"/>
          <w:numId w:val="79"/>
        </w:numPr>
      </w:pPr>
      <w:r>
        <w:t>Hex</w:t>
      </w:r>
      <w:r w:rsidR="008167E3">
        <w:t xml:space="preserve"> number</w:t>
      </w:r>
      <w:r>
        <w:t>s</w:t>
      </w:r>
      <w:r w:rsidR="008167E3">
        <w:t xml:space="preserve"> start at 0 through to 9 then A through to F. </w:t>
      </w:r>
    </w:p>
    <w:p w14:paraId="605FE1FC" w14:textId="76163001" w:rsidR="008167E3" w:rsidRDefault="008167E3" w:rsidP="008167E3">
      <w:pPr>
        <w:pStyle w:val="ListParagraph"/>
        <w:numPr>
          <w:ilvl w:val="1"/>
          <w:numId w:val="79"/>
        </w:numPr>
      </w:pPr>
      <w:r>
        <w:t>At times to identify these we will add the base as a subscript to the value e.g. 3B</w:t>
      </w:r>
      <w:r w:rsidRPr="008167E3">
        <w:rPr>
          <w:vertAlign w:val="subscript"/>
        </w:rPr>
        <w:t>1</w:t>
      </w:r>
      <w:r>
        <w:rPr>
          <w:vertAlign w:val="subscript"/>
        </w:rPr>
        <w:t>6</w:t>
      </w:r>
      <w:r>
        <w:t xml:space="preserve"> </w:t>
      </w:r>
    </w:p>
    <w:p w14:paraId="6643FF03" w14:textId="55FDA50C" w:rsidR="00046C3D" w:rsidRDefault="00046C3D" w:rsidP="00046C3D">
      <w:pPr>
        <w:pStyle w:val="ListParagraph"/>
        <w:numPr>
          <w:ilvl w:val="0"/>
          <w:numId w:val="79"/>
        </w:numPr>
      </w:pPr>
      <w:r>
        <w:t>Binary</w:t>
      </w:r>
    </w:p>
    <w:p w14:paraId="599AF4DF" w14:textId="1FDB373B" w:rsidR="00046C3D" w:rsidRDefault="00046C3D" w:rsidP="00046C3D">
      <w:pPr>
        <w:pStyle w:val="ListParagraph"/>
        <w:numPr>
          <w:ilvl w:val="1"/>
          <w:numId w:val="79"/>
        </w:numPr>
      </w:pPr>
      <w:r>
        <w:t xml:space="preserve">Which is base 2. </w:t>
      </w:r>
    </w:p>
    <w:p w14:paraId="28B10699" w14:textId="108337CD" w:rsidR="00046C3D" w:rsidRDefault="00046C3D" w:rsidP="00046C3D">
      <w:pPr>
        <w:pStyle w:val="ListParagraph"/>
        <w:numPr>
          <w:ilvl w:val="1"/>
          <w:numId w:val="79"/>
        </w:numPr>
      </w:pPr>
      <w:r>
        <w:t xml:space="preserve">Binary numbers are either 0 or 1. </w:t>
      </w:r>
    </w:p>
    <w:p w14:paraId="2A56F187" w14:textId="547C97B6" w:rsidR="00046C3D" w:rsidRDefault="00046C3D" w:rsidP="00046C3D">
      <w:pPr>
        <w:pStyle w:val="ListParagraph"/>
        <w:numPr>
          <w:ilvl w:val="1"/>
          <w:numId w:val="79"/>
        </w:numPr>
      </w:pPr>
      <w:r>
        <w:t>At times to identify these we will add the base as a subscript to the value e.g. 01001</w:t>
      </w:r>
      <w:r>
        <w:rPr>
          <w:vertAlign w:val="subscript"/>
        </w:rPr>
        <w:t>2</w:t>
      </w:r>
      <w:r>
        <w:t xml:space="preserve"> </w:t>
      </w:r>
    </w:p>
    <w:p w14:paraId="75B7943B" w14:textId="77777777" w:rsidR="003C7ECE" w:rsidRDefault="003C7ECE" w:rsidP="008B1ADC"/>
    <w:p w14:paraId="4CDEB99C" w14:textId="7CFE8E4C" w:rsidR="008167E3" w:rsidRDefault="008167E3" w:rsidP="008B1ADC">
      <w:r>
        <w:t>If you are not familiar with these you can convert “Hex to Decimal” and “Decimal to Hex” using the calculator that comes with Windows. Other operating systems will have similar features. To do this change the calculator into Programmer mode, by clicking on “</w:t>
      </w:r>
      <w:r>
        <w:rPr>
          <w:rFonts w:ascii="Cambria Math" w:hAnsi="Cambria Math"/>
        </w:rPr>
        <w:t>≡”</w:t>
      </w:r>
      <w:r>
        <w:t xml:space="preserve"> in the top left and selecting “&lt;/&gt; Programmer”</w:t>
      </w:r>
    </w:p>
    <w:p w14:paraId="0D6484CE" w14:textId="77777777" w:rsidR="008167E3" w:rsidRDefault="008167E3" w:rsidP="008B1ADC"/>
    <w:p w14:paraId="2A1D5886" w14:textId="3C51E7E9" w:rsidR="008167E3" w:rsidRDefault="008167E3" w:rsidP="008167E3">
      <w:pPr>
        <w:jc w:val="center"/>
      </w:pPr>
      <w:r>
        <w:rPr>
          <w:noProof/>
        </w:rPr>
        <w:drawing>
          <wp:inline distT="0" distB="0" distL="0" distR="0" wp14:anchorId="2D3AAF43" wp14:editId="7B65B7E0">
            <wp:extent cx="1034881" cy="1712686"/>
            <wp:effectExtent l="0" t="0" r="0" b="1905"/>
            <wp:docPr id="154190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05093" name=""/>
                    <pic:cNvPicPr/>
                  </pic:nvPicPr>
                  <pic:blipFill>
                    <a:blip r:embed="rId7"/>
                    <a:stretch>
                      <a:fillRect/>
                    </a:stretch>
                  </pic:blipFill>
                  <pic:spPr>
                    <a:xfrm>
                      <a:off x="0" y="0"/>
                      <a:ext cx="1055960" cy="1747572"/>
                    </a:xfrm>
                    <a:prstGeom prst="rect">
                      <a:avLst/>
                    </a:prstGeom>
                  </pic:spPr>
                </pic:pic>
              </a:graphicData>
            </a:graphic>
          </wp:inline>
        </w:drawing>
      </w:r>
    </w:p>
    <w:p w14:paraId="646BF985" w14:textId="77777777" w:rsidR="008167E3" w:rsidRDefault="008167E3" w:rsidP="008167E3">
      <w:pPr>
        <w:jc w:val="center"/>
      </w:pPr>
    </w:p>
    <w:p w14:paraId="2D0459A6" w14:textId="3257E27E" w:rsidR="008167E3" w:rsidRDefault="008167E3" w:rsidP="008167E3">
      <w:r>
        <w:t xml:space="preserve">On the left around the </w:t>
      </w:r>
      <w:r w:rsidR="00046C3D">
        <w:t>middle,</w:t>
      </w:r>
      <w:r>
        <w:t xml:space="preserve"> you will see the word HEX and below it DEC</w:t>
      </w:r>
      <w:r w:rsidR="00046C3D">
        <w:t xml:space="preserve"> then OCT and BIN</w:t>
      </w:r>
      <w:r>
        <w:t xml:space="preserve">. Click on the one you want to work with and enter the number you want to convert. In Hex mode you will have access to the letters A through F. </w:t>
      </w:r>
      <w:r w:rsidR="00046C3D">
        <w:t xml:space="preserve">In Binary mode you only have access to 1 or 0. </w:t>
      </w:r>
      <w:r>
        <w:t xml:space="preserve">As you enter the number as we have below the value will be updated for the </w:t>
      </w:r>
      <w:r w:rsidR="00046C3D">
        <w:t>other numbering systems</w:t>
      </w:r>
      <w:r>
        <w:t>.</w:t>
      </w:r>
    </w:p>
    <w:p w14:paraId="3F9480DE" w14:textId="1D623A0E" w:rsidR="008C1582" w:rsidRDefault="008C1582">
      <w:pPr>
        <w:spacing w:after="160" w:line="259" w:lineRule="auto"/>
        <w:jc w:val="left"/>
      </w:pPr>
      <w:r>
        <w:br w:type="page"/>
      </w:r>
    </w:p>
    <w:p w14:paraId="5C59EF0B" w14:textId="77777777" w:rsidR="00046C3D" w:rsidRDefault="00046C3D" w:rsidP="008167E3"/>
    <w:tbl>
      <w:tblPr>
        <w:tblStyle w:val="TableGrid"/>
        <w:tblW w:w="0" w:type="auto"/>
        <w:jc w:val="center"/>
        <w:tblLook w:val="04A0" w:firstRow="1" w:lastRow="0" w:firstColumn="1" w:lastColumn="0" w:noHBand="0" w:noVBand="1"/>
      </w:tblPr>
      <w:tblGrid>
        <w:gridCol w:w="2286"/>
        <w:gridCol w:w="2297"/>
        <w:gridCol w:w="2297"/>
      </w:tblGrid>
      <w:tr w:rsidR="00046C3D" w14:paraId="148FFE15" w14:textId="77777777" w:rsidTr="00174FC4">
        <w:trPr>
          <w:jc w:val="center"/>
        </w:trPr>
        <w:tc>
          <w:tcPr>
            <w:tcW w:w="2286" w:type="dxa"/>
          </w:tcPr>
          <w:p w14:paraId="4C0AE74E" w14:textId="3010E44B" w:rsidR="00046C3D" w:rsidRDefault="00046C3D" w:rsidP="008167E3">
            <w:pPr>
              <w:jc w:val="center"/>
              <w:rPr>
                <w:noProof/>
              </w:rPr>
            </w:pPr>
            <w:r>
              <w:rPr>
                <w:noProof/>
              </w:rPr>
              <w:t>Hexadecimal</w:t>
            </w:r>
          </w:p>
        </w:tc>
        <w:tc>
          <w:tcPr>
            <w:tcW w:w="2297" w:type="dxa"/>
          </w:tcPr>
          <w:p w14:paraId="59586FC7" w14:textId="4C623F6E" w:rsidR="00046C3D" w:rsidRDefault="00046C3D" w:rsidP="008167E3">
            <w:pPr>
              <w:jc w:val="center"/>
              <w:rPr>
                <w:noProof/>
              </w:rPr>
            </w:pPr>
            <w:r>
              <w:rPr>
                <w:noProof/>
              </w:rPr>
              <w:t>Decimal</w:t>
            </w:r>
          </w:p>
        </w:tc>
        <w:tc>
          <w:tcPr>
            <w:tcW w:w="2297" w:type="dxa"/>
          </w:tcPr>
          <w:p w14:paraId="30C51A55" w14:textId="58112BAF" w:rsidR="00046C3D" w:rsidRDefault="00046C3D" w:rsidP="008167E3">
            <w:pPr>
              <w:jc w:val="center"/>
              <w:rPr>
                <w:noProof/>
              </w:rPr>
            </w:pPr>
            <w:r>
              <w:rPr>
                <w:noProof/>
              </w:rPr>
              <w:t>Binary</w:t>
            </w:r>
          </w:p>
        </w:tc>
      </w:tr>
      <w:tr w:rsidR="00046C3D" w14:paraId="6475DFAD" w14:textId="684BF1F2" w:rsidTr="00174FC4">
        <w:trPr>
          <w:jc w:val="center"/>
        </w:trPr>
        <w:tc>
          <w:tcPr>
            <w:tcW w:w="2286" w:type="dxa"/>
          </w:tcPr>
          <w:p w14:paraId="52AC7D01" w14:textId="66B5F7F0" w:rsidR="00046C3D" w:rsidRDefault="00046C3D" w:rsidP="008167E3">
            <w:pPr>
              <w:jc w:val="center"/>
            </w:pPr>
            <w:r>
              <w:rPr>
                <w:noProof/>
              </w:rPr>
              <w:drawing>
                <wp:inline distT="0" distB="0" distL="0" distR="0" wp14:anchorId="6DF59444" wp14:editId="5E5BB87E">
                  <wp:extent cx="1238789" cy="2050143"/>
                  <wp:effectExtent l="0" t="0" r="0" b="7620"/>
                  <wp:docPr id="3106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47324" name=""/>
                          <pic:cNvPicPr/>
                        </pic:nvPicPr>
                        <pic:blipFill>
                          <a:blip r:embed="rId8"/>
                          <a:stretch>
                            <a:fillRect/>
                          </a:stretch>
                        </pic:blipFill>
                        <pic:spPr>
                          <a:xfrm>
                            <a:off x="0" y="0"/>
                            <a:ext cx="1263691" cy="2091354"/>
                          </a:xfrm>
                          <a:prstGeom prst="rect">
                            <a:avLst/>
                          </a:prstGeom>
                        </pic:spPr>
                      </pic:pic>
                    </a:graphicData>
                  </a:graphic>
                </wp:inline>
              </w:drawing>
            </w:r>
          </w:p>
        </w:tc>
        <w:tc>
          <w:tcPr>
            <w:tcW w:w="2297" w:type="dxa"/>
          </w:tcPr>
          <w:p w14:paraId="3E447CD5" w14:textId="766CB3AE" w:rsidR="00046C3D" w:rsidRDefault="00046C3D" w:rsidP="008167E3">
            <w:pPr>
              <w:jc w:val="center"/>
            </w:pPr>
            <w:r>
              <w:rPr>
                <w:noProof/>
              </w:rPr>
              <w:drawing>
                <wp:inline distT="0" distB="0" distL="0" distR="0" wp14:anchorId="43360330" wp14:editId="2B8D87AD">
                  <wp:extent cx="1245366" cy="2061029"/>
                  <wp:effectExtent l="0" t="0" r="0" b="0"/>
                  <wp:docPr id="5490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2808" name=""/>
                          <pic:cNvPicPr/>
                        </pic:nvPicPr>
                        <pic:blipFill>
                          <a:blip r:embed="rId9"/>
                          <a:stretch>
                            <a:fillRect/>
                          </a:stretch>
                        </pic:blipFill>
                        <pic:spPr>
                          <a:xfrm>
                            <a:off x="0" y="0"/>
                            <a:ext cx="1269527" cy="2101014"/>
                          </a:xfrm>
                          <a:prstGeom prst="rect">
                            <a:avLst/>
                          </a:prstGeom>
                        </pic:spPr>
                      </pic:pic>
                    </a:graphicData>
                  </a:graphic>
                </wp:inline>
              </w:drawing>
            </w:r>
          </w:p>
        </w:tc>
        <w:tc>
          <w:tcPr>
            <w:tcW w:w="2297" w:type="dxa"/>
          </w:tcPr>
          <w:p w14:paraId="448DC9D9" w14:textId="05B6E51C" w:rsidR="00046C3D" w:rsidRDefault="00046C3D" w:rsidP="008167E3">
            <w:pPr>
              <w:jc w:val="center"/>
              <w:rPr>
                <w:noProof/>
              </w:rPr>
            </w:pPr>
            <w:r>
              <w:rPr>
                <w:noProof/>
              </w:rPr>
              <w:drawing>
                <wp:inline distT="0" distB="0" distL="0" distR="0" wp14:anchorId="5480264F" wp14:editId="14C578C6">
                  <wp:extent cx="1245092" cy="2060575"/>
                  <wp:effectExtent l="0" t="0" r="0" b="0"/>
                  <wp:docPr id="19468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0669" name=""/>
                          <pic:cNvPicPr/>
                        </pic:nvPicPr>
                        <pic:blipFill>
                          <a:blip r:embed="rId10"/>
                          <a:stretch>
                            <a:fillRect/>
                          </a:stretch>
                        </pic:blipFill>
                        <pic:spPr>
                          <a:xfrm>
                            <a:off x="0" y="0"/>
                            <a:ext cx="1263837" cy="2091598"/>
                          </a:xfrm>
                          <a:prstGeom prst="rect">
                            <a:avLst/>
                          </a:prstGeom>
                        </pic:spPr>
                      </pic:pic>
                    </a:graphicData>
                  </a:graphic>
                </wp:inline>
              </w:drawing>
            </w:r>
          </w:p>
        </w:tc>
      </w:tr>
    </w:tbl>
    <w:p w14:paraId="053A1EDC" w14:textId="77777777" w:rsidR="008167E3" w:rsidRDefault="008167E3" w:rsidP="008167E3">
      <w:pPr>
        <w:jc w:val="center"/>
      </w:pPr>
    </w:p>
    <w:p w14:paraId="70DCCCB5" w14:textId="77777777" w:rsidR="00C132F2" w:rsidRDefault="00C132F2" w:rsidP="00C132F2">
      <w:pPr>
        <w:pStyle w:val="Heading2"/>
      </w:pPr>
      <w:bookmarkStart w:id="5" w:name="_Toc177147258"/>
      <w:r>
        <w:t>Floating Point Numbers</w:t>
      </w:r>
      <w:bookmarkEnd w:id="5"/>
    </w:p>
    <w:p w14:paraId="61A62434" w14:textId="77777777" w:rsidR="00C132F2" w:rsidRPr="00C132F2" w:rsidRDefault="00C132F2" w:rsidP="00C132F2">
      <w:r w:rsidRPr="00C132F2">
        <w:t>A floating-point number is a type of number with a floating decimal point</w:t>
      </w:r>
      <w:r>
        <w:t xml:space="preserve"> where t</w:t>
      </w:r>
      <w:r w:rsidRPr="00C132F2">
        <w:t>he decimal point can "float" to any position necessary. Floating-point numbers can be positive or negative numbers with a decimal point.</w:t>
      </w:r>
    </w:p>
    <w:p w14:paraId="5599303F" w14:textId="77777777" w:rsidR="00C132F2" w:rsidRDefault="00C132F2" w:rsidP="008167E3">
      <w:pPr>
        <w:jc w:val="center"/>
      </w:pPr>
    </w:p>
    <w:p w14:paraId="27F97F3A" w14:textId="79B67FC2" w:rsidR="00046C3D" w:rsidRDefault="00046C3D" w:rsidP="00046C3D">
      <w:pPr>
        <w:pStyle w:val="Heading2"/>
      </w:pPr>
      <w:bookmarkStart w:id="6" w:name="_Toc177147259"/>
      <w:r>
        <w:t>Bits and Bytes</w:t>
      </w:r>
      <w:bookmarkEnd w:id="6"/>
    </w:p>
    <w:p w14:paraId="04C26997" w14:textId="77777777" w:rsidR="00046C3D" w:rsidRDefault="00046C3D" w:rsidP="00046C3D">
      <w:r>
        <w:t>In this explanation we will talk about bits and bytes. A byte is made up of 8 bits. A bit is binary (base 2) and can be either 0 or 1. A byte is the hex representation (base 16) of the 8 bits. We saw above that we can use the calculator to translate between the two numbering systems.</w:t>
      </w:r>
    </w:p>
    <w:p w14:paraId="4E713BFE" w14:textId="77777777" w:rsidR="00046C3D" w:rsidRDefault="00046C3D" w:rsidP="00046C3D"/>
    <w:p w14:paraId="41E0CBB9" w14:textId="66D3876B" w:rsidR="00046C3D" w:rsidRDefault="00046C3D" w:rsidP="00046C3D">
      <w:pPr>
        <w:rPr>
          <w:vertAlign w:val="subscript"/>
        </w:rPr>
      </w:pPr>
      <w:r>
        <w:t>In the above example we see that: 001111011</w:t>
      </w:r>
      <w:r w:rsidRPr="00046C3D">
        <w:rPr>
          <w:vertAlign w:val="subscript"/>
        </w:rPr>
        <w:t>2</w:t>
      </w:r>
      <w:r>
        <w:t xml:space="preserve"> = 3B</w:t>
      </w:r>
      <w:r w:rsidRPr="00046C3D">
        <w:rPr>
          <w:vertAlign w:val="subscript"/>
        </w:rPr>
        <w:t>16</w:t>
      </w:r>
    </w:p>
    <w:p w14:paraId="4F6E44B1" w14:textId="77777777" w:rsidR="00046C3D" w:rsidRDefault="00046C3D" w:rsidP="00046C3D"/>
    <w:p w14:paraId="3D61D61A" w14:textId="6EC2AA0B" w:rsidR="00046C3D" w:rsidRDefault="00046C3D" w:rsidP="00046C3D">
      <w:r w:rsidRPr="00046C3D">
        <w:t>A</w:t>
      </w:r>
      <w:r>
        <w:t xml:space="preserve"> Hex byte can represent 256</w:t>
      </w:r>
      <w:r w:rsidRPr="00046C3D">
        <w:rPr>
          <w:vertAlign w:val="subscript"/>
        </w:rPr>
        <w:t>10</w:t>
      </w:r>
      <w:r>
        <w:t xml:space="preserve"> values from 0</w:t>
      </w:r>
      <w:r w:rsidRPr="00046C3D">
        <w:rPr>
          <w:vertAlign w:val="subscript"/>
        </w:rPr>
        <w:t>10</w:t>
      </w:r>
      <w:r>
        <w:t xml:space="preserve"> to 255</w:t>
      </w:r>
      <w:r w:rsidRPr="00046C3D">
        <w:rPr>
          <w:vertAlign w:val="subscript"/>
        </w:rPr>
        <w:t>10</w:t>
      </w:r>
      <w:r>
        <w:t xml:space="preserve"> (Starting with the first item of 0</w:t>
      </w:r>
      <w:r w:rsidRPr="00046C3D">
        <w:rPr>
          <w:vertAlign w:val="subscript"/>
        </w:rPr>
        <w:t>10</w:t>
      </w:r>
      <w:r>
        <w:t xml:space="preserve"> which is the first item then this making 255</w:t>
      </w:r>
      <w:r w:rsidRPr="00046C3D">
        <w:rPr>
          <w:vertAlign w:val="subscript"/>
        </w:rPr>
        <w:t>10</w:t>
      </w:r>
      <w:r>
        <w:t xml:space="preserve"> the 256</w:t>
      </w:r>
      <w:r w:rsidRPr="00046C3D">
        <w:rPr>
          <w:vertAlign w:val="superscript"/>
        </w:rPr>
        <w:t>th</w:t>
      </w:r>
      <w:r>
        <w:t xml:space="preserve"> item.) This is represented in Hex as 00</w:t>
      </w:r>
      <w:r w:rsidRPr="00046C3D">
        <w:rPr>
          <w:vertAlign w:val="subscript"/>
        </w:rPr>
        <w:t>1</w:t>
      </w:r>
      <w:r>
        <w:rPr>
          <w:vertAlign w:val="subscript"/>
        </w:rPr>
        <w:t>6</w:t>
      </w:r>
      <w:r>
        <w:t xml:space="preserve"> to FF</w:t>
      </w:r>
      <w:r w:rsidRPr="00046C3D">
        <w:rPr>
          <w:vertAlign w:val="subscript"/>
        </w:rPr>
        <w:t>1</w:t>
      </w:r>
      <w:r>
        <w:rPr>
          <w:vertAlign w:val="subscript"/>
        </w:rPr>
        <w:t>6</w:t>
      </w:r>
      <w:r>
        <w:t xml:space="preserve">. </w:t>
      </w:r>
    </w:p>
    <w:p w14:paraId="206CDDF7" w14:textId="77777777" w:rsidR="00046C3D" w:rsidRDefault="00046C3D" w:rsidP="00046C3D"/>
    <w:p w14:paraId="69645F69" w14:textId="3CCE1156" w:rsidR="00C132F2" w:rsidRDefault="00046C3D" w:rsidP="00046C3D">
      <w:r>
        <w:t>You can deduce that a single byte can never be smaller than 0</w:t>
      </w:r>
      <w:r w:rsidRPr="00046C3D">
        <w:rPr>
          <w:vertAlign w:val="subscript"/>
        </w:rPr>
        <w:t>10</w:t>
      </w:r>
      <w:r>
        <w:t xml:space="preserve"> nor greater than 255</w:t>
      </w:r>
      <w:r w:rsidRPr="00046C3D">
        <w:rPr>
          <w:vertAlign w:val="subscript"/>
        </w:rPr>
        <w:t>10</w:t>
      </w:r>
      <w:r>
        <w:t xml:space="preserve">. Later we will see in the worked examples that we may end up with a value greater than 255 but this is the ceiling and the byte will remain 255. If we end up with less than 0 the byte remains 0.  </w:t>
      </w:r>
    </w:p>
    <w:p w14:paraId="404EB3B8" w14:textId="77777777" w:rsidR="00C132F2" w:rsidRPr="00046C3D" w:rsidRDefault="00C132F2" w:rsidP="00046C3D"/>
    <w:p w14:paraId="034C0DFA" w14:textId="03F93CFB" w:rsidR="00046C3D" w:rsidRDefault="00046C3D" w:rsidP="00046C3D">
      <w:pPr>
        <w:pStyle w:val="Heading2"/>
      </w:pPr>
      <w:bookmarkStart w:id="7" w:name="_Toc177147260"/>
      <w:r>
        <w:t>Hex Editor</w:t>
      </w:r>
      <w:bookmarkEnd w:id="7"/>
    </w:p>
    <w:p w14:paraId="579CD8D3" w14:textId="055923FC" w:rsidR="00046C3D" w:rsidRDefault="00046C3D" w:rsidP="00046C3D">
      <w:r>
        <w:t xml:space="preserve">In the explanation we will use a hex editor to look at the bytes inside the saved bitmap image. There are many of these you can use. In this explanation we use HxD which is free and open source and available to download from </w:t>
      </w:r>
      <w:hyperlink r:id="rId11" w:history="1">
        <w:r w:rsidRPr="00436A9E">
          <w:rPr>
            <w:rStyle w:val="Hyperlink"/>
          </w:rPr>
          <w:t>https://mh-nexus.de/en/</w:t>
        </w:r>
      </w:hyperlink>
      <w:r>
        <w:t>. Using this app, you can open the image file and look at the bytes as shown below. How to interpret what you see is discussed later in this document.</w:t>
      </w:r>
    </w:p>
    <w:p w14:paraId="0BB57779" w14:textId="77777777" w:rsidR="00046C3D" w:rsidRDefault="00046C3D" w:rsidP="00046C3D"/>
    <w:p w14:paraId="7CE53CC0" w14:textId="0AD29676" w:rsidR="00046C3D" w:rsidRDefault="00046C3D" w:rsidP="00046C3D">
      <w:r>
        <w:rPr>
          <w:noProof/>
        </w:rPr>
        <w:lastRenderedPageBreak/>
        <w:drawing>
          <wp:inline distT="0" distB="0" distL="0" distR="0" wp14:anchorId="2F410797" wp14:editId="4783153D">
            <wp:extent cx="5725795" cy="1941195"/>
            <wp:effectExtent l="0" t="0" r="8255" b="1905"/>
            <wp:docPr id="151643482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795" cy="1941195"/>
                    </a:xfrm>
                    <a:prstGeom prst="rect">
                      <a:avLst/>
                    </a:prstGeom>
                    <a:noFill/>
                    <a:ln>
                      <a:noFill/>
                    </a:ln>
                  </pic:spPr>
                </pic:pic>
              </a:graphicData>
            </a:graphic>
          </wp:inline>
        </w:drawing>
      </w:r>
    </w:p>
    <w:p w14:paraId="7744020F" w14:textId="77777777" w:rsidR="00046C3D" w:rsidRDefault="00046C3D" w:rsidP="00046C3D"/>
    <w:p w14:paraId="20894748" w14:textId="5E679C47" w:rsidR="00046C3D" w:rsidRDefault="00046C3D" w:rsidP="00046C3D">
      <w:pPr>
        <w:pStyle w:val="Heading2"/>
      </w:pPr>
      <w:bookmarkStart w:id="8" w:name="_Toc177147261"/>
      <w:r>
        <w:t>Representing Pixel Colours</w:t>
      </w:r>
      <w:bookmarkEnd w:id="8"/>
    </w:p>
    <w:p w14:paraId="1CC41677" w14:textId="77777777" w:rsidR="00046C3D" w:rsidRDefault="00046C3D" w:rsidP="00046C3D"/>
    <w:p w14:paraId="42BF329F" w14:textId="4832E16B" w:rsidR="00046C3D" w:rsidRDefault="00046C3D" w:rsidP="00046C3D">
      <w:r>
        <w:t>An image is made up of many pixels. Each pixel has a specific colour. Depending on the type of image you have will dictate how many bytes represent each pixel. In the worked examples we are using 32-bit bitmaps meaning we have 32 bits to represent each pixel’s colour. Each pixel is a solid colour with a Red, Green and Blue component. Each component is 8 bits which is one byte. There is also and Alpha component which determines the opacity of the pixel this is another 8 bits.</w:t>
      </w:r>
    </w:p>
    <w:p w14:paraId="6A835EE0" w14:textId="77777777" w:rsidR="00046C3D" w:rsidRDefault="00046C3D" w:rsidP="00046C3D"/>
    <w:p w14:paraId="21D9D490" w14:textId="2B600560" w:rsidR="00046C3D" w:rsidRDefault="00046C3D" w:rsidP="00046C3D">
      <w:r>
        <w:t>With all 4 components (red, green, blue and alpha) 1 byte each we can see that we represent each pixel with 4 bytes. Below we pick out just one pixel from the saved BMP file so you can see the 4 bytes.</w:t>
      </w:r>
    </w:p>
    <w:p w14:paraId="4658D86D" w14:textId="77777777" w:rsidR="00046C3D" w:rsidRDefault="00046C3D" w:rsidP="00046C3D"/>
    <w:p w14:paraId="474CA9F1" w14:textId="2AE0AE7D" w:rsidR="00046C3D" w:rsidRDefault="00046C3D" w:rsidP="00046C3D">
      <w:pPr>
        <w:jc w:val="center"/>
      </w:pPr>
      <w:r>
        <w:rPr>
          <w:noProof/>
        </w:rPr>
        <w:drawing>
          <wp:inline distT="0" distB="0" distL="0" distR="0" wp14:anchorId="0E6E3FFC" wp14:editId="2456A410">
            <wp:extent cx="3708400" cy="856615"/>
            <wp:effectExtent l="0" t="0" r="6350" b="635"/>
            <wp:docPr id="14467993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8400" cy="856615"/>
                    </a:xfrm>
                    <a:prstGeom prst="rect">
                      <a:avLst/>
                    </a:prstGeom>
                    <a:noFill/>
                    <a:ln>
                      <a:noFill/>
                    </a:ln>
                  </pic:spPr>
                </pic:pic>
              </a:graphicData>
            </a:graphic>
          </wp:inline>
        </w:drawing>
      </w:r>
    </w:p>
    <w:p w14:paraId="29FECEB1" w14:textId="77777777" w:rsidR="00046C3D" w:rsidRDefault="00046C3D" w:rsidP="00046C3D"/>
    <w:p w14:paraId="1DA1D3E0" w14:textId="292389FE" w:rsidR="00046C3D" w:rsidRPr="00046C3D" w:rsidRDefault="00046C3D" w:rsidP="00046C3D">
      <w:r>
        <w:t xml:space="preserve">The Data can be saved to the file in many ways the app ColourChanger.exe will save them as BGRA. </w:t>
      </w:r>
    </w:p>
    <w:p w14:paraId="7BD724CC" w14:textId="613965C5" w:rsidR="003C7ECE" w:rsidRDefault="003C7ECE">
      <w:pPr>
        <w:spacing w:after="160" w:line="259" w:lineRule="auto"/>
        <w:jc w:val="left"/>
      </w:pPr>
      <w:r>
        <w:br w:type="page"/>
      </w:r>
    </w:p>
    <w:p w14:paraId="18EBED56" w14:textId="4EABAAB0" w:rsidR="00046C3D" w:rsidRDefault="00046C3D" w:rsidP="00046C3D">
      <w:pPr>
        <w:pStyle w:val="Heading1"/>
      </w:pPr>
      <w:bookmarkStart w:id="9" w:name="_Toc177147262"/>
      <w:r>
        <w:lastRenderedPageBreak/>
        <w:t>Creating the test image</w:t>
      </w:r>
      <w:bookmarkEnd w:id="9"/>
    </w:p>
    <w:p w14:paraId="1C29FCF0" w14:textId="77777777" w:rsidR="00046C3D" w:rsidRPr="00046C3D" w:rsidRDefault="00046C3D" w:rsidP="00046C3D"/>
    <w:p w14:paraId="1ACE9B18" w14:textId="47C62E52" w:rsidR="00855F53" w:rsidRDefault="00855F53" w:rsidP="008B1ADC">
      <w:r>
        <w:t xml:space="preserve">There are many explanations of how </w:t>
      </w:r>
      <w:r w:rsidR="00553F2F">
        <w:t>the ColorMatrix</w:t>
      </w:r>
      <w:r>
        <w:t xml:space="preserve"> works in C# but none that make sense to me. </w:t>
      </w:r>
      <w:r w:rsidR="00553F2F">
        <w:t>We</w:t>
      </w:r>
      <w:r>
        <w:t xml:space="preserve"> will reverse engineer what is happening so </w:t>
      </w:r>
      <w:r w:rsidR="00553F2F">
        <w:t>we</w:t>
      </w:r>
      <w:r>
        <w:t xml:space="preserve"> can understand it the way that makes sense.</w:t>
      </w:r>
    </w:p>
    <w:p w14:paraId="15B2160B" w14:textId="77777777" w:rsidR="00855F53" w:rsidRDefault="00855F53" w:rsidP="008B1ADC"/>
    <w:p w14:paraId="5BD3A25E" w14:textId="7A394A1E" w:rsidR="003C7ECE" w:rsidRDefault="00855F53" w:rsidP="008B1ADC">
      <w:r>
        <w:t>First, c</w:t>
      </w:r>
      <w:r w:rsidR="003C7ECE">
        <w:t xml:space="preserve">reate a small 24bit bitmap in </w:t>
      </w:r>
      <w:r>
        <w:t>P</w:t>
      </w:r>
      <w:r w:rsidR="003C7ECE">
        <w:t xml:space="preserve">aint each </w:t>
      </w:r>
      <w:r w:rsidR="00553F2F">
        <w:t xml:space="preserve">of the 5 </w:t>
      </w:r>
      <w:r w:rsidR="003C7ECE">
        <w:t>colour</w:t>
      </w:r>
      <w:r w:rsidR="00553F2F">
        <w:t>s</w:t>
      </w:r>
      <w:r w:rsidR="003C7ECE">
        <w:t xml:space="preserve"> is </w:t>
      </w:r>
      <w:r>
        <w:t>1</w:t>
      </w:r>
      <w:r w:rsidR="003C7ECE">
        <w:t>x</w:t>
      </w:r>
      <w:r>
        <w:t>1</w:t>
      </w:r>
      <w:r w:rsidR="003C7ECE">
        <w:t xml:space="preserve">pixels of solid colour. </w:t>
      </w:r>
      <w:r>
        <w:t>This is small and even on full magnification difficult to work with.</w:t>
      </w:r>
    </w:p>
    <w:p w14:paraId="596AAAE5" w14:textId="77777777" w:rsidR="003C7ECE" w:rsidRDefault="003C7ECE" w:rsidP="008B1ADC"/>
    <w:tbl>
      <w:tblPr>
        <w:tblStyle w:val="TableGrid"/>
        <w:tblW w:w="0" w:type="auto"/>
        <w:tblLook w:val="04A0" w:firstRow="1" w:lastRow="0" w:firstColumn="1" w:lastColumn="0" w:noHBand="0" w:noVBand="1"/>
      </w:tblPr>
      <w:tblGrid>
        <w:gridCol w:w="1803"/>
        <w:gridCol w:w="1803"/>
        <w:gridCol w:w="1803"/>
        <w:gridCol w:w="1803"/>
        <w:gridCol w:w="1804"/>
      </w:tblGrid>
      <w:tr w:rsidR="003C7ECE" w14:paraId="7AD318AF" w14:textId="77777777" w:rsidTr="003C7ECE">
        <w:tc>
          <w:tcPr>
            <w:tcW w:w="1803" w:type="dxa"/>
          </w:tcPr>
          <w:p w14:paraId="5747574E" w14:textId="77777777" w:rsidR="003C7ECE" w:rsidRDefault="003C7ECE" w:rsidP="008B1ADC"/>
        </w:tc>
        <w:tc>
          <w:tcPr>
            <w:tcW w:w="1803" w:type="dxa"/>
          </w:tcPr>
          <w:p w14:paraId="66ED2399" w14:textId="5FAFC9F2" w:rsidR="003C7ECE" w:rsidRDefault="003C7ECE" w:rsidP="008B1ADC">
            <w:r>
              <w:t>Alpha</w:t>
            </w:r>
          </w:p>
        </w:tc>
        <w:tc>
          <w:tcPr>
            <w:tcW w:w="1803" w:type="dxa"/>
          </w:tcPr>
          <w:p w14:paraId="327BA3BD" w14:textId="75C7F3F2" w:rsidR="003C7ECE" w:rsidRDefault="003C7ECE" w:rsidP="008B1ADC">
            <w:r>
              <w:t>Red</w:t>
            </w:r>
          </w:p>
        </w:tc>
        <w:tc>
          <w:tcPr>
            <w:tcW w:w="1803" w:type="dxa"/>
          </w:tcPr>
          <w:p w14:paraId="4C454680" w14:textId="1E4A72F5" w:rsidR="003C7ECE" w:rsidRDefault="003C7ECE" w:rsidP="008B1ADC">
            <w:r>
              <w:t>Green</w:t>
            </w:r>
          </w:p>
        </w:tc>
        <w:tc>
          <w:tcPr>
            <w:tcW w:w="1804" w:type="dxa"/>
          </w:tcPr>
          <w:p w14:paraId="18AE8939" w14:textId="6B178090" w:rsidR="003C7ECE" w:rsidRDefault="003C7ECE" w:rsidP="008B1ADC">
            <w:r>
              <w:t>Blue</w:t>
            </w:r>
          </w:p>
        </w:tc>
      </w:tr>
      <w:tr w:rsidR="003C7ECE" w14:paraId="3B53CB89" w14:textId="77777777" w:rsidTr="003C7ECE">
        <w:tc>
          <w:tcPr>
            <w:tcW w:w="1803" w:type="dxa"/>
          </w:tcPr>
          <w:p w14:paraId="0F66EEA2" w14:textId="6D002283" w:rsidR="003C7ECE" w:rsidRDefault="003C7ECE" w:rsidP="008B1ADC">
            <w:r>
              <w:t>Red</w:t>
            </w:r>
          </w:p>
        </w:tc>
        <w:tc>
          <w:tcPr>
            <w:tcW w:w="1803" w:type="dxa"/>
          </w:tcPr>
          <w:p w14:paraId="7ADD7678" w14:textId="33753945" w:rsidR="003C7ECE" w:rsidRDefault="003C7ECE" w:rsidP="008B1ADC">
            <w:r>
              <w:t>255</w:t>
            </w:r>
          </w:p>
        </w:tc>
        <w:tc>
          <w:tcPr>
            <w:tcW w:w="1803" w:type="dxa"/>
          </w:tcPr>
          <w:p w14:paraId="1D16CD96" w14:textId="461D7B20" w:rsidR="003C7ECE" w:rsidRDefault="003C7ECE" w:rsidP="008B1ADC">
            <w:r>
              <w:t>255</w:t>
            </w:r>
          </w:p>
        </w:tc>
        <w:tc>
          <w:tcPr>
            <w:tcW w:w="1803" w:type="dxa"/>
          </w:tcPr>
          <w:p w14:paraId="0ED9ADDD" w14:textId="74094999" w:rsidR="003C7ECE" w:rsidRDefault="003C7ECE" w:rsidP="008B1ADC">
            <w:r>
              <w:t>0</w:t>
            </w:r>
          </w:p>
        </w:tc>
        <w:tc>
          <w:tcPr>
            <w:tcW w:w="1804" w:type="dxa"/>
          </w:tcPr>
          <w:p w14:paraId="4FEFBDDE" w14:textId="23595DA8" w:rsidR="003C7ECE" w:rsidRDefault="003C7ECE" w:rsidP="008B1ADC">
            <w:r>
              <w:t>0</w:t>
            </w:r>
          </w:p>
        </w:tc>
      </w:tr>
      <w:tr w:rsidR="003C7ECE" w14:paraId="3F6B7BAA" w14:textId="77777777" w:rsidTr="003C7ECE">
        <w:tc>
          <w:tcPr>
            <w:tcW w:w="1803" w:type="dxa"/>
          </w:tcPr>
          <w:p w14:paraId="18B4111A" w14:textId="0FEBEB06" w:rsidR="003C7ECE" w:rsidRDefault="003C7ECE" w:rsidP="008B1ADC">
            <w:r>
              <w:t>Green</w:t>
            </w:r>
          </w:p>
        </w:tc>
        <w:tc>
          <w:tcPr>
            <w:tcW w:w="1803" w:type="dxa"/>
          </w:tcPr>
          <w:p w14:paraId="4F00CD1D" w14:textId="3C7A923D" w:rsidR="003C7ECE" w:rsidRDefault="003C7ECE" w:rsidP="008B1ADC">
            <w:r>
              <w:t>255</w:t>
            </w:r>
          </w:p>
        </w:tc>
        <w:tc>
          <w:tcPr>
            <w:tcW w:w="1803" w:type="dxa"/>
          </w:tcPr>
          <w:p w14:paraId="6CC9B3FD" w14:textId="33314BBB" w:rsidR="003C7ECE" w:rsidRDefault="003C7ECE" w:rsidP="008B1ADC">
            <w:r>
              <w:t>0</w:t>
            </w:r>
          </w:p>
        </w:tc>
        <w:tc>
          <w:tcPr>
            <w:tcW w:w="1803" w:type="dxa"/>
          </w:tcPr>
          <w:p w14:paraId="110AE4AD" w14:textId="37BE071F" w:rsidR="003C7ECE" w:rsidRDefault="003C7ECE" w:rsidP="008B1ADC">
            <w:r>
              <w:t>255</w:t>
            </w:r>
          </w:p>
        </w:tc>
        <w:tc>
          <w:tcPr>
            <w:tcW w:w="1804" w:type="dxa"/>
          </w:tcPr>
          <w:p w14:paraId="69F38CBF" w14:textId="2A586DBB" w:rsidR="003C7ECE" w:rsidRDefault="003C7ECE" w:rsidP="008B1ADC">
            <w:r>
              <w:t>0</w:t>
            </w:r>
          </w:p>
        </w:tc>
      </w:tr>
      <w:tr w:rsidR="003C7ECE" w14:paraId="364495A6" w14:textId="77777777" w:rsidTr="003C7ECE">
        <w:tc>
          <w:tcPr>
            <w:tcW w:w="1803" w:type="dxa"/>
          </w:tcPr>
          <w:p w14:paraId="19740167" w14:textId="72D8C86E" w:rsidR="003C7ECE" w:rsidRDefault="003C7ECE" w:rsidP="008B1ADC">
            <w:r>
              <w:t>Blue</w:t>
            </w:r>
          </w:p>
        </w:tc>
        <w:tc>
          <w:tcPr>
            <w:tcW w:w="1803" w:type="dxa"/>
          </w:tcPr>
          <w:p w14:paraId="12667B54" w14:textId="4548F5F1" w:rsidR="003C7ECE" w:rsidRDefault="003C7ECE" w:rsidP="008B1ADC">
            <w:r>
              <w:t>255</w:t>
            </w:r>
          </w:p>
        </w:tc>
        <w:tc>
          <w:tcPr>
            <w:tcW w:w="1803" w:type="dxa"/>
          </w:tcPr>
          <w:p w14:paraId="0095EDC2" w14:textId="05330527" w:rsidR="003C7ECE" w:rsidRDefault="003C7ECE" w:rsidP="008B1ADC">
            <w:r>
              <w:t>0</w:t>
            </w:r>
          </w:p>
        </w:tc>
        <w:tc>
          <w:tcPr>
            <w:tcW w:w="1803" w:type="dxa"/>
          </w:tcPr>
          <w:p w14:paraId="12CECD59" w14:textId="11594FD6" w:rsidR="003C7ECE" w:rsidRDefault="003C7ECE" w:rsidP="008B1ADC">
            <w:r>
              <w:t>0</w:t>
            </w:r>
          </w:p>
        </w:tc>
        <w:tc>
          <w:tcPr>
            <w:tcW w:w="1804" w:type="dxa"/>
          </w:tcPr>
          <w:p w14:paraId="22A886B5" w14:textId="1023F07A" w:rsidR="003C7ECE" w:rsidRDefault="003C7ECE" w:rsidP="008B1ADC">
            <w:r>
              <w:t>255</w:t>
            </w:r>
          </w:p>
        </w:tc>
      </w:tr>
      <w:tr w:rsidR="003C7ECE" w14:paraId="13F3A927" w14:textId="77777777" w:rsidTr="003C7ECE">
        <w:tc>
          <w:tcPr>
            <w:tcW w:w="1803" w:type="dxa"/>
          </w:tcPr>
          <w:p w14:paraId="2EEF4AB3" w14:textId="3E466CF6" w:rsidR="003C7ECE" w:rsidRDefault="003C7ECE" w:rsidP="008B1ADC">
            <w:r>
              <w:t>Black</w:t>
            </w:r>
          </w:p>
        </w:tc>
        <w:tc>
          <w:tcPr>
            <w:tcW w:w="1803" w:type="dxa"/>
          </w:tcPr>
          <w:p w14:paraId="2D11879A" w14:textId="24AE523F" w:rsidR="003C7ECE" w:rsidRDefault="003C7ECE" w:rsidP="008B1ADC">
            <w:r>
              <w:t>255</w:t>
            </w:r>
          </w:p>
        </w:tc>
        <w:tc>
          <w:tcPr>
            <w:tcW w:w="1803" w:type="dxa"/>
          </w:tcPr>
          <w:p w14:paraId="148BD8DE" w14:textId="4E960B49" w:rsidR="003C7ECE" w:rsidRDefault="003C7ECE" w:rsidP="008B1ADC">
            <w:r>
              <w:t>0</w:t>
            </w:r>
          </w:p>
        </w:tc>
        <w:tc>
          <w:tcPr>
            <w:tcW w:w="1803" w:type="dxa"/>
          </w:tcPr>
          <w:p w14:paraId="540B7FC9" w14:textId="6D3BC589" w:rsidR="003C7ECE" w:rsidRDefault="003C7ECE" w:rsidP="008B1ADC">
            <w:r>
              <w:t>0</w:t>
            </w:r>
          </w:p>
        </w:tc>
        <w:tc>
          <w:tcPr>
            <w:tcW w:w="1804" w:type="dxa"/>
          </w:tcPr>
          <w:p w14:paraId="58321244" w14:textId="291606B1" w:rsidR="003C7ECE" w:rsidRDefault="003C7ECE" w:rsidP="008B1ADC">
            <w:r>
              <w:t>0</w:t>
            </w:r>
          </w:p>
        </w:tc>
      </w:tr>
      <w:tr w:rsidR="003C7ECE" w14:paraId="732A418C" w14:textId="77777777" w:rsidTr="003C7ECE">
        <w:tc>
          <w:tcPr>
            <w:tcW w:w="1803" w:type="dxa"/>
          </w:tcPr>
          <w:p w14:paraId="002DD2DE" w14:textId="6DF62371" w:rsidR="003C7ECE" w:rsidRDefault="003C7ECE" w:rsidP="008B1ADC">
            <w:r>
              <w:t>White</w:t>
            </w:r>
          </w:p>
        </w:tc>
        <w:tc>
          <w:tcPr>
            <w:tcW w:w="1803" w:type="dxa"/>
          </w:tcPr>
          <w:p w14:paraId="78FF4A70" w14:textId="1B0FF8D8" w:rsidR="003C7ECE" w:rsidRDefault="003C7ECE" w:rsidP="008B1ADC">
            <w:r>
              <w:t>255</w:t>
            </w:r>
          </w:p>
        </w:tc>
        <w:tc>
          <w:tcPr>
            <w:tcW w:w="1803" w:type="dxa"/>
          </w:tcPr>
          <w:p w14:paraId="74D7A8F1" w14:textId="56EA36AE" w:rsidR="003C7ECE" w:rsidRDefault="003C7ECE" w:rsidP="008B1ADC">
            <w:r>
              <w:t>255</w:t>
            </w:r>
          </w:p>
        </w:tc>
        <w:tc>
          <w:tcPr>
            <w:tcW w:w="1803" w:type="dxa"/>
          </w:tcPr>
          <w:p w14:paraId="10791054" w14:textId="4DCD4559" w:rsidR="003C7ECE" w:rsidRDefault="003C7ECE" w:rsidP="008B1ADC">
            <w:r>
              <w:t>255</w:t>
            </w:r>
          </w:p>
        </w:tc>
        <w:tc>
          <w:tcPr>
            <w:tcW w:w="1804" w:type="dxa"/>
          </w:tcPr>
          <w:p w14:paraId="0F7413DA" w14:textId="724098C2" w:rsidR="003C7ECE" w:rsidRDefault="003C7ECE" w:rsidP="008B1ADC">
            <w:r>
              <w:t>255</w:t>
            </w:r>
          </w:p>
        </w:tc>
      </w:tr>
    </w:tbl>
    <w:p w14:paraId="69C3134A" w14:textId="77777777" w:rsidR="003C7ECE" w:rsidRDefault="003C7ECE" w:rsidP="008B1ADC"/>
    <w:p w14:paraId="3EC52DB2" w14:textId="051FE7BD" w:rsidR="003C7ECE" w:rsidRDefault="003C7ECE" w:rsidP="008B1ADC">
      <w:r>
        <w:t>This is saved as a 24bit bmp file. This gives us 8 bits for each Red, Green and Blue component</w:t>
      </w:r>
      <w:r w:rsidR="001E74A4">
        <w:t xml:space="preserve"> but not the Alpha</w:t>
      </w:r>
      <w:r>
        <w:t>.</w:t>
      </w:r>
      <w:r w:rsidR="001E74A4">
        <w:t xml:space="preserve"> The image below shows the colours. Ignore the grey border that has been added to make seeing the actual colours easier.</w:t>
      </w:r>
    </w:p>
    <w:p w14:paraId="5D135A16" w14:textId="77777777" w:rsidR="003C7ECE" w:rsidRDefault="003C7ECE" w:rsidP="008B1ADC"/>
    <w:p w14:paraId="58CCFC51" w14:textId="05448D99" w:rsidR="003C7ECE" w:rsidRDefault="00844819" w:rsidP="001E74A4">
      <w:pPr>
        <w:jc w:val="center"/>
      </w:pPr>
      <w:r w:rsidRPr="00844819">
        <w:rPr>
          <w:noProof/>
        </w:rPr>
        <w:drawing>
          <wp:inline distT="0" distB="0" distL="0" distR="0" wp14:anchorId="31F8CF7E" wp14:editId="313CF55B">
            <wp:extent cx="3334215" cy="1619476"/>
            <wp:effectExtent l="0" t="0" r="0" b="0"/>
            <wp:docPr id="37824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43488" name=""/>
                    <pic:cNvPicPr/>
                  </pic:nvPicPr>
                  <pic:blipFill>
                    <a:blip r:embed="rId14"/>
                    <a:stretch>
                      <a:fillRect/>
                    </a:stretch>
                  </pic:blipFill>
                  <pic:spPr>
                    <a:xfrm>
                      <a:off x="0" y="0"/>
                      <a:ext cx="3334215" cy="1619476"/>
                    </a:xfrm>
                    <a:prstGeom prst="rect">
                      <a:avLst/>
                    </a:prstGeom>
                  </pic:spPr>
                </pic:pic>
              </a:graphicData>
            </a:graphic>
          </wp:inline>
        </w:drawing>
      </w:r>
    </w:p>
    <w:p w14:paraId="4127C2B0" w14:textId="77777777" w:rsidR="001E74A4" w:rsidRDefault="001E74A4" w:rsidP="008B1ADC"/>
    <w:p w14:paraId="54584954" w14:textId="526A3360" w:rsidR="00855F53" w:rsidRDefault="00553F2F" w:rsidP="008B1ADC">
      <w:r>
        <w:t>Ideally,</w:t>
      </w:r>
      <w:r w:rsidR="001E74A4">
        <w:t xml:space="preserve"> we want this as 32bit bmp </w:t>
      </w:r>
      <w:r>
        <w:t xml:space="preserve">file </w:t>
      </w:r>
      <w:r w:rsidR="001E74A4">
        <w:t xml:space="preserve">and to get that load </w:t>
      </w:r>
      <w:r>
        <w:t xml:space="preserve">the saved bmp from paint </w:t>
      </w:r>
      <w:r w:rsidR="001E74A4">
        <w:t xml:space="preserve">into the app </w:t>
      </w:r>
      <w:r>
        <w:t>“</w:t>
      </w:r>
      <w:r w:rsidR="001E74A4">
        <w:t>ColourChanger.exe</w:t>
      </w:r>
      <w:r>
        <w:t>”</w:t>
      </w:r>
      <w:r w:rsidR="001E74A4">
        <w:t xml:space="preserve"> </w:t>
      </w:r>
      <w:r>
        <w:t xml:space="preserve">then </w:t>
      </w:r>
      <w:r w:rsidR="001E74A4">
        <w:t xml:space="preserve">click </w:t>
      </w:r>
      <w:r>
        <w:t>“</w:t>
      </w:r>
      <w:r w:rsidR="001E74A4">
        <w:t xml:space="preserve">Reset </w:t>
      </w:r>
      <w:r>
        <w:t xml:space="preserve">button” </w:t>
      </w:r>
      <w:r w:rsidR="001E74A4">
        <w:t>and then save the output</w:t>
      </w:r>
      <w:r>
        <w:t xml:space="preserve"> as “rgb_input.bmp”</w:t>
      </w:r>
      <w:r w:rsidR="001E74A4">
        <w:t xml:space="preserve">. </w:t>
      </w:r>
      <w:r>
        <w:t>You now have a 32bit bmp file which you can th</w:t>
      </w:r>
      <w:r w:rsidR="001E74A4">
        <w:t xml:space="preserve">en open </w:t>
      </w:r>
      <w:r>
        <w:t>as the</w:t>
      </w:r>
      <w:r w:rsidR="001E74A4">
        <w:t xml:space="preserve"> input file.</w:t>
      </w:r>
    </w:p>
    <w:p w14:paraId="09C3CC2A" w14:textId="77777777" w:rsidR="001E74A4" w:rsidRDefault="001E74A4" w:rsidP="008B1ADC"/>
    <w:p w14:paraId="52987C8B" w14:textId="609975BA" w:rsidR="00855F53" w:rsidRDefault="00855F53" w:rsidP="008B1ADC">
      <w:r>
        <w:t>Looking at the file in a hex editor we see the following:</w:t>
      </w:r>
    </w:p>
    <w:p w14:paraId="374939E4" w14:textId="35A04CCB" w:rsidR="00855F53" w:rsidRDefault="00855F53" w:rsidP="008B1ADC"/>
    <w:p w14:paraId="3CEB5A05" w14:textId="1F885258" w:rsidR="00855F53" w:rsidRDefault="00855F53" w:rsidP="008B1ADC">
      <w:r w:rsidRPr="00855F53">
        <w:rPr>
          <w:noProof/>
        </w:rPr>
        <w:drawing>
          <wp:inline distT="0" distB="0" distL="0" distR="0" wp14:anchorId="4BCBB65C" wp14:editId="2069E3AE">
            <wp:extent cx="5731510" cy="1021715"/>
            <wp:effectExtent l="0" t="0" r="2540" b="6985"/>
            <wp:docPr id="209355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0968" name=""/>
                    <pic:cNvPicPr/>
                  </pic:nvPicPr>
                  <pic:blipFill>
                    <a:blip r:embed="rId15"/>
                    <a:stretch>
                      <a:fillRect/>
                    </a:stretch>
                  </pic:blipFill>
                  <pic:spPr>
                    <a:xfrm>
                      <a:off x="0" y="0"/>
                      <a:ext cx="5731510" cy="1021715"/>
                    </a:xfrm>
                    <a:prstGeom prst="rect">
                      <a:avLst/>
                    </a:prstGeom>
                  </pic:spPr>
                </pic:pic>
              </a:graphicData>
            </a:graphic>
          </wp:inline>
        </w:drawing>
      </w:r>
    </w:p>
    <w:p w14:paraId="09189836" w14:textId="77777777" w:rsidR="00855F53" w:rsidRDefault="00855F53" w:rsidP="008B1ADC"/>
    <w:p w14:paraId="1099A5FE" w14:textId="15204C80" w:rsidR="00855F53" w:rsidRDefault="00855F53" w:rsidP="008B1ADC">
      <w:r>
        <w:t>Taking the hex bytes which are show in the middle we can then break the file down to see where the actual data is that we are interested in.</w:t>
      </w:r>
    </w:p>
    <w:p w14:paraId="42DF6CE0" w14:textId="083B738C" w:rsidR="008C1582" w:rsidRDefault="008C1582">
      <w:pPr>
        <w:spacing w:after="160" w:line="259" w:lineRule="auto"/>
        <w:jc w:val="left"/>
      </w:pPr>
      <w:r>
        <w:br w:type="page"/>
      </w:r>
    </w:p>
    <w:p w14:paraId="6BCC72EF" w14:textId="77777777" w:rsidR="00855F53" w:rsidRDefault="00855F53" w:rsidP="00855F53"/>
    <w:tbl>
      <w:tblPr>
        <w:tblStyle w:val="TableGrid"/>
        <w:tblW w:w="9492" w:type="dxa"/>
        <w:tblLook w:val="04A0" w:firstRow="1" w:lastRow="0" w:firstColumn="1" w:lastColumn="0" w:noHBand="0" w:noVBand="1"/>
      </w:tblPr>
      <w:tblGrid>
        <w:gridCol w:w="1528"/>
        <w:gridCol w:w="1441"/>
        <w:gridCol w:w="1348"/>
        <w:gridCol w:w="1902"/>
        <w:gridCol w:w="3273"/>
      </w:tblGrid>
      <w:tr w:rsidR="00855F53" w:rsidRPr="00855F53" w14:paraId="61C1968B" w14:textId="77777777" w:rsidTr="00553F2F">
        <w:tc>
          <w:tcPr>
            <w:tcW w:w="1528" w:type="dxa"/>
          </w:tcPr>
          <w:p w14:paraId="6A90F9F6" w14:textId="697C9AD7" w:rsidR="00855F53" w:rsidRPr="00855F53" w:rsidRDefault="00855F53" w:rsidP="00A05339">
            <w:pPr>
              <w:rPr>
                <w:b/>
                <w:bCs/>
              </w:rPr>
            </w:pPr>
            <w:r w:rsidRPr="00855F53">
              <w:rPr>
                <w:b/>
                <w:bCs/>
              </w:rPr>
              <w:t>Offset</w:t>
            </w:r>
            <w:r w:rsidR="00553F2F">
              <w:rPr>
                <w:b/>
                <w:bCs/>
              </w:rPr>
              <w:t xml:space="preserve"> in hex</w:t>
            </w:r>
          </w:p>
        </w:tc>
        <w:tc>
          <w:tcPr>
            <w:tcW w:w="1441" w:type="dxa"/>
          </w:tcPr>
          <w:p w14:paraId="56D25557" w14:textId="096C3818" w:rsidR="00855F53" w:rsidRPr="00855F53" w:rsidRDefault="00855F53" w:rsidP="00A05339">
            <w:pPr>
              <w:rPr>
                <w:b/>
                <w:bCs/>
              </w:rPr>
            </w:pPr>
            <w:r w:rsidRPr="00855F53">
              <w:rPr>
                <w:b/>
                <w:bCs/>
              </w:rPr>
              <w:t>Size</w:t>
            </w:r>
            <w:r w:rsidR="00553F2F">
              <w:rPr>
                <w:b/>
                <w:bCs/>
              </w:rPr>
              <w:t xml:space="preserve"> in bytes</w:t>
            </w:r>
          </w:p>
        </w:tc>
        <w:tc>
          <w:tcPr>
            <w:tcW w:w="1348" w:type="dxa"/>
          </w:tcPr>
          <w:p w14:paraId="5E20D7ED" w14:textId="3734D48D" w:rsidR="00855F53" w:rsidRPr="00855F53" w:rsidRDefault="00855F53" w:rsidP="00A05339">
            <w:pPr>
              <w:rPr>
                <w:b/>
                <w:bCs/>
              </w:rPr>
            </w:pPr>
            <w:r w:rsidRPr="00855F53">
              <w:rPr>
                <w:b/>
                <w:bCs/>
              </w:rPr>
              <w:t xml:space="preserve">Hex </w:t>
            </w:r>
            <w:r w:rsidR="00553F2F">
              <w:rPr>
                <w:b/>
                <w:bCs/>
              </w:rPr>
              <w:t>string</w:t>
            </w:r>
          </w:p>
        </w:tc>
        <w:tc>
          <w:tcPr>
            <w:tcW w:w="1902" w:type="dxa"/>
          </w:tcPr>
          <w:p w14:paraId="2D087976" w14:textId="77777777" w:rsidR="00855F53" w:rsidRPr="00855F53" w:rsidRDefault="00855F53" w:rsidP="00A05339">
            <w:pPr>
              <w:rPr>
                <w:b/>
                <w:bCs/>
              </w:rPr>
            </w:pPr>
            <w:r w:rsidRPr="00855F53">
              <w:rPr>
                <w:b/>
                <w:bCs/>
              </w:rPr>
              <w:t>Value</w:t>
            </w:r>
          </w:p>
        </w:tc>
        <w:tc>
          <w:tcPr>
            <w:tcW w:w="3269" w:type="dxa"/>
          </w:tcPr>
          <w:p w14:paraId="39287FF4" w14:textId="77777777" w:rsidR="00855F53" w:rsidRPr="00855F53" w:rsidRDefault="00855F53" w:rsidP="00A05339">
            <w:pPr>
              <w:rPr>
                <w:b/>
                <w:bCs/>
              </w:rPr>
            </w:pPr>
            <w:r w:rsidRPr="00855F53">
              <w:rPr>
                <w:b/>
                <w:bCs/>
              </w:rPr>
              <w:t>Description</w:t>
            </w:r>
          </w:p>
        </w:tc>
      </w:tr>
      <w:tr w:rsidR="00855F53" w:rsidRPr="00855F53" w14:paraId="2C639BF3" w14:textId="77777777" w:rsidTr="00553F2F">
        <w:tc>
          <w:tcPr>
            <w:tcW w:w="9492" w:type="dxa"/>
            <w:gridSpan w:val="5"/>
          </w:tcPr>
          <w:p w14:paraId="1E61E38F" w14:textId="3E02A609" w:rsidR="00855F53" w:rsidRPr="00855F53" w:rsidRDefault="00855F53" w:rsidP="00855F53">
            <w:pPr>
              <w:jc w:val="center"/>
              <w:rPr>
                <w:b/>
                <w:bCs/>
              </w:rPr>
            </w:pPr>
            <w:r w:rsidRPr="00855F53">
              <w:rPr>
                <w:b/>
                <w:bCs/>
              </w:rPr>
              <w:t>BMP Header</w:t>
            </w:r>
          </w:p>
        </w:tc>
      </w:tr>
      <w:tr w:rsidR="00855F53" w:rsidRPr="00855F53" w14:paraId="12D5C227" w14:textId="77777777" w:rsidTr="00553F2F">
        <w:tc>
          <w:tcPr>
            <w:tcW w:w="1528" w:type="dxa"/>
          </w:tcPr>
          <w:p w14:paraId="04627932" w14:textId="6C4D22BD" w:rsidR="00855F53" w:rsidRPr="00855F53" w:rsidRDefault="00553F2F" w:rsidP="00A05339">
            <w:r>
              <w:t>0</w:t>
            </w:r>
            <w:r w:rsidR="00855F53" w:rsidRPr="00855F53">
              <w:t>0</w:t>
            </w:r>
          </w:p>
        </w:tc>
        <w:tc>
          <w:tcPr>
            <w:tcW w:w="1441" w:type="dxa"/>
          </w:tcPr>
          <w:p w14:paraId="50D02451" w14:textId="77777777" w:rsidR="00855F53" w:rsidRPr="00855F53" w:rsidRDefault="00855F53" w:rsidP="00A05339">
            <w:r w:rsidRPr="00855F53">
              <w:t>2</w:t>
            </w:r>
          </w:p>
        </w:tc>
        <w:tc>
          <w:tcPr>
            <w:tcW w:w="1348" w:type="dxa"/>
          </w:tcPr>
          <w:p w14:paraId="5C0E1742" w14:textId="77777777" w:rsidR="00855F53" w:rsidRPr="00855F53" w:rsidRDefault="00855F53" w:rsidP="00A05339">
            <w:r w:rsidRPr="00855F53">
              <w:t>42 4D</w:t>
            </w:r>
          </w:p>
        </w:tc>
        <w:tc>
          <w:tcPr>
            <w:tcW w:w="1902" w:type="dxa"/>
          </w:tcPr>
          <w:p w14:paraId="239F2508" w14:textId="77777777" w:rsidR="00855F53" w:rsidRPr="00855F53" w:rsidRDefault="00855F53" w:rsidP="00A05339">
            <w:r w:rsidRPr="00855F53">
              <w:t>"BM"</w:t>
            </w:r>
          </w:p>
        </w:tc>
        <w:tc>
          <w:tcPr>
            <w:tcW w:w="3269" w:type="dxa"/>
          </w:tcPr>
          <w:p w14:paraId="2B5C6685" w14:textId="77777777" w:rsidR="00855F53" w:rsidRPr="00855F53" w:rsidRDefault="00855F53" w:rsidP="00A05339">
            <w:r w:rsidRPr="00855F53">
              <w:t>ID field (42h, 4Dh)</w:t>
            </w:r>
          </w:p>
        </w:tc>
      </w:tr>
      <w:tr w:rsidR="00855F53" w:rsidRPr="00855F53" w14:paraId="04D908EA" w14:textId="77777777" w:rsidTr="00553F2F">
        <w:tc>
          <w:tcPr>
            <w:tcW w:w="1528" w:type="dxa"/>
          </w:tcPr>
          <w:p w14:paraId="2D8610BC" w14:textId="663A976E" w:rsidR="00855F53" w:rsidRPr="00855F53" w:rsidRDefault="00553F2F" w:rsidP="00A05339">
            <w:r>
              <w:t>0</w:t>
            </w:r>
            <w:r w:rsidR="00855F53" w:rsidRPr="00855F53">
              <w:t>2</w:t>
            </w:r>
          </w:p>
        </w:tc>
        <w:tc>
          <w:tcPr>
            <w:tcW w:w="1441" w:type="dxa"/>
          </w:tcPr>
          <w:p w14:paraId="0B3CC97A" w14:textId="77777777" w:rsidR="00855F53" w:rsidRPr="00855F53" w:rsidRDefault="00855F53" w:rsidP="00A05339">
            <w:r w:rsidRPr="00855F53">
              <w:t>4</w:t>
            </w:r>
          </w:p>
        </w:tc>
        <w:tc>
          <w:tcPr>
            <w:tcW w:w="1348" w:type="dxa"/>
          </w:tcPr>
          <w:p w14:paraId="360A043E" w14:textId="367B7CF2" w:rsidR="00855F53" w:rsidRPr="00855F53" w:rsidRDefault="00855F53" w:rsidP="00A05339">
            <w:r>
              <w:t>4</w:t>
            </w:r>
            <w:r w:rsidR="00553F2F">
              <w:t>A</w:t>
            </w:r>
            <w:r w:rsidRPr="00855F53">
              <w:t xml:space="preserve"> 00 00 00</w:t>
            </w:r>
          </w:p>
        </w:tc>
        <w:tc>
          <w:tcPr>
            <w:tcW w:w="1902" w:type="dxa"/>
          </w:tcPr>
          <w:p w14:paraId="39519DD5" w14:textId="3BBE6390" w:rsidR="00855F53" w:rsidRPr="00855F53" w:rsidRDefault="00855F53" w:rsidP="00A05339">
            <w:r>
              <w:t>7</w:t>
            </w:r>
            <w:r w:rsidR="00553F2F">
              <w:t>4</w:t>
            </w:r>
            <w:r w:rsidRPr="00855F53">
              <w:t xml:space="preserve"> bytes</w:t>
            </w:r>
          </w:p>
        </w:tc>
        <w:tc>
          <w:tcPr>
            <w:tcW w:w="3269" w:type="dxa"/>
          </w:tcPr>
          <w:p w14:paraId="0B20D005" w14:textId="77777777" w:rsidR="00855F53" w:rsidRPr="00855F53" w:rsidRDefault="00855F53" w:rsidP="00A05339">
            <w:r w:rsidRPr="00855F53">
              <w:t>Size of the BMP file</w:t>
            </w:r>
          </w:p>
        </w:tc>
      </w:tr>
      <w:tr w:rsidR="00855F53" w:rsidRPr="00855F53" w14:paraId="00BC963C" w14:textId="77777777" w:rsidTr="00553F2F">
        <w:tc>
          <w:tcPr>
            <w:tcW w:w="1528" w:type="dxa"/>
          </w:tcPr>
          <w:p w14:paraId="1537BC39" w14:textId="70D05104" w:rsidR="00855F53" w:rsidRPr="00855F53" w:rsidRDefault="00553F2F" w:rsidP="00A05339">
            <w:r>
              <w:t>0</w:t>
            </w:r>
            <w:r w:rsidR="00855F53" w:rsidRPr="00855F53">
              <w:t>6</w:t>
            </w:r>
          </w:p>
        </w:tc>
        <w:tc>
          <w:tcPr>
            <w:tcW w:w="1441" w:type="dxa"/>
          </w:tcPr>
          <w:p w14:paraId="163C8790" w14:textId="77777777" w:rsidR="00855F53" w:rsidRPr="00855F53" w:rsidRDefault="00855F53" w:rsidP="00A05339">
            <w:r w:rsidRPr="00855F53">
              <w:t>2</w:t>
            </w:r>
          </w:p>
        </w:tc>
        <w:tc>
          <w:tcPr>
            <w:tcW w:w="1348" w:type="dxa"/>
          </w:tcPr>
          <w:p w14:paraId="2B296346" w14:textId="77777777" w:rsidR="00855F53" w:rsidRPr="00855F53" w:rsidRDefault="00855F53" w:rsidP="00A05339">
            <w:r w:rsidRPr="00855F53">
              <w:t>00 00</w:t>
            </w:r>
          </w:p>
        </w:tc>
        <w:tc>
          <w:tcPr>
            <w:tcW w:w="1902" w:type="dxa"/>
          </w:tcPr>
          <w:p w14:paraId="6DD2449A" w14:textId="77777777" w:rsidR="00855F53" w:rsidRPr="00855F53" w:rsidRDefault="00855F53" w:rsidP="00A05339">
            <w:r w:rsidRPr="00855F53">
              <w:t>Unused</w:t>
            </w:r>
          </w:p>
        </w:tc>
        <w:tc>
          <w:tcPr>
            <w:tcW w:w="3269" w:type="dxa"/>
          </w:tcPr>
          <w:p w14:paraId="369EAF6C" w14:textId="77777777" w:rsidR="00855F53" w:rsidRPr="00855F53" w:rsidRDefault="00855F53" w:rsidP="00A05339">
            <w:r w:rsidRPr="00855F53">
              <w:t>Application specific</w:t>
            </w:r>
          </w:p>
        </w:tc>
      </w:tr>
      <w:tr w:rsidR="00855F53" w:rsidRPr="00855F53" w14:paraId="2F361927" w14:textId="77777777" w:rsidTr="00553F2F">
        <w:tc>
          <w:tcPr>
            <w:tcW w:w="1528" w:type="dxa"/>
          </w:tcPr>
          <w:p w14:paraId="5DDC20A9" w14:textId="02C1028A" w:rsidR="00855F53" w:rsidRPr="00855F53" w:rsidRDefault="00553F2F" w:rsidP="00A05339">
            <w:r>
              <w:t>0</w:t>
            </w:r>
            <w:r w:rsidR="00855F53" w:rsidRPr="00855F53">
              <w:t>8</w:t>
            </w:r>
          </w:p>
        </w:tc>
        <w:tc>
          <w:tcPr>
            <w:tcW w:w="1441" w:type="dxa"/>
          </w:tcPr>
          <w:p w14:paraId="60DDDB52" w14:textId="77777777" w:rsidR="00855F53" w:rsidRPr="00855F53" w:rsidRDefault="00855F53" w:rsidP="00A05339">
            <w:r w:rsidRPr="00855F53">
              <w:t>2</w:t>
            </w:r>
          </w:p>
        </w:tc>
        <w:tc>
          <w:tcPr>
            <w:tcW w:w="1348" w:type="dxa"/>
          </w:tcPr>
          <w:p w14:paraId="3A33BB9F" w14:textId="77777777" w:rsidR="00855F53" w:rsidRPr="00855F53" w:rsidRDefault="00855F53" w:rsidP="00A05339">
            <w:r w:rsidRPr="00855F53">
              <w:t>00 00</w:t>
            </w:r>
          </w:p>
        </w:tc>
        <w:tc>
          <w:tcPr>
            <w:tcW w:w="1902" w:type="dxa"/>
          </w:tcPr>
          <w:p w14:paraId="6DB18CA3" w14:textId="77777777" w:rsidR="00855F53" w:rsidRPr="00855F53" w:rsidRDefault="00855F53" w:rsidP="00A05339">
            <w:r w:rsidRPr="00855F53">
              <w:t>Unused</w:t>
            </w:r>
          </w:p>
        </w:tc>
        <w:tc>
          <w:tcPr>
            <w:tcW w:w="3269" w:type="dxa"/>
          </w:tcPr>
          <w:p w14:paraId="4F6D4D2A" w14:textId="77777777" w:rsidR="00855F53" w:rsidRPr="00855F53" w:rsidRDefault="00855F53" w:rsidP="00A05339">
            <w:r w:rsidRPr="00855F53">
              <w:t>Application specific</w:t>
            </w:r>
          </w:p>
        </w:tc>
      </w:tr>
      <w:tr w:rsidR="00855F53" w:rsidRPr="00855F53" w14:paraId="1433BE7F" w14:textId="77777777" w:rsidTr="00553F2F">
        <w:tc>
          <w:tcPr>
            <w:tcW w:w="1528" w:type="dxa"/>
          </w:tcPr>
          <w:p w14:paraId="496FBF4A" w14:textId="418B13D1" w:rsidR="00855F53" w:rsidRPr="00855F53" w:rsidRDefault="00553F2F" w:rsidP="00A05339">
            <w:r>
              <w:t>0</w:t>
            </w:r>
            <w:r w:rsidR="00855F53" w:rsidRPr="00855F53">
              <w:t>A</w:t>
            </w:r>
          </w:p>
        </w:tc>
        <w:tc>
          <w:tcPr>
            <w:tcW w:w="1441" w:type="dxa"/>
          </w:tcPr>
          <w:p w14:paraId="5F0A56B8" w14:textId="77777777" w:rsidR="00855F53" w:rsidRPr="00855F53" w:rsidRDefault="00855F53" w:rsidP="00A05339">
            <w:r w:rsidRPr="00855F53">
              <w:t>4</w:t>
            </w:r>
          </w:p>
        </w:tc>
        <w:tc>
          <w:tcPr>
            <w:tcW w:w="1348" w:type="dxa"/>
          </w:tcPr>
          <w:p w14:paraId="2AADACB5" w14:textId="47AE4E47" w:rsidR="00855F53" w:rsidRPr="00855F53" w:rsidRDefault="00855F53" w:rsidP="00A05339">
            <w:r>
              <w:t>36</w:t>
            </w:r>
            <w:r w:rsidRPr="00855F53">
              <w:t xml:space="preserve"> 00 00 00</w:t>
            </w:r>
          </w:p>
        </w:tc>
        <w:tc>
          <w:tcPr>
            <w:tcW w:w="1902" w:type="dxa"/>
          </w:tcPr>
          <w:p w14:paraId="63C769C1" w14:textId="42FEEDC4" w:rsidR="00855F53" w:rsidRPr="00855F53" w:rsidRDefault="00855F53" w:rsidP="00A05339">
            <w:r>
              <w:t>54</w:t>
            </w:r>
            <w:r w:rsidRPr="00855F53">
              <w:t xml:space="preserve"> bytes </w:t>
            </w:r>
          </w:p>
        </w:tc>
        <w:tc>
          <w:tcPr>
            <w:tcW w:w="3269" w:type="dxa"/>
          </w:tcPr>
          <w:p w14:paraId="7430EE52" w14:textId="77777777" w:rsidR="00855F53" w:rsidRPr="00855F53" w:rsidRDefault="00855F53" w:rsidP="00A05339">
            <w:r w:rsidRPr="00855F53">
              <w:t>Offset where the pixel array (bitmap data) can be found</w:t>
            </w:r>
          </w:p>
        </w:tc>
      </w:tr>
      <w:tr w:rsidR="00855F53" w:rsidRPr="00855F53" w14:paraId="70E5B1A0" w14:textId="77777777" w:rsidTr="00553F2F">
        <w:tc>
          <w:tcPr>
            <w:tcW w:w="9492" w:type="dxa"/>
            <w:gridSpan w:val="5"/>
          </w:tcPr>
          <w:p w14:paraId="6D8DB856" w14:textId="5929A5E9" w:rsidR="00855F53" w:rsidRPr="00855F53" w:rsidRDefault="00855F53" w:rsidP="00855F53">
            <w:pPr>
              <w:jc w:val="center"/>
              <w:rPr>
                <w:b/>
                <w:bCs/>
              </w:rPr>
            </w:pPr>
            <w:r w:rsidRPr="00855F53">
              <w:rPr>
                <w:b/>
                <w:bCs/>
              </w:rPr>
              <w:t>DIB Header</w:t>
            </w:r>
          </w:p>
        </w:tc>
      </w:tr>
      <w:tr w:rsidR="00855F53" w:rsidRPr="00855F53" w14:paraId="1FCB7984" w14:textId="77777777" w:rsidTr="00553F2F">
        <w:tc>
          <w:tcPr>
            <w:tcW w:w="1528" w:type="dxa"/>
          </w:tcPr>
          <w:p w14:paraId="36DC4707" w14:textId="583878BB" w:rsidR="00855F53" w:rsidRPr="00855F53" w:rsidRDefault="00553F2F" w:rsidP="00A05339">
            <w:r>
              <w:t>0</w:t>
            </w:r>
            <w:r w:rsidR="00855F53" w:rsidRPr="00855F53">
              <w:t>E</w:t>
            </w:r>
          </w:p>
        </w:tc>
        <w:tc>
          <w:tcPr>
            <w:tcW w:w="1441" w:type="dxa"/>
          </w:tcPr>
          <w:p w14:paraId="3B9DB3C8" w14:textId="77777777" w:rsidR="00855F53" w:rsidRPr="00855F53" w:rsidRDefault="00855F53" w:rsidP="00A05339">
            <w:r w:rsidRPr="00855F53">
              <w:t>4</w:t>
            </w:r>
          </w:p>
        </w:tc>
        <w:tc>
          <w:tcPr>
            <w:tcW w:w="1348" w:type="dxa"/>
          </w:tcPr>
          <w:p w14:paraId="2C06CA23" w14:textId="6D8F8D4E" w:rsidR="00855F53" w:rsidRPr="00855F53" w:rsidRDefault="00855F53" w:rsidP="00A05339">
            <w:r>
              <w:t>28</w:t>
            </w:r>
            <w:r w:rsidRPr="00855F53">
              <w:t xml:space="preserve"> 00 00 00</w:t>
            </w:r>
          </w:p>
        </w:tc>
        <w:tc>
          <w:tcPr>
            <w:tcW w:w="1902" w:type="dxa"/>
          </w:tcPr>
          <w:p w14:paraId="1B856953" w14:textId="644F0F81" w:rsidR="00855F53" w:rsidRPr="00855F53" w:rsidRDefault="00855F53" w:rsidP="00A05339">
            <w:r>
              <w:t>40</w:t>
            </w:r>
            <w:r w:rsidRPr="00855F53">
              <w:t xml:space="preserve"> bytes</w:t>
            </w:r>
          </w:p>
        </w:tc>
        <w:tc>
          <w:tcPr>
            <w:tcW w:w="3269" w:type="dxa"/>
          </w:tcPr>
          <w:p w14:paraId="68264900" w14:textId="77777777" w:rsidR="00855F53" w:rsidRPr="00855F53" w:rsidRDefault="00855F53" w:rsidP="00A05339">
            <w:r w:rsidRPr="00855F53">
              <w:t>Number of bytes in the DIB header (from this point)</w:t>
            </w:r>
          </w:p>
        </w:tc>
      </w:tr>
      <w:tr w:rsidR="00855F53" w:rsidRPr="00855F53" w14:paraId="464C323A" w14:textId="77777777" w:rsidTr="00553F2F">
        <w:tc>
          <w:tcPr>
            <w:tcW w:w="1528" w:type="dxa"/>
          </w:tcPr>
          <w:p w14:paraId="5C0181BC" w14:textId="097C88DC" w:rsidR="00855F53" w:rsidRPr="00855F53" w:rsidRDefault="00855F53" w:rsidP="00A05339">
            <w:r w:rsidRPr="00855F53">
              <w:t>12</w:t>
            </w:r>
          </w:p>
        </w:tc>
        <w:tc>
          <w:tcPr>
            <w:tcW w:w="1441" w:type="dxa"/>
          </w:tcPr>
          <w:p w14:paraId="40DAFFC2" w14:textId="77777777" w:rsidR="00855F53" w:rsidRPr="00855F53" w:rsidRDefault="00855F53" w:rsidP="00A05339">
            <w:r w:rsidRPr="00855F53">
              <w:t>4</w:t>
            </w:r>
          </w:p>
        </w:tc>
        <w:tc>
          <w:tcPr>
            <w:tcW w:w="1348" w:type="dxa"/>
          </w:tcPr>
          <w:p w14:paraId="2C9295FC" w14:textId="337C9E1C" w:rsidR="00855F53" w:rsidRPr="00855F53" w:rsidRDefault="00855F53" w:rsidP="00A05339">
            <w:r w:rsidRPr="00855F53">
              <w:t>0</w:t>
            </w:r>
            <w:r>
              <w:t>5</w:t>
            </w:r>
            <w:r w:rsidRPr="00855F53">
              <w:t xml:space="preserve"> 00 00 00</w:t>
            </w:r>
          </w:p>
        </w:tc>
        <w:tc>
          <w:tcPr>
            <w:tcW w:w="1902" w:type="dxa"/>
          </w:tcPr>
          <w:p w14:paraId="0E90BC97" w14:textId="43F297E3" w:rsidR="00855F53" w:rsidRPr="00855F53" w:rsidRDefault="00855F53" w:rsidP="00A05339">
            <w:r>
              <w:t>5</w:t>
            </w:r>
            <w:r w:rsidRPr="00855F53">
              <w:t xml:space="preserve"> pixels (left to right order)</w:t>
            </w:r>
          </w:p>
        </w:tc>
        <w:tc>
          <w:tcPr>
            <w:tcW w:w="3269" w:type="dxa"/>
          </w:tcPr>
          <w:p w14:paraId="619FB0BD" w14:textId="77777777" w:rsidR="00855F53" w:rsidRPr="00855F53" w:rsidRDefault="00855F53" w:rsidP="00A05339">
            <w:r w:rsidRPr="00855F53">
              <w:t>Width of the bitmap in pixels</w:t>
            </w:r>
          </w:p>
        </w:tc>
      </w:tr>
      <w:tr w:rsidR="00855F53" w:rsidRPr="00855F53" w14:paraId="1FB7CDD1" w14:textId="77777777" w:rsidTr="00553F2F">
        <w:tc>
          <w:tcPr>
            <w:tcW w:w="1528" w:type="dxa"/>
          </w:tcPr>
          <w:p w14:paraId="742FC6AA" w14:textId="099B1B1E" w:rsidR="00855F53" w:rsidRPr="00855F53" w:rsidRDefault="00855F53" w:rsidP="00A05339">
            <w:r w:rsidRPr="00855F53">
              <w:t>16</w:t>
            </w:r>
          </w:p>
        </w:tc>
        <w:tc>
          <w:tcPr>
            <w:tcW w:w="1441" w:type="dxa"/>
          </w:tcPr>
          <w:p w14:paraId="67E561AA" w14:textId="77777777" w:rsidR="00855F53" w:rsidRPr="00855F53" w:rsidRDefault="00855F53" w:rsidP="00A05339">
            <w:r w:rsidRPr="00855F53">
              <w:t>4</w:t>
            </w:r>
          </w:p>
        </w:tc>
        <w:tc>
          <w:tcPr>
            <w:tcW w:w="1348" w:type="dxa"/>
          </w:tcPr>
          <w:p w14:paraId="65E0A4FA" w14:textId="4C849989" w:rsidR="00855F53" w:rsidRPr="00855F53" w:rsidRDefault="00855F53" w:rsidP="00A05339">
            <w:r w:rsidRPr="00855F53">
              <w:t>0</w:t>
            </w:r>
            <w:r>
              <w:t>1</w:t>
            </w:r>
            <w:r w:rsidRPr="00855F53">
              <w:t xml:space="preserve"> 00 00 00</w:t>
            </w:r>
          </w:p>
        </w:tc>
        <w:tc>
          <w:tcPr>
            <w:tcW w:w="1902" w:type="dxa"/>
          </w:tcPr>
          <w:p w14:paraId="7625EC13" w14:textId="62BA13C1" w:rsidR="00855F53" w:rsidRPr="00855F53" w:rsidRDefault="00855F53" w:rsidP="00855F53">
            <w:pPr>
              <w:jc w:val="left"/>
            </w:pPr>
            <w:r>
              <w:t>1</w:t>
            </w:r>
            <w:r w:rsidRPr="00855F53">
              <w:t xml:space="preserve"> pixel (bottom to top order)</w:t>
            </w:r>
          </w:p>
        </w:tc>
        <w:tc>
          <w:tcPr>
            <w:tcW w:w="3269" w:type="dxa"/>
          </w:tcPr>
          <w:p w14:paraId="27DE8C44" w14:textId="77777777" w:rsidR="00855F53" w:rsidRPr="00855F53" w:rsidRDefault="00855F53" w:rsidP="00A05339">
            <w:r w:rsidRPr="00855F53">
              <w:t>Height of the bitmap in pixels</w:t>
            </w:r>
          </w:p>
        </w:tc>
      </w:tr>
      <w:tr w:rsidR="00855F53" w:rsidRPr="00855F53" w14:paraId="1190C8DA" w14:textId="77777777" w:rsidTr="00553F2F">
        <w:tc>
          <w:tcPr>
            <w:tcW w:w="1528" w:type="dxa"/>
          </w:tcPr>
          <w:p w14:paraId="695F9ED8" w14:textId="1E6C1469" w:rsidR="00855F53" w:rsidRPr="00855F53" w:rsidRDefault="00855F53" w:rsidP="00A05339">
            <w:r w:rsidRPr="00855F53">
              <w:t>1A</w:t>
            </w:r>
          </w:p>
        </w:tc>
        <w:tc>
          <w:tcPr>
            <w:tcW w:w="1441" w:type="dxa"/>
          </w:tcPr>
          <w:p w14:paraId="145DAF18" w14:textId="77777777" w:rsidR="00855F53" w:rsidRPr="00855F53" w:rsidRDefault="00855F53" w:rsidP="00A05339">
            <w:r w:rsidRPr="00855F53">
              <w:t>2</w:t>
            </w:r>
          </w:p>
        </w:tc>
        <w:tc>
          <w:tcPr>
            <w:tcW w:w="1348" w:type="dxa"/>
          </w:tcPr>
          <w:p w14:paraId="6912F166" w14:textId="77777777" w:rsidR="00855F53" w:rsidRPr="00855F53" w:rsidRDefault="00855F53" w:rsidP="00A05339">
            <w:r w:rsidRPr="00855F53">
              <w:t>01 00</w:t>
            </w:r>
          </w:p>
        </w:tc>
        <w:tc>
          <w:tcPr>
            <w:tcW w:w="1902" w:type="dxa"/>
          </w:tcPr>
          <w:p w14:paraId="16C3D36A" w14:textId="77777777" w:rsidR="00855F53" w:rsidRPr="00855F53" w:rsidRDefault="00855F53" w:rsidP="00A05339">
            <w:r w:rsidRPr="00855F53">
              <w:t>1 plane</w:t>
            </w:r>
          </w:p>
        </w:tc>
        <w:tc>
          <w:tcPr>
            <w:tcW w:w="3269" w:type="dxa"/>
          </w:tcPr>
          <w:p w14:paraId="7192388F" w14:textId="08CD985A" w:rsidR="00855F53" w:rsidRPr="00855F53" w:rsidRDefault="00855F53" w:rsidP="00A05339">
            <w:r w:rsidRPr="00855F53">
              <w:t>Number of colo</w:t>
            </w:r>
            <w:r w:rsidR="00553F2F">
              <w:t>u</w:t>
            </w:r>
            <w:r w:rsidRPr="00855F53">
              <w:t>r planes being used</w:t>
            </w:r>
          </w:p>
        </w:tc>
      </w:tr>
      <w:tr w:rsidR="00855F53" w:rsidRPr="00855F53" w14:paraId="2822FAEE" w14:textId="77777777" w:rsidTr="00553F2F">
        <w:tc>
          <w:tcPr>
            <w:tcW w:w="1528" w:type="dxa"/>
          </w:tcPr>
          <w:p w14:paraId="7A761341" w14:textId="3357B0B3" w:rsidR="00855F53" w:rsidRPr="00855F53" w:rsidRDefault="00855F53" w:rsidP="00A05339">
            <w:r w:rsidRPr="00855F53">
              <w:t>1C</w:t>
            </w:r>
          </w:p>
        </w:tc>
        <w:tc>
          <w:tcPr>
            <w:tcW w:w="1441" w:type="dxa"/>
          </w:tcPr>
          <w:p w14:paraId="1ECDB06F" w14:textId="77777777" w:rsidR="00855F53" w:rsidRPr="00855F53" w:rsidRDefault="00855F53" w:rsidP="00A05339">
            <w:r w:rsidRPr="00855F53">
              <w:t>2</w:t>
            </w:r>
          </w:p>
        </w:tc>
        <w:tc>
          <w:tcPr>
            <w:tcW w:w="1348" w:type="dxa"/>
          </w:tcPr>
          <w:p w14:paraId="53F643B3" w14:textId="75C4B550" w:rsidR="00855F53" w:rsidRPr="00855F53" w:rsidRDefault="00553F2F" w:rsidP="00A05339">
            <w:r>
              <w:t>20</w:t>
            </w:r>
            <w:r w:rsidR="00855F53" w:rsidRPr="00855F53">
              <w:t xml:space="preserve"> 00</w:t>
            </w:r>
          </w:p>
        </w:tc>
        <w:tc>
          <w:tcPr>
            <w:tcW w:w="1902" w:type="dxa"/>
          </w:tcPr>
          <w:p w14:paraId="29901EC4" w14:textId="63F47213" w:rsidR="00855F53" w:rsidRPr="00855F53" w:rsidRDefault="00553F2F" w:rsidP="00A05339">
            <w:r>
              <w:t>3</w:t>
            </w:r>
            <w:r w:rsidR="00855F53">
              <w:t>2</w:t>
            </w:r>
            <w:r w:rsidR="00855F53" w:rsidRPr="00855F53">
              <w:t xml:space="preserve"> bits</w:t>
            </w:r>
          </w:p>
        </w:tc>
        <w:tc>
          <w:tcPr>
            <w:tcW w:w="3269" w:type="dxa"/>
          </w:tcPr>
          <w:p w14:paraId="18F91EE5" w14:textId="77777777" w:rsidR="00855F53" w:rsidRPr="00855F53" w:rsidRDefault="00855F53" w:rsidP="00A05339">
            <w:r w:rsidRPr="00855F53">
              <w:t>Number of bits per pixel</w:t>
            </w:r>
          </w:p>
        </w:tc>
      </w:tr>
      <w:tr w:rsidR="00855F53" w:rsidRPr="00855F53" w14:paraId="7954C475" w14:textId="77777777" w:rsidTr="00553F2F">
        <w:tc>
          <w:tcPr>
            <w:tcW w:w="1528" w:type="dxa"/>
          </w:tcPr>
          <w:p w14:paraId="610137BA" w14:textId="4622917A" w:rsidR="00855F53" w:rsidRPr="00855F53" w:rsidRDefault="00855F53" w:rsidP="00A05339">
            <w:r w:rsidRPr="00855F53">
              <w:t>1E</w:t>
            </w:r>
          </w:p>
        </w:tc>
        <w:tc>
          <w:tcPr>
            <w:tcW w:w="1441" w:type="dxa"/>
          </w:tcPr>
          <w:p w14:paraId="06C3CE6A" w14:textId="77777777" w:rsidR="00855F53" w:rsidRPr="00855F53" w:rsidRDefault="00855F53" w:rsidP="00A05339">
            <w:r w:rsidRPr="00855F53">
              <w:t>4</w:t>
            </w:r>
          </w:p>
        </w:tc>
        <w:tc>
          <w:tcPr>
            <w:tcW w:w="1348" w:type="dxa"/>
          </w:tcPr>
          <w:p w14:paraId="20D264F1" w14:textId="58468DA5" w:rsidR="00855F53" w:rsidRPr="00855F53" w:rsidRDefault="00855F53" w:rsidP="00A05339">
            <w:r w:rsidRPr="00855F53">
              <w:t>0</w:t>
            </w:r>
            <w:r>
              <w:t>0</w:t>
            </w:r>
            <w:r w:rsidRPr="00855F53">
              <w:t xml:space="preserve"> 00 00 00</w:t>
            </w:r>
          </w:p>
        </w:tc>
        <w:tc>
          <w:tcPr>
            <w:tcW w:w="1902" w:type="dxa"/>
          </w:tcPr>
          <w:p w14:paraId="42774060" w14:textId="2D32AEB4" w:rsidR="00855F53" w:rsidRPr="00855F53" w:rsidRDefault="00855F53" w:rsidP="00A05339">
            <w:r>
              <w:t>0</w:t>
            </w:r>
          </w:p>
        </w:tc>
        <w:tc>
          <w:tcPr>
            <w:tcW w:w="3269" w:type="dxa"/>
          </w:tcPr>
          <w:p w14:paraId="73ED8002" w14:textId="77777777" w:rsidR="00855F53" w:rsidRPr="00855F53" w:rsidRDefault="00855F53" w:rsidP="00A05339">
            <w:r w:rsidRPr="00855F53">
              <w:t>BI_BITFIELDS, no pixel array compression used</w:t>
            </w:r>
          </w:p>
        </w:tc>
      </w:tr>
      <w:tr w:rsidR="00855F53" w:rsidRPr="00855F53" w14:paraId="4E89D716" w14:textId="77777777" w:rsidTr="00553F2F">
        <w:tc>
          <w:tcPr>
            <w:tcW w:w="1528" w:type="dxa"/>
          </w:tcPr>
          <w:p w14:paraId="4401C6E6" w14:textId="3733D5FB" w:rsidR="00855F53" w:rsidRPr="00855F53" w:rsidRDefault="00855F53" w:rsidP="00A05339">
            <w:r w:rsidRPr="00855F53">
              <w:t>22</w:t>
            </w:r>
          </w:p>
        </w:tc>
        <w:tc>
          <w:tcPr>
            <w:tcW w:w="1441" w:type="dxa"/>
          </w:tcPr>
          <w:p w14:paraId="13382BEA" w14:textId="77777777" w:rsidR="00855F53" w:rsidRPr="00855F53" w:rsidRDefault="00855F53" w:rsidP="00A05339">
            <w:r w:rsidRPr="00855F53">
              <w:t>4</w:t>
            </w:r>
          </w:p>
        </w:tc>
        <w:tc>
          <w:tcPr>
            <w:tcW w:w="1348" w:type="dxa"/>
          </w:tcPr>
          <w:p w14:paraId="6CF978FC" w14:textId="47FB1BC0" w:rsidR="00855F53" w:rsidRPr="00855F53" w:rsidRDefault="00553F2F" w:rsidP="00A05339">
            <w:r>
              <w:t>0</w:t>
            </w:r>
            <w:r w:rsidR="00855F53" w:rsidRPr="00855F53">
              <w:t>0 00 00 00</w:t>
            </w:r>
          </w:p>
        </w:tc>
        <w:tc>
          <w:tcPr>
            <w:tcW w:w="1902" w:type="dxa"/>
          </w:tcPr>
          <w:p w14:paraId="39A3589A" w14:textId="34B6B439" w:rsidR="00855F53" w:rsidRPr="00855F53" w:rsidRDefault="00553F2F" w:rsidP="00A05339">
            <w:r>
              <w:t>0</w:t>
            </w:r>
            <w:r w:rsidR="00855F53" w:rsidRPr="00855F53">
              <w:t xml:space="preserve"> bytes</w:t>
            </w:r>
          </w:p>
        </w:tc>
        <w:tc>
          <w:tcPr>
            <w:tcW w:w="3269" w:type="dxa"/>
          </w:tcPr>
          <w:p w14:paraId="4A8AEBEE" w14:textId="3E8FB3B5" w:rsidR="00855F53" w:rsidRPr="00855F53" w:rsidRDefault="00553F2F" w:rsidP="00A05339">
            <w:r>
              <w:t>T</w:t>
            </w:r>
            <w:r w:rsidRPr="00553F2F">
              <w:t>he image size. This is the size of the raw bitmap data; a dummy 0 can be given for BI_RGB bitmaps</w:t>
            </w:r>
          </w:p>
        </w:tc>
      </w:tr>
      <w:tr w:rsidR="00855F53" w:rsidRPr="00855F53" w14:paraId="74C37196" w14:textId="77777777" w:rsidTr="00553F2F">
        <w:tc>
          <w:tcPr>
            <w:tcW w:w="1528" w:type="dxa"/>
          </w:tcPr>
          <w:p w14:paraId="190D47BA" w14:textId="5AA4BDCC" w:rsidR="00855F53" w:rsidRPr="00855F53" w:rsidRDefault="00855F53" w:rsidP="00A05339">
            <w:r w:rsidRPr="00855F53">
              <w:t>26</w:t>
            </w:r>
          </w:p>
        </w:tc>
        <w:tc>
          <w:tcPr>
            <w:tcW w:w="1441" w:type="dxa"/>
          </w:tcPr>
          <w:p w14:paraId="2D857127" w14:textId="77777777" w:rsidR="00855F53" w:rsidRPr="00855F53" w:rsidRDefault="00855F53" w:rsidP="00A05339">
            <w:r w:rsidRPr="00855F53">
              <w:t>4</w:t>
            </w:r>
          </w:p>
        </w:tc>
        <w:tc>
          <w:tcPr>
            <w:tcW w:w="1348" w:type="dxa"/>
          </w:tcPr>
          <w:p w14:paraId="7352C30D" w14:textId="31D7A450" w:rsidR="00855F53" w:rsidRPr="00855F53" w:rsidRDefault="00553F2F" w:rsidP="00A05339">
            <w:r>
              <w:t xml:space="preserve">C4 </w:t>
            </w:r>
            <w:r w:rsidR="00855F53">
              <w:t>0</w:t>
            </w:r>
            <w:r>
              <w:t>E</w:t>
            </w:r>
            <w:r w:rsidR="00855F53" w:rsidRPr="00855F53">
              <w:t xml:space="preserve"> 00 00</w:t>
            </w:r>
          </w:p>
        </w:tc>
        <w:tc>
          <w:tcPr>
            <w:tcW w:w="1902" w:type="dxa"/>
          </w:tcPr>
          <w:p w14:paraId="4911BA6A" w14:textId="7E2A6DAB" w:rsidR="00855F53" w:rsidRPr="00855F53" w:rsidRDefault="00553F2F" w:rsidP="00A05339">
            <w:r>
              <w:t>3780</w:t>
            </w:r>
            <w:r w:rsidR="00855F53" w:rsidRPr="00855F53">
              <w:t xml:space="preserve"> pixels/metre horizontal</w:t>
            </w:r>
          </w:p>
        </w:tc>
        <w:tc>
          <w:tcPr>
            <w:tcW w:w="3269" w:type="dxa"/>
            <w:vAlign w:val="center"/>
          </w:tcPr>
          <w:p w14:paraId="4829558A" w14:textId="4A547D1D" w:rsidR="00855F53" w:rsidRPr="00855F53" w:rsidRDefault="00553F2F" w:rsidP="00A05339">
            <w:r>
              <w:t>H</w:t>
            </w:r>
            <w:r w:rsidRPr="00553F2F">
              <w:t>orizontal resolution of the image. (pixel per metre, signed integer)</w:t>
            </w:r>
          </w:p>
        </w:tc>
      </w:tr>
      <w:tr w:rsidR="00855F53" w:rsidRPr="00855F53" w14:paraId="4D03C2BB" w14:textId="77777777" w:rsidTr="00553F2F">
        <w:tc>
          <w:tcPr>
            <w:tcW w:w="1528" w:type="dxa"/>
          </w:tcPr>
          <w:p w14:paraId="3C6646AA" w14:textId="7D121D1D" w:rsidR="00855F53" w:rsidRPr="00855F53" w:rsidRDefault="00855F53" w:rsidP="00A05339">
            <w:r w:rsidRPr="00855F53">
              <w:t>2A</w:t>
            </w:r>
          </w:p>
        </w:tc>
        <w:tc>
          <w:tcPr>
            <w:tcW w:w="1441" w:type="dxa"/>
          </w:tcPr>
          <w:p w14:paraId="3AB1BCF4" w14:textId="77777777" w:rsidR="00855F53" w:rsidRPr="00855F53" w:rsidRDefault="00855F53" w:rsidP="00A05339">
            <w:r w:rsidRPr="00855F53">
              <w:t>4</w:t>
            </w:r>
          </w:p>
        </w:tc>
        <w:tc>
          <w:tcPr>
            <w:tcW w:w="1348" w:type="dxa"/>
          </w:tcPr>
          <w:p w14:paraId="4FAAA445" w14:textId="7CAE4FBB" w:rsidR="00855F53" w:rsidRPr="00855F53" w:rsidRDefault="00553F2F" w:rsidP="00A05339">
            <w:r>
              <w:t>C4 0E</w:t>
            </w:r>
            <w:r w:rsidRPr="00855F53">
              <w:t xml:space="preserve"> 00 00</w:t>
            </w:r>
          </w:p>
        </w:tc>
        <w:tc>
          <w:tcPr>
            <w:tcW w:w="1902" w:type="dxa"/>
          </w:tcPr>
          <w:p w14:paraId="606CDDC8" w14:textId="740D2D26" w:rsidR="00855F53" w:rsidRPr="00855F53" w:rsidRDefault="00553F2F" w:rsidP="00A05339">
            <w:r>
              <w:t>3780</w:t>
            </w:r>
            <w:r w:rsidR="00855F53" w:rsidRPr="00855F53">
              <w:t xml:space="preserve"> pixels/metre vertical</w:t>
            </w:r>
          </w:p>
        </w:tc>
        <w:tc>
          <w:tcPr>
            <w:tcW w:w="3269" w:type="dxa"/>
          </w:tcPr>
          <w:p w14:paraId="4B851F04" w14:textId="7CE4295D" w:rsidR="00855F53" w:rsidRPr="00855F53" w:rsidRDefault="00553F2F" w:rsidP="00A05339">
            <w:r>
              <w:t>Vertical</w:t>
            </w:r>
            <w:r w:rsidRPr="00553F2F">
              <w:t xml:space="preserve"> resolution of the image. (pixel per metre, signed integer)</w:t>
            </w:r>
          </w:p>
        </w:tc>
      </w:tr>
      <w:tr w:rsidR="00855F53" w:rsidRPr="00855F53" w14:paraId="7DB85F35" w14:textId="77777777" w:rsidTr="00553F2F">
        <w:tc>
          <w:tcPr>
            <w:tcW w:w="1528" w:type="dxa"/>
          </w:tcPr>
          <w:p w14:paraId="24525774" w14:textId="3AF3D1DA" w:rsidR="00855F53" w:rsidRPr="00855F53" w:rsidRDefault="00855F53" w:rsidP="00A05339">
            <w:r w:rsidRPr="00855F53">
              <w:t>2E</w:t>
            </w:r>
          </w:p>
        </w:tc>
        <w:tc>
          <w:tcPr>
            <w:tcW w:w="1441" w:type="dxa"/>
          </w:tcPr>
          <w:p w14:paraId="05F1B69D" w14:textId="77777777" w:rsidR="00855F53" w:rsidRPr="00855F53" w:rsidRDefault="00855F53" w:rsidP="00A05339">
            <w:r w:rsidRPr="00855F53">
              <w:t>4</w:t>
            </w:r>
          </w:p>
        </w:tc>
        <w:tc>
          <w:tcPr>
            <w:tcW w:w="1348" w:type="dxa"/>
          </w:tcPr>
          <w:p w14:paraId="24F764BA" w14:textId="77777777" w:rsidR="00855F53" w:rsidRPr="00855F53" w:rsidRDefault="00855F53" w:rsidP="00A05339">
            <w:r w:rsidRPr="00855F53">
              <w:t>00 00 00 00</w:t>
            </w:r>
          </w:p>
        </w:tc>
        <w:tc>
          <w:tcPr>
            <w:tcW w:w="1902" w:type="dxa"/>
          </w:tcPr>
          <w:p w14:paraId="41DFF62F" w14:textId="0C67E51F" w:rsidR="00855F53" w:rsidRPr="00855F53" w:rsidRDefault="00855F53" w:rsidP="00A05339">
            <w:r w:rsidRPr="00855F53">
              <w:t>0 colo</w:t>
            </w:r>
            <w:r w:rsidR="00553F2F">
              <w:t>u</w:t>
            </w:r>
            <w:r w:rsidRPr="00855F53">
              <w:t>rs</w:t>
            </w:r>
          </w:p>
        </w:tc>
        <w:tc>
          <w:tcPr>
            <w:tcW w:w="3269" w:type="dxa"/>
          </w:tcPr>
          <w:p w14:paraId="47F42EE8" w14:textId="388A016B" w:rsidR="00855F53" w:rsidRPr="00855F53" w:rsidRDefault="00855F53" w:rsidP="00A05339">
            <w:r w:rsidRPr="00855F53">
              <w:t>Number of colo</w:t>
            </w:r>
            <w:r w:rsidR="00553F2F">
              <w:t>u</w:t>
            </w:r>
            <w:r w:rsidRPr="00855F53">
              <w:t>rs in the palette</w:t>
            </w:r>
          </w:p>
        </w:tc>
      </w:tr>
      <w:tr w:rsidR="00855F53" w:rsidRPr="00855F53" w14:paraId="548B14BE" w14:textId="77777777" w:rsidTr="00553F2F">
        <w:tc>
          <w:tcPr>
            <w:tcW w:w="1528" w:type="dxa"/>
          </w:tcPr>
          <w:p w14:paraId="252967CC" w14:textId="36C67CD3" w:rsidR="00855F53" w:rsidRPr="00855F53" w:rsidRDefault="00855F53" w:rsidP="00A05339">
            <w:r w:rsidRPr="00855F53">
              <w:t>32</w:t>
            </w:r>
          </w:p>
        </w:tc>
        <w:tc>
          <w:tcPr>
            <w:tcW w:w="1441" w:type="dxa"/>
          </w:tcPr>
          <w:p w14:paraId="407FB42F" w14:textId="77777777" w:rsidR="00855F53" w:rsidRPr="00855F53" w:rsidRDefault="00855F53" w:rsidP="00A05339">
            <w:r w:rsidRPr="00855F53">
              <w:t>4</w:t>
            </w:r>
          </w:p>
        </w:tc>
        <w:tc>
          <w:tcPr>
            <w:tcW w:w="1348" w:type="dxa"/>
          </w:tcPr>
          <w:p w14:paraId="7E3035F4" w14:textId="77777777" w:rsidR="00855F53" w:rsidRPr="00855F53" w:rsidRDefault="00855F53" w:rsidP="00A05339">
            <w:r w:rsidRPr="00855F53">
              <w:t>00 00 00 00</w:t>
            </w:r>
          </w:p>
        </w:tc>
        <w:tc>
          <w:tcPr>
            <w:tcW w:w="1902" w:type="dxa"/>
          </w:tcPr>
          <w:p w14:paraId="1A92CB67" w14:textId="451331BC" w:rsidR="00855F53" w:rsidRPr="00855F53" w:rsidRDefault="00855F53" w:rsidP="00A05339">
            <w:r w:rsidRPr="00855F53">
              <w:t>0 important colo</w:t>
            </w:r>
            <w:r w:rsidR="00553F2F">
              <w:t>u</w:t>
            </w:r>
            <w:r w:rsidRPr="00855F53">
              <w:t>rs</w:t>
            </w:r>
          </w:p>
        </w:tc>
        <w:tc>
          <w:tcPr>
            <w:tcW w:w="3269" w:type="dxa"/>
          </w:tcPr>
          <w:p w14:paraId="0C91E857" w14:textId="216544F5" w:rsidR="00855F53" w:rsidRPr="00855F53" w:rsidRDefault="00855F53" w:rsidP="00A05339">
            <w:r w:rsidRPr="00855F53">
              <w:t>0 means all colo</w:t>
            </w:r>
            <w:r w:rsidR="00553F2F">
              <w:t>u</w:t>
            </w:r>
            <w:r w:rsidRPr="00855F53">
              <w:t>rs are important</w:t>
            </w:r>
          </w:p>
        </w:tc>
      </w:tr>
      <w:tr w:rsidR="00855F53" w:rsidRPr="00855F53" w14:paraId="0470DCBA" w14:textId="77777777" w:rsidTr="00553F2F">
        <w:tc>
          <w:tcPr>
            <w:tcW w:w="9492" w:type="dxa"/>
            <w:gridSpan w:val="5"/>
          </w:tcPr>
          <w:p w14:paraId="207A0725" w14:textId="6E4736F9" w:rsidR="00855F53" w:rsidRPr="00855F53" w:rsidRDefault="00855F53" w:rsidP="00855F53">
            <w:pPr>
              <w:jc w:val="center"/>
            </w:pPr>
            <w:r w:rsidRPr="00855F53">
              <w:rPr>
                <w:b/>
                <w:bCs/>
              </w:rPr>
              <w:t>Start of the Pixel Array (the bitmap Data)</w:t>
            </w:r>
          </w:p>
        </w:tc>
      </w:tr>
      <w:tr w:rsidR="00855F53" w:rsidRPr="00855F53" w14:paraId="059B80DC" w14:textId="77777777" w:rsidTr="00553F2F">
        <w:tc>
          <w:tcPr>
            <w:tcW w:w="1528" w:type="dxa"/>
          </w:tcPr>
          <w:p w14:paraId="78D08D94" w14:textId="357C9B0D" w:rsidR="00855F53" w:rsidRPr="00855F53" w:rsidRDefault="00553F2F" w:rsidP="00A05339">
            <w:r>
              <w:t>36</w:t>
            </w:r>
          </w:p>
        </w:tc>
        <w:tc>
          <w:tcPr>
            <w:tcW w:w="1441" w:type="dxa"/>
          </w:tcPr>
          <w:p w14:paraId="73D467F0" w14:textId="77777777" w:rsidR="00855F53" w:rsidRPr="00855F53" w:rsidRDefault="00855F53" w:rsidP="00A05339">
            <w:r w:rsidRPr="00855F53">
              <w:t>4</w:t>
            </w:r>
          </w:p>
        </w:tc>
        <w:tc>
          <w:tcPr>
            <w:tcW w:w="1348" w:type="dxa"/>
          </w:tcPr>
          <w:p w14:paraId="36A46816" w14:textId="27A9741B" w:rsidR="00855F53" w:rsidRPr="00855F53" w:rsidRDefault="00855F53" w:rsidP="00A05339">
            <w:r>
              <w:t xml:space="preserve">00 00 FF FF </w:t>
            </w:r>
          </w:p>
        </w:tc>
        <w:tc>
          <w:tcPr>
            <w:tcW w:w="1902" w:type="dxa"/>
          </w:tcPr>
          <w:p w14:paraId="5C39DE3F" w14:textId="44112B20" w:rsidR="00855F53" w:rsidRPr="00855F53" w:rsidRDefault="00855F53" w:rsidP="00A05339">
            <w:r>
              <w:t>0 0 255 255</w:t>
            </w:r>
          </w:p>
        </w:tc>
        <w:tc>
          <w:tcPr>
            <w:tcW w:w="3269" w:type="dxa"/>
          </w:tcPr>
          <w:p w14:paraId="330FF0F4" w14:textId="784B5516" w:rsidR="00855F53" w:rsidRPr="00855F53" w:rsidRDefault="00855F53" w:rsidP="00A05339">
            <w:r>
              <w:t>Red Pixel (BGRA = 0 0 1 1)</w:t>
            </w:r>
          </w:p>
        </w:tc>
      </w:tr>
      <w:tr w:rsidR="00855F53" w:rsidRPr="00855F53" w14:paraId="5A442D37" w14:textId="77777777" w:rsidTr="00553F2F">
        <w:tc>
          <w:tcPr>
            <w:tcW w:w="1528" w:type="dxa"/>
          </w:tcPr>
          <w:p w14:paraId="39AB1E96" w14:textId="6B80E191" w:rsidR="00855F53" w:rsidRPr="00855F53" w:rsidRDefault="00553F2F" w:rsidP="00A05339">
            <w:r>
              <w:t>3A</w:t>
            </w:r>
          </w:p>
        </w:tc>
        <w:tc>
          <w:tcPr>
            <w:tcW w:w="1441" w:type="dxa"/>
          </w:tcPr>
          <w:p w14:paraId="74C12FD7" w14:textId="77777777" w:rsidR="00855F53" w:rsidRPr="00855F53" w:rsidRDefault="00855F53" w:rsidP="00A05339">
            <w:r w:rsidRPr="00855F53">
              <w:t>4</w:t>
            </w:r>
          </w:p>
        </w:tc>
        <w:tc>
          <w:tcPr>
            <w:tcW w:w="1348" w:type="dxa"/>
          </w:tcPr>
          <w:p w14:paraId="325532A8" w14:textId="3634924A" w:rsidR="00855F53" w:rsidRPr="00855F53" w:rsidRDefault="00855F53" w:rsidP="00A05339">
            <w:r>
              <w:t xml:space="preserve">00 FF 00 FF </w:t>
            </w:r>
          </w:p>
        </w:tc>
        <w:tc>
          <w:tcPr>
            <w:tcW w:w="1902" w:type="dxa"/>
          </w:tcPr>
          <w:p w14:paraId="09853213" w14:textId="115E7C1F" w:rsidR="00855F53" w:rsidRPr="00855F53" w:rsidRDefault="00855F53" w:rsidP="00A05339">
            <w:r w:rsidRPr="00855F53">
              <w:t xml:space="preserve">0 255 0 </w:t>
            </w:r>
            <w:r>
              <w:t>255</w:t>
            </w:r>
          </w:p>
        </w:tc>
        <w:tc>
          <w:tcPr>
            <w:tcW w:w="3269" w:type="dxa"/>
          </w:tcPr>
          <w:p w14:paraId="55DEAA9D" w14:textId="409CA843" w:rsidR="00855F53" w:rsidRPr="00855F53" w:rsidRDefault="00855F53" w:rsidP="00A05339">
            <w:r w:rsidRPr="00855F53">
              <w:t xml:space="preserve">Green </w:t>
            </w:r>
            <w:r>
              <w:t>Pixel (BGRA = 0 1 0 1)</w:t>
            </w:r>
          </w:p>
        </w:tc>
      </w:tr>
      <w:tr w:rsidR="00855F53" w:rsidRPr="00855F53" w14:paraId="5060056F" w14:textId="77777777" w:rsidTr="00553F2F">
        <w:tc>
          <w:tcPr>
            <w:tcW w:w="1528" w:type="dxa"/>
          </w:tcPr>
          <w:p w14:paraId="04876B34" w14:textId="5596FF8E" w:rsidR="00855F53" w:rsidRPr="00855F53" w:rsidRDefault="00553F2F" w:rsidP="00A05339">
            <w:r>
              <w:t>3E</w:t>
            </w:r>
          </w:p>
        </w:tc>
        <w:tc>
          <w:tcPr>
            <w:tcW w:w="1441" w:type="dxa"/>
          </w:tcPr>
          <w:p w14:paraId="5A2863A9" w14:textId="77777777" w:rsidR="00855F53" w:rsidRPr="00855F53" w:rsidRDefault="00855F53" w:rsidP="00A05339">
            <w:r w:rsidRPr="00855F53">
              <w:t>4</w:t>
            </w:r>
          </w:p>
        </w:tc>
        <w:tc>
          <w:tcPr>
            <w:tcW w:w="1348" w:type="dxa"/>
          </w:tcPr>
          <w:p w14:paraId="5A8425F5" w14:textId="5FEE1B5E" w:rsidR="00855F53" w:rsidRPr="00855F53" w:rsidRDefault="00855F53" w:rsidP="00A05339">
            <w:r>
              <w:t xml:space="preserve">FF 00 00 FF </w:t>
            </w:r>
          </w:p>
        </w:tc>
        <w:tc>
          <w:tcPr>
            <w:tcW w:w="1902" w:type="dxa"/>
          </w:tcPr>
          <w:p w14:paraId="1AB1007F" w14:textId="02D2A38E" w:rsidR="00855F53" w:rsidRPr="00855F53" w:rsidRDefault="00855F53" w:rsidP="00A05339">
            <w:r>
              <w:t>255</w:t>
            </w:r>
            <w:r w:rsidRPr="00855F53">
              <w:t xml:space="preserve"> 0 </w:t>
            </w:r>
            <w:r>
              <w:t xml:space="preserve">0 </w:t>
            </w:r>
            <w:r w:rsidRPr="00855F53">
              <w:t>255</w:t>
            </w:r>
          </w:p>
        </w:tc>
        <w:tc>
          <w:tcPr>
            <w:tcW w:w="3269" w:type="dxa"/>
          </w:tcPr>
          <w:p w14:paraId="136CCF79" w14:textId="38060FCD" w:rsidR="00855F53" w:rsidRPr="00855F53" w:rsidRDefault="00855F53" w:rsidP="00A05339">
            <w:r>
              <w:t>Blue</w:t>
            </w:r>
            <w:r w:rsidRPr="00855F53">
              <w:t xml:space="preserve"> </w:t>
            </w:r>
            <w:r>
              <w:t>Pixel (BGRA = 1 0 0 1)</w:t>
            </w:r>
          </w:p>
        </w:tc>
      </w:tr>
      <w:tr w:rsidR="00855F53" w:rsidRPr="00855F53" w14:paraId="267B04E9" w14:textId="77777777" w:rsidTr="00553F2F">
        <w:tc>
          <w:tcPr>
            <w:tcW w:w="1528" w:type="dxa"/>
          </w:tcPr>
          <w:p w14:paraId="0EBD612C" w14:textId="26C7F0A8" w:rsidR="00855F53" w:rsidRPr="00855F53" w:rsidRDefault="00553F2F" w:rsidP="00A05339">
            <w:r>
              <w:t>42</w:t>
            </w:r>
          </w:p>
        </w:tc>
        <w:tc>
          <w:tcPr>
            <w:tcW w:w="1441" w:type="dxa"/>
          </w:tcPr>
          <w:p w14:paraId="12459367" w14:textId="77777777" w:rsidR="00855F53" w:rsidRPr="00855F53" w:rsidRDefault="00855F53" w:rsidP="00A05339">
            <w:r w:rsidRPr="00855F53">
              <w:t>4</w:t>
            </w:r>
          </w:p>
        </w:tc>
        <w:tc>
          <w:tcPr>
            <w:tcW w:w="1348" w:type="dxa"/>
          </w:tcPr>
          <w:p w14:paraId="123495A9" w14:textId="3A42D009" w:rsidR="00855F53" w:rsidRPr="00855F53" w:rsidRDefault="00855F53" w:rsidP="00A05339">
            <w:r>
              <w:t xml:space="preserve">00 00 00 FF </w:t>
            </w:r>
          </w:p>
        </w:tc>
        <w:tc>
          <w:tcPr>
            <w:tcW w:w="1902" w:type="dxa"/>
          </w:tcPr>
          <w:p w14:paraId="065E3390" w14:textId="42683C60" w:rsidR="00855F53" w:rsidRPr="00855F53" w:rsidRDefault="00855F53" w:rsidP="00A05339">
            <w:r>
              <w:t xml:space="preserve">0 0 0 </w:t>
            </w:r>
            <w:r w:rsidRPr="00855F53">
              <w:t>255</w:t>
            </w:r>
          </w:p>
        </w:tc>
        <w:tc>
          <w:tcPr>
            <w:tcW w:w="3269" w:type="dxa"/>
          </w:tcPr>
          <w:p w14:paraId="66ECD382" w14:textId="1490CC3A" w:rsidR="00855F53" w:rsidRPr="00855F53" w:rsidRDefault="00855F53" w:rsidP="00A05339">
            <w:r>
              <w:t>Black</w:t>
            </w:r>
            <w:r w:rsidRPr="00855F53">
              <w:t xml:space="preserve"> </w:t>
            </w:r>
            <w:r>
              <w:t>Pixel (BGRA = 0 0 0 1)</w:t>
            </w:r>
          </w:p>
        </w:tc>
      </w:tr>
      <w:tr w:rsidR="00855F53" w:rsidRPr="00855F53" w14:paraId="17090822" w14:textId="77777777" w:rsidTr="00553F2F">
        <w:tc>
          <w:tcPr>
            <w:tcW w:w="1528" w:type="dxa"/>
          </w:tcPr>
          <w:p w14:paraId="58781A96" w14:textId="7F51F5F1" w:rsidR="00855F53" w:rsidRPr="00855F53" w:rsidRDefault="00553F2F" w:rsidP="00A05339">
            <w:r>
              <w:t>46</w:t>
            </w:r>
          </w:p>
        </w:tc>
        <w:tc>
          <w:tcPr>
            <w:tcW w:w="1441" w:type="dxa"/>
          </w:tcPr>
          <w:p w14:paraId="12A0D253" w14:textId="77777777" w:rsidR="00855F53" w:rsidRPr="00855F53" w:rsidRDefault="00855F53" w:rsidP="00A05339">
            <w:r w:rsidRPr="00855F53">
              <w:t>4</w:t>
            </w:r>
          </w:p>
        </w:tc>
        <w:tc>
          <w:tcPr>
            <w:tcW w:w="1348" w:type="dxa"/>
          </w:tcPr>
          <w:p w14:paraId="3EB167DC" w14:textId="3A031953" w:rsidR="00855F53" w:rsidRPr="00855F53" w:rsidRDefault="00855F53" w:rsidP="00A05339">
            <w:r>
              <w:t>FF FF FF FF</w:t>
            </w:r>
          </w:p>
        </w:tc>
        <w:tc>
          <w:tcPr>
            <w:tcW w:w="1902" w:type="dxa"/>
          </w:tcPr>
          <w:p w14:paraId="36EA351E" w14:textId="794266A4" w:rsidR="00855F53" w:rsidRPr="00855F53" w:rsidRDefault="00855F53" w:rsidP="00A05339">
            <w:r w:rsidRPr="00855F53">
              <w:t xml:space="preserve">255 </w:t>
            </w:r>
            <w:r>
              <w:t>255</w:t>
            </w:r>
            <w:r w:rsidRPr="00855F53">
              <w:t xml:space="preserve"> </w:t>
            </w:r>
            <w:r>
              <w:t>255</w:t>
            </w:r>
            <w:r w:rsidRPr="00855F53">
              <w:t xml:space="preserve"> 255</w:t>
            </w:r>
          </w:p>
        </w:tc>
        <w:tc>
          <w:tcPr>
            <w:tcW w:w="3269" w:type="dxa"/>
          </w:tcPr>
          <w:p w14:paraId="5204A3B4" w14:textId="2CE2B841" w:rsidR="00855F53" w:rsidRPr="00855F53" w:rsidRDefault="00855F53" w:rsidP="00A05339">
            <w:r>
              <w:t>White</w:t>
            </w:r>
            <w:r w:rsidRPr="00855F53">
              <w:t xml:space="preserve"> </w:t>
            </w:r>
            <w:r>
              <w:t>Pixel (BGRA = 1 1 1 1)</w:t>
            </w:r>
          </w:p>
        </w:tc>
      </w:tr>
    </w:tbl>
    <w:p w14:paraId="0BA4D4F6" w14:textId="61AEDD16" w:rsidR="00855F53" w:rsidRDefault="00855F53" w:rsidP="00855F53"/>
    <w:p w14:paraId="047A3394" w14:textId="77777777" w:rsidR="00553F2F" w:rsidRDefault="00553F2F" w:rsidP="00855F53">
      <w:r>
        <w:t xml:space="preserve">The Pixel Array section that we see above is what we are interested in as we try to work out how the ColorMatrix works in changing colours. </w:t>
      </w:r>
    </w:p>
    <w:p w14:paraId="5CEFABE4" w14:textId="77777777" w:rsidR="000F46A8" w:rsidRDefault="000F46A8" w:rsidP="00855F53"/>
    <w:p w14:paraId="6C3F3EE3" w14:textId="515C8C64" w:rsidR="000F46A8" w:rsidRDefault="000F46A8">
      <w:pPr>
        <w:spacing w:after="160" w:line="259" w:lineRule="auto"/>
        <w:jc w:val="left"/>
      </w:pPr>
      <w:r>
        <w:br w:type="page"/>
      </w:r>
    </w:p>
    <w:p w14:paraId="6682B0F7" w14:textId="34EDD500" w:rsidR="000F46A8" w:rsidRDefault="000F46A8" w:rsidP="00F70E7A">
      <w:pPr>
        <w:pStyle w:val="Heading1"/>
      </w:pPr>
      <w:r>
        <w:lastRenderedPageBreak/>
        <w:t>Test Images used in this explanation.</w:t>
      </w:r>
    </w:p>
    <w:p w14:paraId="683BCE11" w14:textId="77777777" w:rsidR="000F46A8" w:rsidRDefault="000F46A8" w:rsidP="00855F53"/>
    <w:p w14:paraId="0D9E6304" w14:textId="31DA5FA9" w:rsidR="00F70E7A" w:rsidRDefault="00F70E7A" w:rsidP="00855F53">
      <w:r>
        <w:t>The following is a list of the test images used in this explanation. All images are available in the GitHub repository so you can use the exact images used here to get the same results.</w:t>
      </w:r>
    </w:p>
    <w:p w14:paraId="2DDC5854" w14:textId="77777777" w:rsidR="00F70E7A" w:rsidRDefault="00F70E7A" w:rsidP="00855F53"/>
    <w:tbl>
      <w:tblPr>
        <w:tblStyle w:val="TableGrid"/>
        <w:tblW w:w="0" w:type="auto"/>
        <w:tblCellMar>
          <w:top w:w="57" w:type="dxa"/>
          <w:left w:w="57" w:type="dxa"/>
          <w:bottom w:w="57" w:type="dxa"/>
          <w:right w:w="57" w:type="dxa"/>
        </w:tblCellMar>
        <w:tblLook w:val="04A0" w:firstRow="1" w:lastRow="0" w:firstColumn="1" w:lastColumn="0" w:noHBand="0" w:noVBand="1"/>
      </w:tblPr>
      <w:tblGrid>
        <w:gridCol w:w="2350"/>
        <w:gridCol w:w="3005"/>
        <w:gridCol w:w="3006"/>
      </w:tblGrid>
      <w:tr w:rsidR="000F46A8" w:rsidRPr="000F46A8" w14:paraId="31232428" w14:textId="77777777" w:rsidTr="000F46A8">
        <w:tc>
          <w:tcPr>
            <w:tcW w:w="2350" w:type="dxa"/>
          </w:tcPr>
          <w:p w14:paraId="1FCEE673" w14:textId="447D0555" w:rsidR="000F46A8" w:rsidRPr="000F46A8" w:rsidRDefault="000F46A8" w:rsidP="000F46A8">
            <w:pPr>
              <w:jc w:val="center"/>
              <w:rPr>
                <w:b/>
                <w:bCs/>
              </w:rPr>
            </w:pPr>
            <w:r w:rsidRPr="000F46A8">
              <w:rPr>
                <w:b/>
                <w:bCs/>
              </w:rPr>
              <w:t>File Name</w:t>
            </w:r>
          </w:p>
        </w:tc>
        <w:tc>
          <w:tcPr>
            <w:tcW w:w="3005" w:type="dxa"/>
            <w:tcBorders>
              <w:bottom w:val="single" w:sz="4" w:space="0" w:color="auto"/>
            </w:tcBorders>
          </w:tcPr>
          <w:p w14:paraId="5F6B95C1" w14:textId="468CBD22" w:rsidR="000F46A8" w:rsidRPr="000F46A8" w:rsidRDefault="000F46A8" w:rsidP="000F46A8">
            <w:pPr>
              <w:jc w:val="center"/>
              <w:rPr>
                <w:b/>
                <w:bCs/>
              </w:rPr>
            </w:pPr>
            <w:r w:rsidRPr="000F46A8">
              <w:rPr>
                <w:b/>
                <w:bCs/>
              </w:rPr>
              <w:t>Image</w:t>
            </w:r>
          </w:p>
        </w:tc>
        <w:tc>
          <w:tcPr>
            <w:tcW w:w="3006" w:type="dxa"/>
          </w:tcPr>
          <w:p w14:paraId="3D5CEDFF" w14:textId="0F6B3FAE" w:rsidR="000F46A8" w:rsidRPr="000F46A8" w:rsidRDefault="000F46A8" w:rsidP="000F46A8">
            <w:pPr>
              <w:jc w:val="center"/>
              <w:rPr>
                <w:b/>
                <w:bCs/>
              </w:rPr>
            </w:pPr>
            <w:r w:rsidRPr="000F46A8">
              <w:rPr>
                <w:b/>
                <w:bCs/>
              </w:rPr>
              <w:t>Explan</w:t>
            </w:r>
            <w:r>
              <w:rPr>
                <w:b/>
                <w:bCs/>
              </w:rPr>
              <w:t>a</w:t>
            </w:r>
            <w:r w:rsidRPr="000F46A8">
              <w:rPr>
                <w:b/>
                <w:bCs/>
              </w:rPr>
              <w:t>tion</w:t>
            </w:r>
          </w:p>
        </w:tc>
      </w:tr>
      <w:tr w:rsidR="000F46A8" w14:paraId="695D8619" w14:textId="77777777" w:rsidTr="000F46A8">
        <w:tc>
          <w:tcPr>
            <w:tcW w:w="2350" w:type="dxa"/>
          </w:tcPr>
          <w:p w14:paraId="2C2EE82D" w14:textId="531ECD71" w:rsidR="000F46A8" w:rsidRDefault="000F46A8" w:rsidP="00855F53">
            <w:r>
              <w:t>100blocks_input.exe</w:t>
            </w:r>
          </w:p>
        </w:tc>
        <w:tc>
          <w:tcPr>
            <w:tcW w:w="3005" w:type="dxa"/>
            <w:shd w:val="clear" w:color="auto" w:fill="D9D9D9" w:themeFill="background1" w:themeFillShade="D9"/>
          </w:tcPr>
          <w:p w14:paraId="1E8DD16E" w14:textId="30D79553" w:rsidR="000F46A8" w:rsidRDefault="000F46A8" w:rsidP="000F46A8">
            <w:pPr>
              <w:jc w:val="center"/>
            </w:pPr>
            <w:r w:rsidRPr="000F46A8">
              <w:drawing>
                <wp:inline distT="0" distB="0" distL="0" distR="0" wp14:anchorId="59884F45" wp14:editId="5D4D53F0">
                  <wp:extent cx="1360264" cy="272053"/>
                  <wp:effectExtent l="0" t="0" r="0" b="0"/>
                  <wp:docPr id="6666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4899" name=""/>
                          <pic:cNvPicPr/>
                        </pic:nvPicPr>
                        <pic:blipFill>
                          <a:blip r:embed="rId16"/>
                          <a:stretch>
                            <a:fillRect/>
                          </a:stretch>
                        </pic:blipFill>
                        <pic:spPr>
                          <a:xfrm>
                            <a:off x="0" y="0"/>
                            <a:ext cx="1413848" cy="282770"/>
                          </a:xfrm>
                          <a:prstGeom prst="rect">
                            <a:avLst/>
                          </a:prstGeom>
                        </pic:spPr>
                      </pic:pic>
                    </a:graphicData>
                  </a:graphic>
                </wp:inline>
              </w:drawing>
            </w:r>
          </w:p>
        </w:tc>
        <w:tc>
          <w:tcPr>
            <w:tcW w:w="3006" w:type="dxa"/>
          </w:tcPr>
          <w:p w14:paraId="41A81C96" w14:textId="1DE6726B" w:rsidR="000F46A8" w:rsidRDefault="000F46A8" w:rsidP="00855F53">
            <w:r>
              <w:t>Each colour is exactly 1</w:t>
            </w:r>
            <w:r>
              <w:t>00</w:t>
            </w:r>
            <w:r>
              <w:t xml:space="preserve"> pixel</w:t>
            </w:r>
            <w:r>
              <w:t>s</w:t>
            </w:r>
            <w:r>
              <w:t xml:space="preserve"> high by 1</w:t>
            </w:r>
            <w:r>
              <w:t>00</w:t>
            </w:r>
            <w:r>
              <w:t xml:space="preserve"> pixel</w:t>
            </w:r>
            <w:r>
              <w:t>s</w:t>
            </w:r>
            <w:r>
              <w:t xml:space="preserve"> wide.</w:t>
            </w:r>
          </w:p>
        </w:tc>
      </w:tr>
      <w:tr w:rsidR="000F46A8" w14:paraId="6FCD0E81" w14:textId="77777777" w:rsidTr="000F46A8">
        <w:tc>
          <w:tcPr>
            <w:tcW w:w="2350" w:type="dxa"/>
          </w:tcPr>
          <w:p w14:paraId="43EE6498" w14:textId="730F13DE" w:rsidR="000F46A8" w:rsidRDefault="000F46A8" w:rsidP="00855F53">
            <w:r>
              <w:t>colourcast.input.exe</w:t>
            </w:r>
          </w:p>
        </w:tc>
        <w:tc>
          <w:tcPr>
            <w:tcW w:w="3005" w:type="dxa"/>
            <w:shd w:val="clear" w:color="auto" w:fill="D9D9D9" w:themeFill="background1" w:themeFillShade="D9"/>
          </w:tcPr>
          <w:p w14:paraId="2B95EA32" w14:textId="13332F3B" w:rsidR="000F46A8" w:rsidRDefault="000F46A8" w:rsidP="000F46A8">
            <w:pPr>
              <w:jc w:val="center"/>
            </w:pPr>
            <w:r w:rsidRPr="000F46A8">
              <w:drawing>
                <wp:inline distT="0" distB="0" distL="0" distR="0" wp14:anchorId="2DA79D76" wp14:editId="684F447A">
                  <wp:extent cx="1459724" cy="679080"/>
                  <wp:effectExtent l="0" t="0" r="7620" b="6985"/>
                  <wp:docPr id="124370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8878" name=""/>
                          <pic:cNvPicPr/>
                        </pic:nvPicPr>
                        <pic:blipFill>
                          <a:blip r:embed="rId17"/>
                          <a:stretch>
                            <a:fillRect/>
                          </a:stretch>
                        </pic:blipFill>
                        <pic:spPr>
                          <a:xfrm>
                            <a:off x="0" y="0"/>
                            <a:ext cx="1479942" cy="688486"/>
                          </a:xfrm>
                          <a:prstGeom prst="rect">
                            <a:avLst/>
                          </a:prstGeom>
                        </pic:spPr>
                      </pic:pic>
                    </a:graphicData>
                  </a:graphic>
                </wp:inline>
              </w:drawing>
            </w:r>
          </w:p>
        </w:tc>
        <w:tc>
          <w:tcPr>
            <w:tcW w:w="3006" w:type="dxa"/>
          </w:tcPr>
          <w:p w14:paraId="314644E0" w14:textId="36D17F58" w:rsidR="000F46A8" w:rsidRDefault="000F46A8" w:rsidP="00855F53">
            <w:r>
              <w:t xml:space="preserve">A small image 568 </w:t>
            </w:r>
            <w:r>
              <w:t>pixels high by 1</w:t>
            </w:r>
            <w:r>
              <w:t>221</w:t>
            </w:r>
            <w:r>
              <w:t xml:space="preserve"> pixels wide.</w:t>
            </w:r>
            <w:r>
              <w:t xml:space="preserve"> With the primary c</w:t>
            </w:r>
            <w:r w:rsidR="00F70E7A">
              <w:t>olours (Red, Green and Blue) plus areas of no colour (Black) and all colours (white).</w:t>
            </w:r>
          </w:p>
        </w:tc>
      </w:tr>
      <w:tr w:rsidR="000F46A8" w14:paraId="40E4BA34" w14:textId="77777777" w:rsidTr="000F46A8">
        <w:tc>
          <w:tcPr>
            <w:tcW w:w="2350" w:type="dxa"/>
          </w:tcPr>
          <w:p w14:paraId="28B24F7E" w14:textId="33AC45F0" w:rsidR="000F46A8" w:rsidRDefault="000F46A8" w:rsidP="00855F53">
            <w:r>
              <w:t>Rgb_input.exe</w:t>
            </w:r>
          </w:p>
        </w:tc>
        <w:tc>
          <w:tcPr>
            <w:tcW w:w="3005" w:type="dxa"/>
            <w:shd w:val="clear" w:color="auto" w:fill="D9D9D9" w:themeFill="background1" w:themeFillShade="D9"/>
          </w:tcPr>
          <w:p w14:paraId="5BA06C83" w14:textId="44864007" w:rsidR="000F46A8" w:rsidRDefault="000F46A8" w:rsidP="000F46A8">
            <w:pPr>
              <w:jc w:val="center"/>
            </w:pPr>
            <w:r w:rsidRPr="000F46A8">
              <w:drawing>
                <wp:inline distT="0" distB="0" distL="0" distR="0" wp14:anchorId="6D532302" wp14:editId="2972F518">
                  <wp:extent cx="1360264" cy="272053"/>
                  <wp:effectExtent l="0" t="0" r="0" b="0"/>
                  <wp:docPr id="184395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84899" name=""/>
                          <pic:cNvPicPr/>
                        </pic:nvPicPr>
                        <pic:blipFill>
                          <a:blip r:embed="rId16"/>
                          <a:stretch>
                            <a:fillRect/>
                          </a:stretch>
                        </pic:blipFill>
                        <pic:spPr>
                          <a:xfrm>
                            <a:off x="0" y="0"/>
                            <a:ext cx="1413848" cy="282770"/>
                          </a:xfrm>
                          <a:prstGeom prst="rect">
                            <a:avLst/>
                          </a:prstGeom>
                        </pic:spPr>
                      </pic:pic>
                    </a:graphicData>
                  </a:graphic>
                </wp:inline>
              </w:drawing>
            </w:r>
          </w:p>
        </w:tc>
        <w:tc>
          <w:tcPr>
            <w:tcW w:w="3006" w:type="dxa"/>
          </w:tcPr>
          <w:p w14:paraId="346FD254" w14:textId="6D5EAF4C" w:rsidR="000F46A8" w:rsidRDefault="000F46A8" w:rsidP="00855F53">
            <w:r>
              <w:t>Each colour is exactly 1 pixel high by 1 pixel wide.</w:t>
            </w:r>
          </w:p>
        </w:tc>
      </w:tr>
    </w:tbl>
    <w:p w14:paraId="6C498F4A" w14:textId="77777777" w:rsidR="000F46A8" w:rsidRDefault="000F46A8" w:rsidP="00855F53"/>
    <w:p w14:paraId="6BC3FB12" w14:textId="77777777" w:rsidR="00553F2F" w:rsidRDefault="00553F2F" w:rsidP="00855F53"/>
    <w:p w14:paraId="2CE0E912" w14:textId="77777777" w:rsidR="00553F2F" w:rsidRDefault="00553F2F">
      <w:pPr>
        <w:spacing w:after="160" w:line="259" w:lineRule="auto"/>
        <w:jc w:val="left"/>
      </w:pPr>
      <w:r>
        <w:br w:type="page"/>
      </w:r>
    </w:p>
    <w:p w14:paraId="551B890A" w14:textId="3D4F46DD" w:rsidR="00046C3D" w:rsidRDefault="00046C3D" w:rsidP="00046C3D">
      <w:pPr>
        <w:pStyle w:val="Heading1"/>
      </w:pPr>
      <w:bookmarkStart w:id="10" w:name="_Toc177147263"/>
      <w:r>
        <w:lastRenderedPageBreak/>
        <w:t>Investigating how to change colours</w:t>
      </w:r>
      <w:bookmarkEnd w:id="10"/>
    </w:p>
    <w:p w14:paraId="7F75EB9E" w14:textId="11D936E4" w:rsidR="004E7B9F" w:rsidRDefault="004E7B9F" w:rsidP="00855F53">
      <w:r>
        <w:t>Use the ColourChanging</w:t>
      </w:r>
      <w:r w:rsidR="004A4309">
        <w:t>.exe</w:t>
      </w:r>
      <w:r>
        <w:t xml:space="preserve"> app but be aware that as we progress through this explanation the interface will change as we become more aware of how the ColorMatrix in C# works.</w:t>
      </w:r>
    </w:p>
    <w:p w14:paraId="5F8CD4FD" w14:textId="77777777" w:rsidR="004E7B9F" w:rsidRDefault="004E7B9F" w:rsidP="00855F53"/>
    <w:p w14:paraId="728BE3F2" w14:textId="6BF5FB1F" w:rsidR="00553F2F" w:rsidRDefault="00553F2F" w:rsidP="00855F53">
      <w:r>
        <w:t>We start the ColourChanging</w:t>
      </w:r>
      <w:r w:rsidR="004A4309">
        <w:t>.exe</w:t>
      </w:r>
      <w:r>
        <w:t xml:space="preserve"> app and load in the “rgb_input.bmp” we created and saved as explained above. We can see the image of the input and the modified bitmaps. We can also see as shown by the arrows the colour data for each pixel.</w:t>
      </w:r>
    </w:p>
    <w:p w14:paraId="68B19341" w14:textId="77777777" w:rsidR="00553F2F" w:rsidRDefault="00553F2F" w:rsidP="00855F53"/>
    <w:p w14:paraId="483D27F7" w14:textId="4C7D0B09" w:rsidR="00553F2F" w:rsidRDefault="00553F2F" w:rsidP="00855F53">
      <w:r>
        <w:t>Note that the bitmap is small and the app is magnifying the pixels and this is why they appear not to be solid colour. They are solid colour and below in the Pixel Colour column we see the colours of the input pixels.</w:t>
      </w:r>
    </w:p>
    <w:p w14:paraId="59D279B3" w14:textId="77777777" w:rsidR="00553F2F" w:rsidRDefault="00553F2F" w:rsidP="00855F53"/>
    <w:p w14:paraId="5D30DA07" w14:textId="685B4EEA" w:rsidR="00553F2F" w:rsidRDefault="00553F2F" w:rsidP="004A4309">
      <w:pPr>
        <w:jc w:val="center"/>
      </w:pPr>
      <w:r>
        <w:rPr>
          <w:noProof/>
        </w:rPr>
        <w:drawing>
          <wp:inline distT="0" distB="0" distL="0" distR="0" wp14:anchorId="5EBF31D9" wp14:editId="5DC6BB67">
            <wp:extent cx="4942486" cy="3389086"/>
            <wp:effectExtent l="0" t="0" r="0" b="1905"/>
            <wp:docPr id="15164564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2267" cy="3409507"/>
                    </a:xfrm>
                    <a:prstGeom prst="rect">
                      <a:avLst/>
                    </a:prstGeom>
                    <a:noFill/>
                    <a:ln>
                      <a:noFill/>
                    </a:ln>
                  </pic:spPr>
                </pic:pic>
              </a:graphicData>
            </a:graphic>
          </wp:inline>
        </w:drawing>
      </w:r>
    </w:p>
    <w:p w14:paraId="27ADC9F5" w14:textId="77777777" w:rsidR="004E7B9F" w:rsidRDefault="004E7B9F" w:rsidP="00855F53"/>
    <w:p w14:paraId="1E5D8295" w14:textId="2472CE96" w:rsidR="001F7C72" w:rsidRDefault="004E7B9F" w:rsidP="00855F53">
      <w:r>
        <w:t xml:space="preserve">Now we will start to investigate what happens when we change items in the section shown below. </w:t>
      </w:r>
      <w:r w:rsidR="004A4309">
        <w:t>The number that we put in here is a percentage of the original value that will be in the modified bitmap. If we put in 0.2 then that means 20% of original value will be in modified image.</w:t>
      </w:r>
    </w:p>
    <w:p w14:paraId="7CEB2CB7" w14:textId="77777777" w:rsidR="004A4309" w:rsidRDefault="004A4309" w:rsidP="00855F53"/>
    <w:p w14:paraId="0D8E09D2" w14:textId="4D7B6872" w:rsidR="004A4309" w:rsidRDefault="004A4309" w:rsidP="00855F53">
      <w:r>
        <w:t>If you put in 1 then that means 100% of the original value will be in the modified image while 0 means 0% of the original value will be in the modified image. In the worked examples we will see how this works with the ARGB values as well as Hue.</w:t>
      </w:r>
    </w:p>
    <w:p w14:paraId="27855EE4" w14:textId="77777777" w:rsidR="001F7C72" w:rsidRDefault="001F7C72" w:rsidP="00855F53"/>
    <w:p w14:paraId="24A34D58" w14:textId="79D7BE57" w:rsidR="001F7C72" w:rsidRDefault="001F7C72" w:rsidP="001F7C72">
      <w:pPr>
        <w:jc w:val="center"/>
      </w:pPr>
      <w:r w:rsidRPr="004E7B9F">
        <w:rPr>
          <w:noProof/>
        </w:rPr>
        <w:drawing>
          <wp:inline distT="0" distB="0" distL="0" distR="0" wp14:anchorId="64AE0A69" wp14:editId="03D25343">
            <wp:extent cx="2697188" cy="1155247"/>
            <wp:effectExtent l="0" t="0" r="8255" b="6985"/>
            <wp:docPr id="2134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5845" name=""/>
                    <pic:cNvPicPr/>
                  </pic:nvPicPr>
                  <pic:blipFill>
                    <a:blip r:embed="rId19"/>
                    <a:stretch>
                      <a:fillRect/>
                    </a:stretch>
                  </pic:blipFill>
                  <pic:spPr>
                    <a:xfrm>
                      <a:off x="0" y="0"/>
                      <a:ext cx="2721246" cy="1165552"/>
                    </a:xfrm>
                    <a:prstGeom prst="rect">
                      <a:avLst/>
                    </a:prstGeom>
                  </pic:spPr>
                </pic:pic>
              </a:graphicData>
            </a:graphic>
          </wp:inline>
        </w:drawing>
      </w:r>
    </w:p>
    <w:p w14:paraId="1571397C" w14:textId="766E1C4C" w:rsidR="001F7C72" w:rsidRDefault="001F7C72" w:rsidP="00855F53">
      <w:r>
        <w:lastRenderedPageBreak/>
        <w:t>Note:</w:t>
      </w:r>
    </w:p>
    <w:p w14:paraId="1AD4B32A" w14:textId="77777777" w:rsidR="001F7C72" w:rsidRDefault="001F7C72" w:rsidP="00855F53">
      <w:r>
        <w:t xml:space="preserve">A hex byte has a </w:t>
      </w:r>
    </w:p>
    <w:p w14:paraId="269E62DD" w14:textId="527B9EB2" w:rsidR="001F7C72" w:rsidRDefault="001F7C72" w:rsidP="001F7C72">
      <w:pPr>
        <w:pStyle w:val="ListParagraph"/>
        <w:numPr>
          <w:ilvl w:val="0"/>
          <w:numId w:val="77"/>
        </w:numPr>
      </w:pPr>
      <w:r>
        <w:t>Minimum 8bit value of 00000000</w:t>
      </w:r>
      <w:r w:rsidRPr="001F7C72">
        <w:rPr>
          <w:vertAlign w:val="subscript"/>
        </w:rPr>
        <w:t>2</w:t>
      </w:r>
      <w:r>
        <w:t xml:space="preserve"> which is 00</w:t>
      </w:r>
      <w:r w:rsidRPr="001F7C72">
        <w:rPr>
          <w:vertAlign w:val="subscript"/>
        </w:rPr>
        <w:t>16</w:t>
      </w:r>
      <w:r>
        <w:t xml:space="preserve"> and 0</w:t>
      </w:r>
      <w:r w:rsidRPr="001F7C72">
        <w:rPr>
          <w:vertAlign w:val="subscript"/>
        </w:rPr>
        <w:t>10</w:t>
      </w:r>
      <w:r>
        <w:t xml:space="preserve"> </w:t>
      </w:r>
    </w:p>
    <w:p w14:paraId="6C20E9FB" w14:textId="7DF4299E" w:rsidR="001F7C72" w:rsidRDefault="001F7C72" w:rsidP="001F7C72">
      <w:pPr>
        <w:pStyle w:val="ListParagraph"/>
        <w:numPr>
          <w:ilvl w:val="0"/>
          <w:numId w:val="77"/>
        </w:numPr>
      </w:pPr>
      <w:r>
        <w:t>Maximum 8bit value of 11111111</w:t>
      </w:r>
      <w:r w:rsidRPr="001F7C72">
        <w:rPr>
          <w:vertAlign w:val="subscript"/>
        </w:rPr>
        <w:t>2</w:t>
      </w:r>
      <w:r>
        <w:t xml:space="preserve"> which is FF</w:t>
      </w:r>
      <w:r w:rsidRPr="001F7C72">
        <w:rPr>
          <w:vertAlign w:val="subscript"/>
        </w:rPr>
        <w:t>16</w:t>
      </w:r>
      <w:r>
        <w:t xml:space="preserve"> and 25</w:t>
      </w:r>
      <w:r w:rsidR="00C132F2">
        <w:t>5</w:t>
      </w:r>
      <w:r w:rsidRPr="001F7C72">
        <w:rPr>
          <w:vertAlign w:val="subscript"/>
        </w:rPr>
        <w:t>10</w:t>
      </w:r>
    </w:p>
    <w:p w14:paraId="470B5747" w14:textId="77777777" w:rsidR="004A4309" w:rsidRDefault="004A4309" w:rsidP="00855F53"/>
    <w:p w14:paraId="13CB9FF3" w14:textId="77777777" w:rsidR="00C132F2" w:rsidRDefault="00C132F2" w:rsidP="00C132F2">
      <w:r>
        <w:t>You can enter any number in the section shown above and it will scale the colour byte to that percentage:</w:t>
      </w:r>
    </w:p>
    <w:p w14:paraId="332AF44A" w14:textId="77777777" w:rsidR="00C132F2" w:rsidRDefault="00C132F2" w:rsidP="00C132F2">
      <w:pPr>
        <w:pStyle w:val="ListParagraph"/>
        <w:numPr>
          <w:ilvl w:val="0"/>
          <w:numId w:val="85"/>
        </w:numPr>
      </w:pPr>
      <w:r>
        <w:t>The meaning of the number is a percentage of the colour byte value:</w:t>
      </w:r>
    </w:p>
    <w:p w14:paraId="05C3E0D5" w14:textId="29F14AF0" w:rsidR="00C132F2" w:rsidRDefault="00C132F2" w:rsidP="00C132F2">
      <w:pPr>
        <w:pStyle w:val="ListParagraph"/>
        <w:numPr>
          <w:ilvl w:val="1"/>
          <w:numId w:val="85"/>
        </w:numPr>
      </w:pPr>
      <w:r>
        <w:t>1 = 100% of the value</w:t>
      </w:r>
    </w:p>
    <w:p w14:paraId="4694FDA8" w14:textId="77777777" w:rsidR="00C132F2" w:rsidRDefault="00C132F2" w:rsidP="00C132F2">
      <w:pPr>
        <w:pStyle w:val="ListParagraph"/>
        <w:numPr>
          <w:ilvl w:val="1"/>
          <w:numId w:val="85"/>
        </w:numPr>
      </w:pPr>
      <w:r>
        <w:t>0.5 = 50% of the value</w:t>
      </w:r>
    </w:p>
    <w:p w14:paraId="5CD3EB4C" w14:textId="77777777" w:rsidR="00C132F2" w:rsidRDefault="00C132F2" w:rsidP="00C132F2">
      <w:pPr>
        <w:pStyle w:val="ListParagraph"/>
        <w:numPr>
          <w:ilvl w:val="1"/>
          <w:numId w:val="85"/>
        </w:numPr>
      </w:pPr>
      <w:r>
        <w:t>0 = 0% of the value</w:t>
      </w:r>
    </w:p>
    <w:p w14:paraId="48F6B792" w14:textId="271D289D" w:rsidR="00C132F2" w:rsidRDefault="00C132F2" w:rsidP="00C132F2">
      <w:pPr>
        <w:pStyle w:val="ListParagraph"/>
        <w:numPr>
          <w:ilvl w:val="1"/>
          <w:numId w:val="85"/>
        </w:numPr>
      </w:pPr>
      <w:r>
        <w:t>5.5145 = 551.45% of the value</w:t>
      </w:r>
    </w:p>
    <w:p w14:paraId="3BED4AA2" w14:textId="549AC987" w:rsidR="00C132F2" w:rsidRDefault="00C132F2" w:rsidP="00C132F2">
      <w:pPr>
        <w:pStyle w:val="ListParagraph"/>
        <w:numPr>
          <w:ilvl w:val="0"/>
          <w:numId w:val="85"/>
        </w:numPr>
      </w:pPr>
      <w:r>
        <w:t>You can enter values greater than 1 because if the colour byte is 53</w:t>
      </w:r>
      <w:r w:rsidRPr="00C132F2">
        <w:rPr>
          <w:vertAlign w:val="subscript"/>
        </w:rPr>
        <w:t>10</w:t>
      </w:r>
      <w:r>
        <w:t xml:space="preserve"> then 100% is still only 53</w:t>
      </w:r>
      <w:r w:rsidRPr="00C132F2">
        <w:rPr>
          <w:vertAlign w:val="subscript"/>
        </w:rPr>
        <w:t>10</w:t>
      </w:r>
      <w:r>
        <w:t>. In this case we perhaps could have a scaling percentage all the way up to 4.8113% before we reach the ceiling of 255</w:t>
      </w:r>
      <w:r w:rsidRPr="00C132F2">
        <w:rPr>
          <w:vertAlign w:val="subscript"/>
        </w:rPr>
        <w:t>10</w:t>
      </w:r>
      <w:r>
        <w:t>.</w:t>
      </w:r>
    </w:p>
    <w:p w14:paraId="19550697" w14:textId="77777777" w:rsidR="00C132F2" w:rsidRDefault="00C132F2" w:rsidP="00C132F2">
      <w:pPr>
        <w:pStyle w:val="ListParagraph"/>
        <w:numPr>
          <w:ilvl w:val="0"/>
          <w:numId w:val="85"/>
        </w:numPr>
      </w:pPr>
      <w:r>
        <w:t>As soon as the colour byte is equal to 255</w:t>
      </w:r>
      <w:r w:rsidRPr="00C132F2">
        <w:rPr>
          <w:vertAlign w:val="subscript"/>
        </w:rPr>
        <w:t>10</w:t>
      </w:r>
      <w:r>
        <w:t xml:space="preserve"> which is FF</w:t>
      </w:r>
      <w:r w:rsidRPr="00C132F2">
        <w:rPr>
          <w:vertAlign w:val="subscript"/>
        </w:rPr>
        <w:t>16</w:t>
      </w:r>
      <w:r>
        <w:t xml:space="preserve"> any positive scaling value greater than zero will have no effect on it.</w:t>
      </w:r>
    </w:p>
    <w:p w14:paraId="6DEA8B3F" w14:textId="77777777" w:rsidR="00C132F2" w:rsidRDefault="00C132F2" w:rsidP="00C132F2">
      <w:pPr>
        <w:pStyle w:val="ListParagraph"/>
        <w:numPr>
          <w:ilvl w:val="0"/>
          <w:numId w:val="85"/>
        </w:numPr>
      </w:pPr>
      <w:r>
        <w:t>If you enter values less than 0 the colour byte will be equal to 0</w:t>
      </w:r>
      <w:r w:rsidRPr="00C132F2">
        <w:rPr>
          <w:vertAlign w:val="subscript"/>
        </w:rPr>
        <w:t>10</w:t>
      </w:r>
      <w:r>
        <w:t xml:space="preserve"> which is 0</w:t>
      </w:r>
      <w:r w:rsidRPr="00C132F2">
        <w:rPr>
          <w:vertAlign w:val="subscript"/>
        </w:rPr>
        <w:t>16</w:t>
      </w:r>
      <w:r>
        <w:t xml:space="preserve">. </w:t>
      </w:r>
    </w:p>
    <w:p w14:paraId="4CDB688F" w14:textId="40C77035" w:rsidR="00C132F2" w:rsidRDefault="00C132F2" w:rsidP="00C132F2">
      <w:pPr>
        <w:pStyle w:val="ListParagraph"/>
        <w:numPr>
          <w:ilvl w:val="0"/>
          <w:numId w:val="85"/>
        </w:numPr>
      </w:pPr>
      <w:r>
        <w:t>The numbers you enter here are floating point numbers and can be up to 4 decimal places long e.g. 0.1234.</w:t>
      </w:r>
    </w:p>
    <w:p w14:paraId="221F5743" w14:textId="77777777" w:rsidR="00C132F2" w:rsidRDefault="00C132F2" w:rsidP="00C132F2"/>
    <w:p w14:paraId="1CC1159C" w14:textId="7A7812E6" w:rsidR="004E7B9F" w:rsidRDefault="004302AC" w:rsidP="00C132F2">
      <w:r>
        <w:t>Using the example below we have R = 255 and we want to scale it 50% of that. E</w:t>
      </w:r>
      <w:r w:rsidR="004E7B9F">
        <w:t xml:space="preserve">nter 0.5 </w:t>
      </w:r>
      <w:r>
        <w:t>and</w:t>
      </w:r>
      <w:r w:rsidR="004E7B9F">
        <w:t xml:space="preserve"> you will get the </w:t>
      </w:r>
      <w:r w:rsidR="001F7C72">
        <w:t>scaled byte</w:t>
      </w:r>
      <w:r w:rsidR="004E7B9F">
        <w:t xml:space="preserve"> </w:t>
      </w:r>
      <w:r>
        <w:t xml:space="preserve">scaled to 50% of its original </w:t>
      </w:r>
      <w:r w:rsidR="004E7B9F">
        <w:t xml:space="preserve">value </w:t>
      </w:r>
      <w:r>
        <w:rPr>
          <w:rFonts w:ascii="Cambria Math" w:hAnsi="Cambria Math"/>
        </w:rPr>
        <w:t>∴</w:t>
      </w:r>
      <w:r w:rsidR="004E7B9F">
        <w:t xml:space="preserve"> 0.5*255 = 127.5 but this needs to convert to hex so you round up to 128. We can see next that we change the red pixels red component to be 0.5 and this results in the output scaling to 128 as show below:</w:t>
      </w:r>
    </w:p>
    <w:p w14:paraId="28575A1D" w14:textId="77777777" w:rsidR="004E7B9F" w:rsidRDefault="004E7B9F" w:rsidP="004E7B9F"/>
    <w:p w14:paraId="4DBCC953" w14:textId="5E6945CB" w:rsidR="004E7B9F" w:rsidRDefault="004E7B9F" w:rsidP="004E7B9F">
      <w:r>
        <w:rPr>
          <w:noProof/>
        </w:rPr>
        <w:drawing>
          <wp:inline distT="0" distB="0" distL="0" distR="0" wp14:anchorId="505586F0" wp14:editId="69939934">
            <wp:extent cx="5725795" cy="997585"/>
            <wp:effectExtent l="0" t="0" r="8255" b="0"/>
            <wp:docPr id="204976870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997585"/>
                    </a:xfrm>
                    <a:prstGeom prst="rect">
                      <a:avLst/>
                    </a:prstGeom>
                    <a:noFill/>
                    <a:ln>
                      <a:noFill/>
                    </a:ln>
                  </pic:spPr>
                </pic:pic>
              </a:graphicData>
            </a:graphic>
          </wp:inline>
        </w:drawing>
      </w:r>
    </w:p>
    <w:p w14:paraId="4AB62E6A" w14:textId="77777777" w:rsidR="004E7B9F" w:rsidRDefault="004E7B9F" w:rsidP="004E7B9F"/>
    <w:p w14:paraId="33D51FA8" w14:textId="196E420C" w:rsidR="004E7B9F" w:rsidRDefault="004E7B9F" w:rsidP="004E7B9F">
      <w:r>
        <w:t>By scaling the red component of the red pixel, we have also scaled the red component in the white pixel.</w:t>
      </w:r>
      <w:r w:rsidR="00131489">
        <w:t xml:space="preserve"> Save the file and open it in a hex editor and we get the following:</w:t>
      </w:r>
    </w:p>
    <w:p w14:paraId="452064F2" w14:textId="77777777" w:rsidR="00131489" w:rsidRDefault="00131489" w:rsidP="004E7B9F"/>
    <w:tbl>
      <w:tblPr>
        <w:tblStyle w:val="TableGrid"/>
        <w:tblW w:w="0" w:type="auto"/>
        <w:tblLook w:val="04A0" w:firstRow="1" w:lastRow="0" w:firstColumn="1" w:lastColumn="0" w:noHBand="0" w:noVBand="1"/>
      </w:tblPr>
      <w:tblGrid>
        <w:gridCol w:w="4395"/>
        <w:gridCol w:w="4621"/>
      </w:tblGrid>
      <w:tr w:rsidR="001F7C72" w:rsidRPr="007B02B6" w14:paraId="3FF9DF5F" w14:textId="77777777" w:rsidTr="00EF56CF">
        <w:tc>
          <w:tcPr>
            <w:tcW w:w="4508" w:type="dxa"/>
          </w:tcPr>
          <w:p w14:paraId="47F9DFE1" w14:textId="1174C1E3" w:rsidR="001F7C72" w:rsidRPr="007B02B6" w:rsidRDefault="001F7C72" w:rsidP="00EF56CF">
            <w:pPr>
              <w:jc w:val="center"/>
              <w:rPr>
                <w:b/>
                <w:bCs/>
              </w:rPr>
            </w:pPr>
            <w:r>
              <w:rPr>
                <w:b/>
                <w:bCs/>
              </w:rPr>
              <w:t>Image</w:t>
            </w:r>
          </w:p>
        </w:tc>
        <w:tc>
          <w:tcPr>
            <w:tcW w:w="4508" w:type="dxa"/>
          </w:tcPr>
          <w:p w14:paraId="580E8464" w14:textId="3B1999B6" w:rsidR="001F7C72" w:rsidRPr="007B02B6" w:rsidRDefault="001F7C72" w:rsidP="00EF56CF">
            <w:pPr>
              <w:jc w:val="center"/>
              <w:rPr>
                <w:b/>
                <w:bCs/>
              </w:rPr>
            </w:pPr>
            <w:r>
              <w:rPr>
                <w:b/>
                <w:bCs/>
              </w:rPr>
              <w:t>Scaled values</w:t>
            </w:r>
          </w:p>
        </w:tc>
      </w:tr>
      <w:tr w:rsidR="001F7C72" w14:paraId="06CD6FD4" w14:textId="77777777" w:rsidTr="001F7C72">
        <w:tc>
          <w:tcPr>
            <w:tcW w:w="4508" w:type="dxa"/>
          </w:tcPr>
          <w:p w14:paraId="6FFB20B1" w14:textId="5B1B5167" w:rsidR="001F7C72" w:rsidRDefault="001F7C72" w:rsidP="00EF56CF">
            <w:pPr>
              <w:jc w:val="center"/>
            </w:pPr>
            <w:r w:rsidRPr="007B02B6">
              <w:rPr>
                <w:noProof/>
              </w:rPr>
              <w:drawing>
                <wp:inline distT="0" distB="0" distL="0" distR="0" wp14:anchorId="420ECC23" wp14:editId="4CBA2DE3">
                  <wp:extent cx="2656931" cy="1305560"/>
                  <wp:effectExtent l="0" t="0" r="0" b="8890"/>
                  <wp:docPr id="213479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38633" name=""/>
                          <pic:cNvPicPr/>
                        </pic:nvPicPr>
                        <pic:blipFill>
                          <a:blip r:embed="rId21"/>
                          <a:stretch>
                            <a:fillRect/>
                          </a:stretch>
                        </pic:blipFill>
                        <pic:spPr>
                          <a:xfrm>
                            <a:off x="0" y="0"/>
                            <a:ext cx="2694511" cy="1324026"/>
                          </a:xfrm>
                          <a:prstGeom prst="rect">
                            <a:avLst/>
                          </a:prstGeom>
                        </pic:spPr>
                      </pic:pic>
                    </a:graphicData>
                  </a:graphic>
                </wp:inline>
              </w:drawing>
            </w:r>
          </w:p>
        </w:tc>
        <w:tc>
          <w:tcPr>
            <w:tcW w:w="4508" w:type="dxa"/>
            <w:vAlign w:val="center"/>
          </w:tcPr>
          <w:p w14:paraId="102216B2" w14:textId="0398DECA" w:rsidR="001F7C72" w:rsidRDefault="001F7C72" w:rsidP="00EF56CF">
            <w:pPr>
              <w:jc w:val="center"/>
            </w:pPr>
            <w:r w:rsidRPr="001F7C72">
              <w:rPr>
                <w:noProof/>
              </w:rPr>
              <w:drawing>
                <wp:inline distT="0" distB="0" distL="0" distR="0" wp14:anchorId="1AA78C94" wp14:editId="3B0CDC29">
                  <wp:extent cx="2794000" cy="634781"/>
                  <wp:effectExtent l="0" t="0" r="6350" b="0"/>
                  <wp:docPr id="8762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9013" name=""/>
                          <pic:cNvPicPr/>
                        </pic:nvPicPr>
                        <pic:blipFill>
                          <a:blip r:embed="rId22"/>
                          <a:stretch>
                            <a:fillRect/>
                          </a:stretch>
                        </pic:blipFill>
                        <pic:spPr>
                          <a:xfrm>
                            <a:off x="0" y="0"/>
                            <a:ext cx="2883097" cy="655023"/>
                          </a:xfrm>
                          <a:prstGeom prst="rect">
                            <a:avLst/>
                          </a:prstGeom>
                        </pic:spPr>
                      </pic:pic>
                    </a:graphicData>
                  </a:graphic>
                </wp:inline>
              </w:drawing>
            </w:r>
          </w:p>
        </w:tc>
      </w:tr>
    </w:tbl>
    <w:p w14:paraId="076633CB" w14:textId="77777777" w:rsidR="00131489" w:rsidRDefault="00131489" w:rsidP="004E7B9F"/>
    <w:p w14:paraId="2FE2AE85" w14:textId="00AF3E68" w:rsidR="00131489" w:rsidRDefault="00131489" w:rsidP="004E7B9F">
      <w:r>
        <w:t>The highlighted items are those that tell us the hex values for each pixel and are explained below, be aware that they come out as BGRA rather than ARGB.</w:t>
      </w:r>
    </w:p>
    <w:p w14:paraId="1795583C" w14:textId="77777777" w:rsidR="004E7B9F" w:rsidRDefault="004E7B9F" w:rsidP="004E7B9F"/>
    <w:tbl>
      <w:tblPr>
        <w:tblStyle w:val="TableGrid"/>
        <w:tblW w:w="0" w:type="auto"/>
        <w:jc w:val="center"/>
        <w:tblLook w:val="04A0" w:firstRow="1" w:lastRow="0" w:firstColumn="1" w:lastColumn="0" w:noHBand="0" w:noVBand="1"/>
      </w:tblPr>
      <w:tblGrid>
        <w:gridCol w:w="1502"/>
        <w:gridCol w:w="1502"/>
        <w:gridCol w:w="1503"/>
        <w:gridCol w:w="1503"/>
        <w:gridCol w:w="1503"/>
      </w:tblGrid>
      <w:tr w:rsidR="004E7B9F" w:rsidRPr="004E7B9F" w14:paraId="03AC28D0" w14:textId="77777777" w:rsidTr="004E7B9F">
        <w:trPr>
          <w:jc w:val="center"/>
        </w:trPr>
        <w:tc>
          <w:tcPr>
            <w:tcW w:w="1502" w:type="dxa"/>
          </w:tcPr>
          <w:p w14:paraId="11EB3152" w14:textId="2AD57AF0" w:rsidR="004E7B9F" w:rsidRPr="004E7B9F" w:rsidRDefault="004E7B9F" w:rsidP="00327FA9">
            <w:pPr>
              <w:rPr>
                <w:b/>
                <w:bCs/>
              </w:rPr>
            </w:pPr>
          </w:p>
        </w:tc>
        <w:tc>
          <w:tcPr>
            <w:tcW w:w="1502" w:type="dxa"/>
          </w:tcPr>
          <w:p w14:paraId="06CFCBFE" w14:textId="6D6B679F" w:rsidR="004E7B9F" w:rsidRPr="004E7B9F" w:rsidRDefault="004E7B9F" w:rsidP="00327FA9">
            <w:pPr>
              <w:rPr>
                <w:b/>
                <w:bCs/>
              </w:rPr>
            </w:pPr>
            <w:r w:rsidRPr="004E7B9F">
              <w:rPr>
                <w:b/>
                <w:bCs/>
              </w:rPr>
              <w:t>Blue byte</w:t>
            </w:r>
          </w:p>
        </w:tc>
        <w:tc>
          <w:tcPr>
            <w:tcW w:w="1503" w:type="dxa"/>
          </w:tcPr>
          <w:p w14:paraId="6CD18166" w14:textId="4C7321AB" w:rsidR="004E7B9F" w:rsidRPr="004E7B9F" w:rsidRDefault="004E7B9F" w:rsidP="00327FA9">
            <w:pPr>
              <w:rPr>
                <w:b/>
                <w:bCs/>
              </w:rPr>
            </w:pPr>
            <w:r w:rsidRPr="004E7B9F">
              <w:rPr>
                <w:b/>
                <w:bCs/>
              </w:rPr>
              <w:t>Green byte</w:t>
            </w:r>
          </w:p>
        </w:tc>
        <w:tc>
          <w:tcPr>
            <w:tcW w:w="1503" w:type="dxa"/>
          </w:tcPr>
          <w:p w14:paraId="3C5E13C0" w14:textId="77DF7981" w:rsidR="004E7B9F" w:rsidRPr="004E7B9F" w:rsidRDefault="004E7B9F" w:rsidP="00327FA9">
            <w:pPr>
              <w:rPr>
                <w:b/>
                <w:bCs/>
              </w:rPr>
            </w:pPr>
            <w:r w:rsidRPr="004E7B9F">
              <w:rPr>
                <w:b/>
                <w:bCs/>
              </w:rPr>
              <w:t>Red byte</w:t>
            </w:r>
          </w:p>
        </w:tc>
        <w:tc>
          <w:tcPr>
            <w:tcW w:w="1503" w:type="dxa"/>
          </w:tcPr>
          <w:p w14:paraId="00288399" w14:textId="534548A4" w:rsidR="004E7B9F" w:rsidRPr="004E7B9F" w:rsidRDefault="004E7B9F" w:rsidP="00327FA9">
            <w:pPr>
              <w:rPr>
                <w:b/>
                <w:bCs/>
              </w:rPr>
            </w:pPr>
            <w:r w:rsidRPr="004E7B9F">
              <w:rPr>
                <w:b/>
                <w:bCs/>
              </w:rPr>
              <w:t>Alpha byte</w:t>
            </w:r>
          </w:p>
        </w:tc>
      </w:tr>
      <w:tr w:rsidR="004E7B9F" w:rsidRPr="004E7B9F" w14:paraId="42F48A32" w14:textId="77777777" w:rsidTr="004E7B9F">
        <w:trPr>
          <w:jc w:val="center"/>
        </w:trPr>
        <w:tc>
          <w:tcPr>
            <w:tcW w:w="1502" w:type="dxa"/>
          </w:tcPr>
          <w:p w14:paraId="7EA65AD2" w14:textId="5ADA02E2" w:rsidR="004E7B9F" w:rsidRPr="004E7B9F" w:rsidRDefault="004E7B9F" w:rsidP="00327FA9">
            <w:pPr>
              <w:rPr>
                <w:b/>
                <w:bCs/>
              </w:rPr>
            </w:pPr>
            <w:r w:rsidRPr="004E7B9F">
              <w:rPr>
                <w:b/>
                <w:bCs/>
              </w:rPr>
              <w:t>Red pixel</w:t>
            </w:r>
          </w:p>
        </w:tc>
        <w:tc>
          <w:tcPr>
            <w:tcW w:w="1502" w:type="dxa"/>
          </w:tcPr>
          <w:p w14:paraId="4EF73162" w14:textId="77777777" w:rsidR="004E7B9F" w:rsidRPr="004E7B9F" w:rsidRDefault="004E7B9F" w:rsidP="00327FA9">
            <w:r w:rsidRPr="004E7B9F">
              <w:t>00</w:t>
            </w:r>
          </w:p>
        </w:tc>
        <w:tc>
          <w:tcPr>
            <w:tcW w:w="1503" w:type="dxa"/>
          </w:tcPr>
          <w:p w14:paraId="7C2E699E" w14:textId="77777777" w:rsidR="004E7B9F" w:rsidRPr="004E7B9F" w:rsidRDefault="004E7B9F" w:rsidP="00327FA9">
            <w:r w:rsidRPr="004E7B9F">
              <w:t>00</w:t>
            </w:r>
          </w:p>
        </w:tc>
        <w:tc>
          <w:tcPr>
            <w:tcW w:w="1503" w:type="dxa"/>
          </w:tcPr>
          <w:p w14:paraId="1B96DD9E" w14:textId="77777777" w:rsidR="004E7B9F" w:rsidRPr="004E7B9F" w:rsidRDefault="004E7B9F" w:rsidP="00327FA9">
            <w:r w:rsidRPr="004E7B9F">
              <w:t>80</w:t>
            </w:r>
          </w:p>
        </w:tc>
        <w:tc>
          <w:tcPr>
            <w:tcW w:w="1503" w:type="dxa"/>
          </w:tcPr>
          <w:p w14:paraId="05C0BCC3" w14:textId="77777777" w:rsidR="004E7B9F" w:rsidRPr="004E7B9F" w:rsidRDefault="004E7B9F" w:rsidP="00327FA9">
            <w:r w:rsidRPr="004E7B9F">
              <w:t>FF</w:t>
            </w:r>
          </w:p>
        </w:tc>
      </w:tr>
      <w:tr w:rsidR="004E7B9F" w:rsidRPr="004E7B9F" w14:paraId="430B8EEE" w14:textId="77777777" w:rsidTr="004E7B9F">
        <w:trPr>
          <w:jc w:val="center"/>
        </w:trPr>
        <w:tc>
          <w:tcPr>
            <w:tcW w:w="1502" w:type="dxa"/>
          </w:tcPr>
          <w:p w14:paraId="3A668013" w14:textId="78AD6CB1" w:rsidR="004E7B9F" w:rsidRPr="004E7B9F" w:rsidRDefault="004E7B9F" w:rsidP="00327FA9">
            <w:pPr>
              <w:rPr>
                <w:b/>
                <w:bCs/>
              </w:rPr>
            </w:pPr>
            <w:r w:rsidRPr="004E7B9F">
              <w:rPr>
                <w:b/>
                <w:bCs/>
              </w:rPr>
              <w:t>Green pixel</w:t>
            </w:r>
          </w:p>
        </w:tc>
        <w:tc>
          <w:tcPr>
            <w:tcW w:w="1502" w:type="dxa"/>
          </w:tcPr>
          <w:p w14:paraId="094C1F90" w14:textId="77777777" w:rsidR="004E7B9F" w:rsidRPr="004E7B9F" w:rsidRDefault="004E7B9F" w:rsidP="00327FA9">
            <w:r w:rsidRPr="004E7B9F">
              <w:t>00</w:t>
            </w:r>
          </w:p>
        </w:tc>
        <w:tc>
          <w:tcPr>
            <w:tcW w:w="1503" w:type="dxa"/>
          </w:tcPr>
          <w:p w14:paraId="486395CD" w14:textId="77777777" w:rsidR="004E7B9F" w:rsidRPr="004E7B9F" w:rsidRDefault="004E7B9F" w:rsidP="00327FA9">
            <w:r w:rsidRPr="004E7B9F">
              <w:t>FF</w:t>
            </w:r>
          </w:p>
        </w:tc>
        <w:tc>
          <w:tcPr>
            <w:tcW w:w="1503" w:type="dxa"/>
          </w:tcPr>
          <w:p w14:paraId="2F76C60C" w14:textId="77777777" w:rsidR="004E7B9F" w:rsidRPr="004E7B9F" w:rsidRDefault="004E7B9F" w:rsidP="00327FA9">
            <w:r w:rsidRPr="004E7B9F">
              <w:t>00</w:t>
            </w:r>
          </w:p>
        </w:tc>
        <w:tc>
          <w:tcPr>
            <w:tcW w:w="1503" w:type="dxa"/>
          </w:tcPr>
          <w:p w14:paraId="7A987566" w14:textId="77777777" w:rsidR="004E7B9F" w:rsidRPr="004E7B9F" w:rsidRDefault="004E7B9F" w:rsidP="00327FA9">
            <w:r w:rsidRPr="004E7B9F">
              <w:t>FF</w:t>
            </w:r>
          </w:p>
        </w:tc>
      </w:tr>
      <w:tr w:rsidR="004E7B9F" w:rsidRPr="004E7B9F" w14:paraId="3B3C5F1C" w14:textId="77777777" w:rsidTr="004E7B9F">
        <w:trPr>
          <w:jc w:val="center"/>
        </w:trPr>
        <w:tc>
          <w:tcPr>
            <w:tcW w:w="1502" w:type="dxa"/>
          </w:tcPr>
          <w:p w14:paraId="2D771522" w14:textId="302FC547" w:rsidR="004E7B9F" w:rsidRPr="004E7B9F" w:rsidRDefault="004E7B9F" w:rsidP="00327FA9">
            <w:pPr>
              <w:rPr>
                <w:b/>
                <w:bCs/>
              </w:rPr>
            </w:pPr>
            <w:r w:rsidRPr="004E7B9F">
              <w:rPr>
                <w:b/>
                <w:bCs/>
              </w:rPr>
              <w:t>Blue pixel</w:t>
            </w:r>
          </w:p>
        </w:tc>
        <w:tc>
          <w:tcPr>
            <w:tcW w:w="1502" w:type="dxa"/>
          </w:tcPr>
          <w:p w14:paraId="4C727691" w14:textId="77777777" w:rsidR="004E7B9F" w:rsidRPr="004E7B9F" w:rsidRDefault="004E7B9F" w:rsidP="00327FA9">
            <w:r w:rsidRPr="004E7B9F">
              <w:t>FF</w:t>
            </w:r>
          </w:p>
        </w:tc>
        <w:tc>
          <w:tcPr>
            <w:tcW w:w="1503" w:type="dxa"/>
          </w:tcPr>
          <w:p w14:paraId="5E3B81E0" w14:textId="77777777" w:rsidR="004E7B9F" w:rsidRPr="004E7B9F" w:rsidRDefault="004E7B9F" w:rsidP="00327FA9">
            <w:r w:rsidRPr="004E7B9F">
              <w:t>00</w:t>
            </w:r>
          </w:p>
        </w:tc>
        <w:tc>
          <w:tcPr>
            <w:tcW w:w="1503" w:type="dxa"/>
          </w:tcPr>
          <w:p w14:paraId="2BF2491D" w14:textId="77777777" w:rsidR="004E7B9F" w:rsidRPr="004E7B9F" w:rsidRDefault="004E7B9F" w:rsidP="00327FA9">
            <w:r w:rsidRPr="004E7B9F">
              <w:t>00</w:t>
            </w:r>
          </w:p>
        </w:tc>
        <w:tc>
          <w:tcPr>
            <w:tcW w:w="1503" w:type="dxa"/>
          </w:tcPr>
          <w:p w14:paraId="08EBB61B" w14:textId="77777777" w:rsidR="004E7B9F" w:rsidRPr="004E7B9F" w:rsidRDefault="004E7B9F" w:rsidP="00327FA9">
            <w:r w:rsidRPr="004E7B9F">
              <w:t>FF</w:t>
            </w:r>
          </w:p>
        </w:tc>
      </w:tr>
      <w:tr w:rsidR="004E7B9F" w:rsidRPr="004E7B9F" w14:paraId="57320490" w14:textId="77777777" w:rsidTr="004E7B9F">
        <w:trPr>
          <w:jc w:val="center"/>
        </w:trPr>
        <w:tc>
          <w:tcPr>
            <w:tcW w:w="1502" w:type="dxa"/>
          </w:tcPr>
          <w:p w14:paraId="16197D08" w14:textId="33AFFBC0" w:rsidR="004E7B9F" w:rsidRPr="004E7B9F" w:rsidRDefault="004E7B9F" w:rsidP="00327FA9">
            <w:pPr>
              <w:rPr>
                <w:b/>
                <w:bCs/>
              </w:rPr>
            </w:pPr>
            <w:r w:rsidRPr="004E7B9F">
              <w:rPr>
                <w:b/>
                <w:bCs/>
              </w:rPr>
              <w:t>Black pixel</w:t>
            </w:r>
          </w:p>
        </w:tc>
        <w:tc>
          <w:tcPr>
            <w:tcW w:w="1502" w:type="dxa"/>
          </w:tcPr>
          <w:p w14:paraId="6ADE56CC" w14:textId="77777777" w:rsidR="004E7B9F" w:rsidRPr="004E7B9F" w:rsidRDefault="004E7B9F" w:rsidP="00327FA9">
            <w:r w:rsidRPr="004E7B9F">
              <w:t>00</w:t>
            </w:r>
          </w:p>
        </w:tc>
        <w:tc>
          <w:tcPr>
            <w:tcW w:w="1503" w:type="dxa"/>
          </w:tcPr>
          <w:p w14:paraId="6EB4C778" w14:textId="77777777" w:rsidR="004E7B9F" w:rsidRPr="004E7B9F" w:rsidRDefault="004E7B9F" w:rsidP="00327FA9">
            <w:r w:rsidRPr="004E7B9F">
              <w:t>00</w:t>
            </w:r>
          </w:p>
        </w:tc>
        <w:tc>
          <w:tcPr>
            <w:tcW w:w="1503" w:type="dxa"/>
          </w:tcPr>
          <w:p w14:paraId="28552E12" w14:textId="77777777" w:rsidR="004E7B9F" w:rsidRPr="004E7B9F" w:rsidRDefault="004E7B9F" w:rsidP="00327FA9">
            <w:r w:rsidRPr="004E7B9F">
              <w:t>00</w:t>
            </w:r>
          </w:p>
        </w:tc>
        <w:tc>
          <w:tcPr>
            <w:tcW w:w="1503" w:type="dxa"/>
          </w:tcPr>
          <w:p w14:paraId="66D53C88" w14:textId="77777777" w:rsidR="004E7B9F" w:rsidRPr="004E7B9F" w:rsidRDefault="004E7B9F" w:rsidP="00327FA9">
            <w:r w:rsidRPr="004E7B9F">
              <w:t>FF</w:t>
            </w:r>
          </w:p>
        </w:tc>
      </w:tr>
      <w:tr w:rsidR="004E7B9F" w14:paraId="529C0908" w14:textId="77777777" w:rsidTr="004E7B9F">
        <w:trPr>
          <w:jc w:val="center"/>
        </w:trPr>
        <w:tc>
          <w:tcPr>
            <w:tcW w:w="1502" w:type="dxa"/>
          </w:tcPr>
          <w:p w14:paraId="34E5DFAE" w14:textId="0159CF1E" w:rsidR="004E7B9F" w:rsidRPr="004E7B9F" w:rsidRDefault="004E7B9F" w:rsidP="00327FA9">
            <w:pPr>
              <w:rPr>
                <w:b/>
                <w:bCs/>
              </w:rPr>
            </w:pPr>
            <w:r w:rsidRPr="004E7B9F">
              <w:rPr>
                <w:b/>
                <w:bCs/>
              </w:rPr>
              <w:t>White pixel</w:t>
            </w:r>
          </w:p>
        </w:tc>
        <w:tc>
          <w:tcPr>
            <w:tcW w:w="1502" w:type="dxa"/>
          </w:tcPr>
          <w:p w14:paraId="71C2E81B" w14:textId="77777777" w:rsidR="004E7B9F" w:rsidRPr="004E7B9F" w:rsidRDefault="004E7B9F" w:rsidP="00327FA9">
            <w:r w:rsidRPr="004E7B9F">
              <w:t>FF</w:t>
            </w:r>
          </w:p>
        </w:tc>
        <w:tc>
          <w:tcPr>
            <w:tcW w:w="1503" w:type="dxa"/>
          </w:tcPr>
          <w:p w14:paraId="5D4F421A" w14:textId="77777777" w:rsidR="004E7B9F" w:rsidRPr="004E7B9F" w:rsidRDefault="004E7B9F" w:rsidP="00327FA9">
            <w:r w:rsidRPr="004E7B9F">
              <w:t>FF</w:t>
            </w:r>
          </w:p>
        </w:tc>
        <w:tc>
          <w:tcPr>
            <w:tcW w:w="1503" w:type="dxa"/>
          </w:tcPr>
          <w:p w14:paraId="44A7C7AC" w14:textId="77777777" w:rsidR="004E7B9F" w:rsidRPr="004E7B9F" w:rsidRDefault="004E7B9F" w:rsidP="00327FA9">
            <w:r w:rsidRPr="004E7B9F">
              <w:t>80</w:t>
            </w:r>
          </w:p>
        </w:tc>
        <w:tc>
          <w:tcPr>
            <w:tcW w:w="1503" w:type="dxa"/>
          </w:tcPr>
          <w:p w14:paraId="73A3DE5C" w14:textId="77777777" w:rsidR="004E7B9F" w:rsidRDefault="004E7B9F" w:rsidP="00327FA9">
            <w:r w:rsidRPr="004E7B9F">
              <w:t>FF</w:t>
            </w:r>
          </w:p>
        </w:tc>
      </w:tr>
    </w:tbl>
    <w:p w14:paraId="47213445" w14:textId="4A9AF689" w:rsidR="00686ECA" w:rsidRDefault="00686ECA" w:rsidP="00686ECA">
      <w:pPr>
        <w:pStyle w:val="Heading1"/>
      </w:pPr>
      <w:bookmarkStart w:id="11" w:name="_Toc177147264"/>
      <w:r>
        <w:t>Worked example</w:t>
      </w:r>
      <w:r w:rsidR="004302AC">
        <w:t>s</w:t>
      </w:r>
      <w:r>
        <w:t xml:space="preserve"> of scaling pixel</w:t>
      </w:r>
      <w:r w:rsidR="004302AC">
        <w:t>s</w:t>
      </w:r>
      <w:bookmarkEnd w:id="11"/>
    </w:p>
    <w:p w14:paraId="596A5E73" w14:textId="77777777" w:rsidR="00686ECA" w:rsidRPr="00686ECA" w:rsidRDefault="00686ECA" w:rsidP="00686ECA"/>
    <w:p w14:paraId="5EB6FF06" w14:textId="53B0F7D9" w:rsidR="00686ECA" w:rsidRDefault="00634401" w:rsidP="004E7B9F">
      <w:r>
        <w:t xml:space="preserve">We start with the </w:t>
      </w:r>
      <w:r w:rsidR="00686ECA">
        <w:t xml:space="preserve">first pixel in the bitmap which happens to be the Red pixel. </w:t>
      </w:r>
    </w:p>
    <w:p w14:paraId="3E83DA3D" w14:textId="2FE0DDD7" w:rsidR="00686ECA" w:rsidRDefault="00686ECA" w:rsidP="00686ECA">
      <w:pPr>
        <w:pStyle w:val="ListParagraph"/>
        <w:numPr>
          <w:ilvl w:val="0"/>
          <w:numId w:val="67"/>
        </w:numPr>
      </w:pPr>
      <w:r>
        <w:t>Using this first pixel we have entered that we want to scale its red component by half (0.5).</w:t>
      </w:r>
    </w:p>
    <w:p w14:paraId="4D4E68A9" w14:textId="65D11D2D" w:rsidR="00686ECA" w:rsidRDefault="00686ECA" w:rsidP="00686ECA">
      <w:pPr>
        <w:pStyle w:val="ListParagraph"/>
        <w:numPr>
          <w:ilvl w:val="0"/>
          <w:numId w:val="67"/>
        </w:numPr>
      </w:pPr>
      <w:r>
        <w:t xml:space="preserve">We will work through each byte of its RGBA value and working out their new scaled values </w:t>
      </w:r>
    </w:p>
    <w:p w14:paraId="44240CAF" w14:textId="521D7F29" w:rsidR="00634401" w:rsidRDefault="00686ECA" w:rsidP="00686ECA">
      <w:pPr>
        <w:pStyle w:val="ListParagraph"/>
        <w:numPr>
          <w:ilvl w:val="0"/>
          <w:numId w:val="67"/>
        </w:numPr>
      </w:pPr>
      <w:r>
        <w:t>To make it easier to follow we have added coloured borders around certain items which we are going to use.</w:t>
      </w:r>
    </w:p>
    <w:p w14:paraId="7FF75050" w14:textId="28EB6A09" w:rsidR="00686ECA" w:rsidRDefault="00686ECA" w:rsidP="00686ECA">
      <w:pPr>
        <w:pStyle w:val="ListParagraph"/>
        <w:numPr>
          <w:ilvl w:val="0"/>
          <w:numId w:val="67"/>
        </w:numPr>
      </w:pPr>
      <w:r>
        <w:t>For this first pixel we will ignore the translation setting and leave it untouched.</w:t>
      </w:r>
    </w:p>
    <w:p w14:paraId="41108C5D" w14:textId="69E1E4F8" w:rsidR="00686ECA" w:rsidRDefault="00686ECA" w:rsidP="00686ECA">
      <w:pPr>
        <w:pStyle w:val="ListParagraph"/>
        <w:numPr>
          <w:ilvl w:val="0"/>
          <w:numId w:val="67"/>
        </w:numPr>
      </w:pPr>
      <w:r>
        <w:t>We will scale each byte of the RGBA in turn starting with R.</w:t>
      </w:r>
    </w:p>
    <w:p w14:paraId="141961EA" w14:textId="77777777" w:rsidR="00686ECA" w:rsidRDefault="00686ECA" w:rsidP="004E7B9F"/>
    <w:p w14:paraId="495BB1FA" w14:textId="220E49FD" w:rsidR="00844819" w:rsidRDefault="00844819" w:rsidP="004E7B9F">
      <w:r>
        <w:t>For these worked examples we will be using the test image of 5 pixels as shown below (the grey border has only been added to make it visible in the document it is not in the test image. The test image is 5 pixels wide by 1 pixel high</w:t>
      </w:r>
      <w:r w:rsidR="007B02B6">
        <w:t>, each colour being 1x1 pixel</w:t>
      </w:r>
      <w:r>
        <w:t>):</w:t>
      </w:r>
    </w:p>
    <w:p w14:paraId="798D4E65" w14:textId="77777777" w:rsidR="00844819" w:rsidRDefault="00844819" w:rsidP="004E7B9F"/>
    <w:p w14:paraId="1585E052" w14:textId="079A66FA" w:rsidR="00844819" w:rsidRDefault="007B02B6" w:rsidP="00844819">
      <w:pPr>
        <w:jc w:val="center"/>
      </w:pPr>
      <w:r w:rsidRPr="00844819">
        <w:rPr>
          <w:noProof/>
        </w:rPr>
        <w:drawing>
          <wp:inline distT="0" distB="0" distL="0" distR="0" wp14:anchorId="496D433C" wp14:editId="7FB93A65">
            <wp:extent cx="3334215" cy="1619476"/>
            <wp:effectExtent l="0" t="0" r="0" b="0"/>
            <wp:docPr id="13830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20884" name=""/>
                    <pic:cNvPicPr/>
                  </pic:nvPicPr>
                  <pic:blipFill>
                    <a:blip r:embed="rId14"/>
                    <a:stretch>
                      <a:fillRect/>
                    </a:stretch>
                  </pic:blipFill>
                  <pic:spPr>
                    <a:xfrm>
                      <a:off x="0" y="0"/>
                      <a:ext cx="3334215" cy="1619476"/>
                    </a:xfrm>
                    <a:prstGeom prst="rect">
                      <a:avLst/>
                    </a:prstGeom>
                  </pic:spPr>
                </pic:pic>
              </a:graphicData>
            </a:graphic>
          </wp:inline>
        </w:drawing>
      </w:r>
    </w:p>
    <w:p w14:paraId="40B6355B" w14:textId="77777777" w:rsidR="00844819" w:rsidRDefault="00844819" w:rsidP="004E7B9F"/>
    <w:p w14:paraId="19DBBB0C" w14:textId="4330BB03" w:rsidR="00844819" w:rsidRDefault="00844819" w:rsidP="00844819">
      <w:pPr>
        <w:pStyle w:val="Heading2"/>
      </w:pPr>
      <w:bookmarkStart w:id="12" w:name="_Toc177147265"/>
      <w:r>
        <w:t>Scaling the first pixel of the test image</w:t>
      </w:r>
      <w:bookmarkEnd w:id="12"/>
    </w:p>
    <w:p w14:paraId="50FC94D4" w14:textId="4A232A9A" w:rsidR="00844819" w:rsidRDefault="00844819" w:rsidP="00844819">
      <w:r>
        <w:t>This is pixel(0,0) and in our image this is coloured red with ARGB of Color[A=255, R=255, G=0, B=0]</w:t>
      </w:r>
    </w:p>
    <w:p w14:paraId="50F241F0" w14:textId="77777777" w:rsidR="00844819" w:rsidRPr="00844819" w:rsidRDefault="00844819" w:rsidP="00844819"/>
    <w:p w14:paraId="433EE003" w14:textId="5E92B6EB" w:rsidR="00686ECA" w:rsidRDefault="00686ECA" w:rsidP="00844819">
      <w:pPr>
        <w:pStyle w:val="Heading3"/>
      </w:pPr>
      <w:bookmarkStart w:id="13" w:name="_Toc177147266"/>
      <w:r>
        <w:t>Scaling the Red byte</w:t>
      </w:r>
      <w:bookmarkEnd w:id="13"/>
    </w:p>
    <w:p w14:paraId="23EDA45F" w14:textId="47CED3F2" w:rsidR="00634401" w:rsidRDefault="00634401" w:rsidP="004E7B9F">
      <w:r>
        <w:rPr>
          <w:noProof/>
        </w:rPr>
        <w:drawing>
          <wp:inline distT="0" distB="0" distL="0" distR="0" wp14:anchorId="62633E6F" wp14:editId="44107E6C">
            <wp:extent cx="5725795" cy="997585"/>
            <wp:effectExtent l="0" t="0" r="8255" b="0"/>
            <wp:docPr id="27954411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795" cy="997585"/>
                    </a:xfrm>
                    <a:prstGeom prst="rect">
                      <a:avLst/>
                    </a:prstGeom>
                    <a:noFill/>
                    <a:ln>
                      <a:noFill/>
                    </a:ln>
                  </pic:spPr>
                </pic:pic>
              </a:graphicData>
            </a:graphic>
          </wp:inline>
        </w:drawing>
      </w:r>
    </w:p>
    <w:p w14:paraId="46D3F58A" w14:textId="77777777" w:rsidR="00634401" w:rsidRDefault="00634401" w:rsidP="004E7B9F"/>
    <w:p w14:paraId="7090E685" w14:textId="77777777" w:rsidR="00634401" w:rsidRDefault="00634401" w:rsidP="004E7B9F">
      <w:r>
        <w:t>The equation to use is:</w:t>
      </w:r>
    </w:p>
    <w:p w14:paraId="4BF88EED" w14:textId="77777777" w:rsidR="00634401" w:rsidRDefault="00634401" w:rsidP="004E7B9F"/>
    <w:p w14:paraId="617815B6" w14:textId="145BB87A" w:rsidR="00634401" w:rsidRDefault="00634401" w:rsidP="004E7B9F">
      <w:r>
        <w:t>(multiply the pink items) add (multiply the yellow items) add (multiply the purple items) add (multiply the orange items) add the grey item</w:t>
      </w:r>
      <w:r w:rsidR="004302AC">
        <w:t xml:space="preserve"> which is the colour cast of the image</w:t>
      </w:r>
      <w:r>
        <w:t>.</w:t>
      </w:r>
    </w:p>
    <w:p w14:paraId="0DB75AAD" w14:textId="77777777" w:rsidR="004302AC" w:rsidRDefault="004302AC" w:rsidP="004E7B9F"/>
    <w:p w14:paraId="7C714A03" w14:textId="5183253D" w:rsidR="004302AC" w:rsidRDefault="004302AC" w:rsidP="004E7B9F">
      <w:r>
        <w:t>The colour cast is always a percentage of full colour, 255, that gets added to ALL pixels in the image to create the image cast. For now, to keep it simple we leave this at 0% and this has no effect on the image. We will explain the concept of the colour cast and how it works it in more depth later on.</w:t>
      </w:r>
    </w:p>
    <w:p w14:paraId="48339CA6" w14:textId="77777777" w:rsidR="00634401" w:rsidRDefault="00634401" w:rsidP="004E7B9F"/>
    <w:p w14:paraId="72B8E953" w14:textId="4BFF3A29" w:rsidR="00634401" w:rsidRDefault="00686ECA" w:rsidP="004E7B9F">
      <w:r>
        <w:t>Scale</w:t>
      </w:r>
      <w:r w:rsidR="00634401">
        <w:t xml:space="preserve"> </w:t>
      </w:r>
      <w:r w:rsidR="00634401" w:rsidRPr="00E8187D">
        <w:rPr>
          <w:color w:val="FF0000"/>
        </w:rPr>
        <w:t>red</w:t>
      </w:r>
      <w:r w:rsidR="00634401">
        <w:t xml:space="preserve"> byte value</w:t>
      </w:r>
      <w:r w:rsidR="00634401">
        <w:tab/>
        <w:t>= (</w:t>
      </w:r>
      <w:r w:rsidR="00634401" w:rsidRPr="00634401">
        <w:rPr>
          <w:color w:val="F50BD4"/>
        </w:rPr>
        <w:t>255*0.5</w:t>
      </w:r>
      <w:r w:rsidR="00634401">
        <w:t>) +(</w:t>
      </w:r>
      <w:r w:rsidR="00634401" w:rsidRPr="00634401">
        <w:rPr>
          <w:color w:val="FFFF00"/>
        </w:rPr>
        <w:t>0*0</w:t>
      </w:r>
      <w:r w:rsidR="00634401">
        <w:t>) + (</w:t>
      </w:r>
      <w:r w:rsidR="00634401" w:rsidRPr="00634401">
        <w:rPr>
          <w:color w:val="7030A0"/>
        </w:rPr>
        <w:t>0*0</w:t>
      </w:r>
      <w:r w:rsidR="00634401">
        <w:t>) + (</w:t>
      </w:r>
      <w:r w:rsidR="00634401" w:rsidRPr="00634401">
        <w:rPr>
          <w:color w:val="FFC000"/>
        </w:rPr>
        <w:t>255*0</w:t>
      </w:r>
      <w:r w:rsidR="00634401">
        <w:t xml:space="preserve">) + </w:t>
      </w:r>
      <w:r w:rsidR="00634401" w:rsidRPr="00634401">
        <w:rPr>
          <w:color w:val="808080" w:themeColor="background1" w:themeShade="80"/>
        </w:rPr>
        <w:t>0</w:t>
      </w:r>
      <w:r w:rsidR="00634401">
        <w:t xml:space="preserve"> </w:t>
      </w:r>
    </w:p>
    <w:p w14:paraId="203C15A9" w14:textId="14AABE68" w:rsidR="00634401" w:rsidRDefault="00634401" w:rsidP="00634401">
      <w:pPr>
        <w:ind w:left="1440" w:firstLine="720"/>
      </w:pPr>
      <w:r>
        <w:t xml:space="preserve">= </w:t>
      </w:r>
      <w:r w:rsidRPr="00634401">
        <w:rPr>
          <w:color w:val="F50BD4"/>
        </w:rPr>
        <w:t>127.5</w:t>
      </w:r>
      <w:r>
        <w:t xml:space="preserve"> + </w:t>
      </w:r>
      <w:r w:rsidRPr="00634401">
        <w:rPr>
          <w:color w:val="FFFF00"/>
        </w:rPr>
        <w:t>0</w:t>
      </w:r>
      <w:r>
        <w:t xml:space="preserve"> + </w:t>
      </w:r>
      <w:r w:rsidRPr="00634401">
        <w:rPr>
          <w:color w:val="7030A0"/>
        </w:rPr>
        <w:t>0</w:t>
      </w:r>
      <w:r>
        <w:t xml:space="preserve"> + </w:t>
      </w:r>
      <w:r w:rsidR="00686ECA" w:rsidRPr="00634401">
        <w:rPr>
          <w:color w:val="FFC000"/>
        </w:rPr>
        <w:t>0</w:t>
      </w:r>
      <w:r>
        <w:t xml:space="preserve"> + </w:t>
      </w:r>
      <w:r w:rsidRPr="00634401">
        <w:rPr>
          <w:color w:val="808080" w:themeColor="background1" w:themeShade="80"/>
        </w:rPr>
        <w:t>0</w:t>
      </w:r>
    </w:p>
    <w:p w14:paraId="1C9F6BB2" w14:textId="4DB7805A" w:rsidR="00634401" w:rsidRDefault="00634401" w:rsidP="00634401">
      <w:pPr>
        <w:ind w:left="1440" w:firstLine="720"/>
      </w:pPr>
      <w:r>
        <w:t>= 127.5</w:t>
      </w:r>
    </w:p>
    <w:p w14:paraId="5DBED846" w14:textId="27E817C4" w:rsidR="00634401" w:rsidRDefault="00634401" w:rsidP="00634401">
      <w:pPr>
        <w:ind w:left="1440" w:firstLine="720"/>
      </w:pPr>
      <w:r>
        <w:t xml:space="preserve">Round up to get hex value </w:t>
      </w:r>
      <w:r>
        <w:rPr>
          <w:rFonts w:ascii="Cambria Math" w:hAnsi="Cambria Math"/>
        </w:rPr>
        <w:t>∴</w:t>
      </w:r>
      <w:r>
        <w:t xml:space="preserve"> = </w:t>
      </w:r>
      <w:r w:rsidRPr="00E8187D">
        <w:rPr>
          <w:color w:val="FF0000"/>
        </w:rPr>
        <w:t>128</w:t>
      </w:r>
      <w:r w:rsidRPr="00634401">
        <w:rPr>
          <w:vertAlign w:val="subscript"/>
        </w:rPr>
        <w:t>16</w:t>
      </w:r>
    </w:p>
    <w:p w14:paraId="77AEACB5" w14:textId="77777777" w:rsidR="00634401" w:rsidRDefault="00634401" w:rsidP="004E7B9F"/>
    <w:tbl>
      <w:tblPr>
        <w:tblStyle w:val="TableGrid"/>
        <w:tblW w:w="0" w:type="auto"/>
        <w:jc w:val="center"/>
        <w:tblLook w:val="04A0" w:firstRow="1" w:lastRow="0" w:firstColumn="1" w:lastColumn="0" w:noHBand="0" w:noVBand="1"/>
      </w:tblPr>
      <w:tblGrid>
        <w:gridCol w:w="1461"/>
        <w:gridCol w:w="1745"/>
        <w:gridCol w:w="1600"/>
      </w:tblGrid>
      <w:tr w:rsidR="00686ECA" w:rsidRPr="00686ECA" w14:paraId="4E3EDDC0" w14:textId="77777777" w:rsidTr="00686ECA">
        <w:trPr>
          <w:jc w:val="center"/>
        </w:trPr>
        <w:tc>
          <w:tcPr>
            <w:tcW w:w="1461" w:type="dxa"/>
          </w:tcPr>
          <w:p w14:paraId="58D47FF8" w14:textId="77777777" w:rsidR="00686ECA" w:rsidRPr="00686ECA" w:rsidRDefault="00686ECA" w:rsidP="00686ECA">
            <w:pPr>
              <w:jc w:val="center"/>
              <w:rPr>
                <w:b/>
                <w:bCs/>
              </w:rPr>
            </w:pPr>
          </w:p>
        </w:tc>
        <w:tc>
          <w:tcPr>
            <w:tcW w:w="1745" w:type="dxa"/>
          </w:tcPr>
          <w:p w14:paraId="6B3E359E" w14:textId="0E5B38BE" w:rsidR="00686ECA" w:rsidRPr="00686ECA" w:rsidRDefault="00686ECA" w:rsidP="00686ECA">
            <w:pPr>
              <w:jc w:val="center"/>
              <w:rPr>
                <w:b/>
                <w:bCs/>
              </w:rPr>
            </w:pPr>
            <w:r w:rsidRPr="00686ECA">
              <w:rPr>
                <w:b/>
                <w:bCs/>
              </w:rPr>
              <w:t>Original Value</w:t>
            </w:r>
          </w:p>
        </w:tc>
        <w:tc>
          <w:tcPr>
            <w:tcW w:w="1600" w:type="dxa"/>
          </w:tcPr>
          <w:p w14:paraId="4C9BD726" w14:textId="2F051D7B" w:rsidR="00686ECA" w:rsidRPr="00686ECA" w:rsidRDefault="00686ECA" w:rsidP="00686ECA">
            <w:pPr>
              <w:jc w:val="center"/>
              <w:rPr>
                <w:b/>
                <w:bCs/>
              </w:rPr>
            </w:pPr>
            <w:r w:rsidRPr="00686ECA">
              <w:rPr>
                <w:b/>
                <w:bCs/>
              </w:rPr>
              <w:t>Scaled Value</w:t>
            </w:r>
          </w:p>
        </w:tc>
      </w:tr>
      <w:tr w:rsidR="00686ECA" w14:paraId="685B596A" w14:textId="77777777" w:rsidTr="00686ECA">
        <w:trPr>
          <w:jc w:val="center"/>
        </w:trPr>
        <w:tc>
          <w:tcPr>
            <w:tcW w:w="1461" w:type="dxa"/>
          </w:tcPr>
          <w:p w14:paraId="5CCDF8EC" w14:textId="1DF7EAAA" w:rsidR="00686ECA" w:rsidRPr="00686ECA" w:rsidRDefault="00686ECA" w:rsidP="004E7B9F">
            <w:pPr>
              <w:rPr>
                <w:b/>
                <w:bCs/>
              </w:rPr>
            </w:pPr>
            <w:r w:rsidRPr="00686ECA">
              <w:rPr>
                <w:b/>
                <w:bCs/>
              </w:rPr>
              <w:t>Red Byte</w:t>
            </w:r>
          </w:p>
        </w:tc>
        <w:tc>
          <w:tcPr>
            <w:tcW w:w="1745" w:type="dxa"/>
          </w:tcPr>
          <w:p w14:paraId="64D35E55" w14:textId="53B640BE" w:rsidR="00686ECA" w:rsidRDefault="00686ECA" w:rsidP="00686ECA">
            <w:pPr>
              <w:jc w:val="right"/>
            </w:pPr>
            <w:r>
              <w:t>255</w:t>
            </w:r>
          </w:p>
        </w:tc>
        <w:tc>
          <w:tcPr>
            <w:tcW w:w="1600" w:type="dxa"/>
          </w:tcPr>
          <w:p w14:paraId="1BD6D299" w14:textId="3A33017D" w:rsidR="00686ECA" w:rsidRDefault="00686ECA" w:rsidP="00686ECA">
            <w:pPr>
              <w:jc w:val="right"/>
            </w:pPr>
            <w:r w:rsidRPr="00686ECA">
              <w:rPr>
                <w:color w:val="FF0000"/>
              </w:rPr>
              <w:t>128</w:t>
            </w:r>
          </w:p>
        </w:tc>
      </w:tr>
      <w:tr w:rsidR="00686ECA" w14:paraId="58ABC50C" w14:textId="77777777" w:rsidTr="00686ECA">
        <w:trPr>
          <w:jc w:val="center"/>
        </w:trPr>
        <w:tc>
          <w:tcPr>
            <w:tcW w:w="1461" w:type="dxa"/>
          </w:tcPr>
          <w:p w14:paraId="13822668" w14:textId="6A18E6DE" w:rsidR="00686ECA" w:rsidRPr="00686ECA" w:rsidRDefault="00686ECA" w:rsidP="004E7B9F">
            <w:pPr>
              <w:rPr>
                <w:b/>
                <w:bCs/>
              </w:rPr>
            </w:pPr>
            <w:r w:rsidRPr="00686ECA">
              <w:rPr>
                <w:b/>
                <w:bCs/>
              </w:rPr>
              <w:t>Green Byte</w:t>
            </w:r>
          </w:p>
        </w:tc>
        <w:tc>
          <w:tcPr>
            <w:tcW w:w="1745" w:type="dxa"/>
          </w:tcPr>
          <w:p w14:paraId="030810AB" w14:textId="11DE9616" w:rsidR="00686ECA" w:rsidRDefault="00686ECA" w:rsidP="00686ECA">
            <w:pPr>
              <w:jc w:val="right"/>
            </w:pPr>
            <w:r>
              <w:t>0</w:t>
            </w:r>
          </w:p>
        </w:tc>
        <w:tc>
          <w:tcPr>
            <w:tcW w:w="1600" w:type="dxa"/>
          </w:tcPr>
          <w:p w14:paraId="67741C07" w14:textId="77777777" w:rsidR="00686ECA" w:rsidRDefault="00686ECA" w:rsidP="00686ECA">
            <w:pPr>
              <w:jc w:val="right"/>
            </w:pPr>
          </w:p>
        </w:tc>
      </w:tr>
      <w:tr w:rsidR="00686ECA" w14:paraId="37072A5F" w14:textId="77777777" w:rsidTr="00686ECA">
        <w:trPr>
          <w:jc w:val="center"/>
        </w:trPr>
        <w:tc>
          <w:tcPr>
            <w:tcW w:w="1461" w:type="dxa"/>
          </w:tcPr>
          <w:p w14:paraId="50B3497B" w14:textId="4CAD0337" w:rsidR="00686ECA" w:rsidRPr="00686ECA" w:rsidRDefault="00686ECA" w:rsidP="004E7B9F">
            <w:pPr>
              <w:rPr>
                <w:b/>
                <w:bCs/>
              </w:rPr>
            </w:pPr>
            <w:r w:rsidRPr="00686ECA">
              <w:rPr>
                <w:b/>
                <w:bCs/>
              </w:rPr>
              <w:t>Blue Byte</w:t>
            </w:r>
          </w:p>
        </w:tc>
        <w:tc>
          <w:tcPr>
            <w:tcW w:w="1745" w:type="dxa"/>
          </w:tcPr>
          <w:p w14:paraId="0916D1A6" w14:textId="23309466" w:rsidR="00686ECA" w:rsidRDefault="00686ECA" w:rsidP="00686ECA">
            <w:pPr>
              <w:jc w:val="right"/>
            </w:pPr>
            <w:r>
              <w:t>0</w:t>
            </w:r>
          </w:p>
        </w:tc>
        <w:tc>
          <w:tcPr>
            <w:tcW w:w="1600" w:type="dxa"/>
          </w:tcPr>
          <w:p w14:paraId="4B75783D" w14:textId="77777777" w:rsidR="00686ECA" w:rsidRDefault="00686ECA" w:rsidP="00686ECA">
            <w:pPr>
              <w:jc w:val="right"/>
            </w:pPr>
          </w:p>
        </w:tc>
      </w:tr>
      <w:tr w:rsidR="00686ECA" w14:paraId="52F74BF2" w14:textId="77777777" w:rsidTr="00686ECA">
        <w:trPr>
          <w:jc w:val="center"/>
        </w:trPr>
        <w:tc>
          <w:tcPr>
            <w:tcW w:w="1461" w:type="dxa"/>
          </w:tcPr>
          <w:p w14:paraId="28F14878" w14:textId="1A1DE26E" w:rsidR="00686ECA" w:rsidRPr="00686ECA" w:rsidRDefault="00686ECA" w:rsidP="004E7B9F">
            <w:pPr>
              <w:rPr>
                <w:b/>
                <w:bCs/>
              </w:rPr>
            </w:pPr>
            <w:r w:rsidRPr="00686ECA">
              <w:rPr>
                <w:b/>
                <w:bCs/>
              </w:rPr>
              <w:t>Alpha Byte</w:t>
            </w:r>
          </w:p>
        </w:tc>
        <w:tc>
          <w:tcPr>
            <w:tcW w:w="1745" w:type="dxa"/>
          </w:tcPr>
          <w:p w14:paraId="4B75E1C9" w14:textId="57303678" w:rsidR="00686ECA" w:rsidRDefault="00686ECA" w:rsidP="00686ECA">
            <w:pPr>
              <w:jc w:val="right"/>
            </w:pPr>
            <w:r>
              <w:t>255</w:t>
            </w:r>
          </w:p>
        </w:tc>
        <w:tc>
          <w:tcPr>
            <w:tcW w:w="1600" w:type="dxa"/>
          </w:tcPr>
          <w:p w14:paraId="0463ACB9" w14:textId="77777777" w:rsidR="00686ECA" w:rsidRDefault="00686ECA" w:rsidP="00686ECA">
            <w:pPr>
              <w:jc w:val="right"/>
            </w:pPr>
          </w:p>
        </w:tc>
      </w:tr>
      <w:tr w:rsidR="00686ECA" w14:paraId="42F51EDB" w14:textId="77777777" w:rsidTr="00686ECA">
        <w:trPr>
          <w:jc w:val="center"/>
        </w:trPr>
        <w:tc>
          <w:tcPr>
            <w:tcW w:w="1461" w:type="dxa"/>
          </w:tcPr>
          <w:p w14:paraId="7429703B" w14:textId="7536378E" w:rsidR="00686ECA" w:rsidRPr="00686ECA" w:rsidRDefault="00686ECA" w:rsidP="004E7B9F">
            <w:pPr>
              <w:rPr>
                <w:b/>
                <w:bCs/>
              </w:rPr>
            </w:pPr>
            <w:r w:rsidRPr="00686ECA">
              <w:rPr>
                <w:b/>
                <w:bCs/>
              </w:rPr>
              <w:t>Translation</w:t>
            </w:r>
          </w:p>
        </w:tc>
        <w:tc>
          <w:tcPr>
            <w:tcW w:w="1745" w:type="dxa"/>
          </w:tcPr>
          <w:p w14:paraId="74C38828" w14:textId="6FA6783A" w:rsidR="00686ECA" w:rsidRDefault="00686ECA" w:rsidP="00686ECA">
            <w:pPr>
              <w:jc w:val="right"/>
            </w:pPr>
            <w:r>
              <w:t>0</w:t>
            </w:r>
          </w:p>
        </w:tc>
        <w:tc>
          <w:tcPr>
            <w:tcW w:w="1600" w:type="dxa"/>
          </w:tcPr>
          <w:p w14:paraId="0C4B6922" w14:textId="77777777" w:rsidR="00686ECA" w:rsidRDefault="00686ECA" w:rsidP="00686ECA">
            <w:pPr>
              <w:jc w:val="right"/>
            </w:pPr>
          </w:p>
        </w:tc>
      </w:tr>
    </w:tbl>
    <w:p w14:paraId="299181CF" w14:textId="77777777" w:rsidR="00686ECA" w:rsidRDefault="00686ECA" w:rsidP="004E7B9F"/>
    <w:p w14:paraId="421081E7" w14:textId="01504ED6" w:rsidR="00686ECA" w:rsidRDefault="00686ECA" w:rsidP="00844819">
      <w:pPr>
        <w:pStyle w:val="Heading3"/>
      </w:pPr>
      <w:bookmarkStart w:id="14" w:name="_Toc177147267"/>
      <w:r>
        <w:t>Scaling the Green byte</w:t>
      </w:r>
      <w:bookmarkEnd w:id="14"/>
    </w:p>
    <w:p w14:paraId="48DBFC9A" w14:textId="77777777" w:rsidR="00686ECA" w:rsidRDefault="00686ECA" w:rsidP="004E7B9F"/>
    <w:p w14:paraId="4ECB2173" w14:textId="129706B4" w:rsidR="00686ECA" w:rsidRDefault="00686ECA" w:rsidP="004E7B9F">
      <w:r>
        <w:t>We now move to the Green byte of the first pixel.</w:t>
      </w:r>
    </w:p>
    <w:p w14:paraId="762D02F1" w14:textId="77777777" w:rsidR="00686ECA" w:rsidRDefault="00686ECA" w:rsidP="004E7B9F"/>
    <w:p w14:paraId="2E85977E" w14:textId="7AB90DD5" w:rsidR="00634401" w:rsidRDefault="00686ECA" w:rsidP="004E7B9F">
      <w:r>
        <w:rPr>
          <w:noProof/>
        </w:rPr>
        <w:drawing>
          <wp:inline distT="0" distB="0" distL="0" distR="0" wp14:anchorId="230C6DB1" wp14:editId="09897E25">
            <wp:extent cx="5725795" cy="997585"/>
            <wp:effectExtent l="0" t="0" r="8255" b="0"/>
            <wp:docPr id="13879852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795" cy="997585"/>
                    </a:xfrm>
                    <a:prstGeom prst="rect">
                      <a:avLst/>
                    </a:prstGeom>
                    <a:noFill/>
                    <a:ln>
                      <a:noFill/>
                    </a:ln>
                  </pic:spPr>
                </pic:pic>
              </a:graphicData>
            </a:graphic>
          </wp:inline>
        </w:drawing>
      </w:r>
    </w:p>
    <w:p w14:paraId="2D826C14" w14:textId="77777777" w:rsidR="00844819" w:rsidRDefault="00844819" w:rsidP="00686ECA"/>
    <w:p w14:paraId="2486D4BE" w14:textId="2564F7C8" w:rsidR="00686ECA" w:rsidRDefault="00686ECA" w:rsidP="00686ECA">
      <w:r>
        <w:t xml:space="preserve">Scaled </w:t>
      </w:r>
      <w:r>
        <w:rPr>
          <w:color w:val="00B050"/>
        </w:rPr>
        <w:t>g</w:t>
      </w:r>
      <w:r w:rsidRPr="00686ECA">
        <w:rPr>
          <w:color w:val="00B050"/>
        </w:rPr>
        <w:t>reen</w:t>
      </w:r>
      <w:r>
        <w:t xml:space="preserve"> byte value</w:t>
      </w:r>
      <w:r>
        <w:tab/>
        <w:t>= (</w:t>
      </w:r>
      <w:r w:rsidRPr="00634401">
        <w:rPr>
          <w:color w:val="F50BD4"/>
        </w:rPr>
        <w:t>255*0</w:t>
      </w:r>
      <w:r>
        <w:t>) +(</w:t>
      </w:r>
      <w:r w:rsidRPr="00634401">
        <w:rPr>
          <w:color w:val="FFFF00"/>
        </w:rPr>
        <w:t>0*</w:t>
      </w:r>
      <w:r>
        <w:rPr>
          <w:color w:val="FFFF00"/>
        </w:rPr>
        <w:t>1</w:t>
      </w:r>
      <w:r>
        <w:t>) + (</w:t>
      </w:r>
      <w:r w:rsidRPr="00634401">
        <w:rPr>
          <w:color w:val="7030A0"/>
        </w:rPr>
        <w:t>0*0</w:t>
      </w:r>
      <w:r>
        <w:t>) + (</w:t>
      </w:r>
      <w:r>
        <w:rPr>
          <w:color w:val="FFC000"/>
        </w:rPr>
        <w:t>255</w:t>
      </w:r>
      <w:r w:rsidRPr="00634401">
        <w:rPr>
          <w:color w:val="FFC000"/>
        </w:rPr>
        <w:t>*0</w:t>
      </w:r>
      <w:r>
        <w:t xml:space="preserve">) + </w:t>
      </w:r>
      <w:r w:rsidRPr="00634401">
        <w:rPr>
          <w:color w:val="808080" w:themeColor="background1" w:themeShade="80"/>
        </w:rPr>
        <w:t>0</w:t>
      </w:r>
      <w:r>
        <w:t xml:space="preserve"> </w:t>
      </w:r>
    </w:p>
    <w:p w14:paraId="639C3F68" w14:textId="61291C4C" w:rsidR="00686ECA" w:rsidRDefault="00686ECA" w:rsidP="00686ECA">
      <w:pPr>
        <w:ind w:left="2160" w:firstLine="720"/>
      </w:pPr>
      <w:r>
        <w:t xml:space="preserve">= </w:t>
      </w:r>
      <w:r>
        <w:rPr>
          <w:color w:val="F50BD4"/>
        </w:rPr>
        <w:t>0</w:t>
      </w:r>
      <w:r>
        <w:t xml:space="preserve"> + </w:t>
      </w:r>
      <w:r w:rsidRPr="00634401">
        <w:rPr>
          <w:color w:val="FFFF00"/>
        </w:rPr>
        <w:t>0</w:t>
      </w:r>
      <w:r>
        <w:t xml:space="preserve"> + </w:t>
      </w:r>
      <w:r w:rsidRPr="00634401">
        <w:rPr>
          <w:color w:val="7030A0"/>
        </w:rPr>
        <w:t>0</w:t>
      </w:r>
      <w:r>
        <w:t xml:space="preserve"> + </w:t>
      </w:r>
      <w:r w:rsidRPr="00634401">
        <w:rPr>
          <w:color w:val="FFC000"/>
        </w:rPr>
        <w:t>0</w:t>
      </w:r>
      <w:r>
        <w:t xml:space="preserve"> + </w:t>
      </w:r>
      <w:r w:rsidRPr="00634401">
        <w:rPr>
          <w:color w:val="808080" w:themeColor="background1" w:themeShade="80"/>
        </w:rPr>
        <w:t>0</w:t>
      </w:r>
    </w:p>
    <w:p w14:paraId="4381719E" w14:textId="03738366" w:rsidR="00686ECA" w:rsidRDefault="00686ECA" w:rsidP="00686ECA">
      <w:pPr>
        <w:ind w:left="2160" w:firstLine="720"/>
      </w:pPr>
      <w:r>
        <w:t xml:space="preserve">= </w:t>
      </w:r>
      <w:r w:rsidRPr="00686ECA">
        <w:rPr>
          <w:color w:val="00B050"/>
        </w:rPr>
        <w:t>0</w:t>
      </w:r>
      <w:r w:rsidRPr="00634401">
        <w:rPr>
          <w:vertAlign w:val="subscript"/>
        </w:rPr>
        <w:t>16</w:t>
      </w:r>
    </w:p>
    <w:p w14:paraId="28A891FD" w14:textId="77777777" w:rsidR="00686ECA" w:rsidRDefault="00686ECA" w:rsidP="004E7B9F"/>
    <w:tbl>
      <w:tblPr>
        <w:tblStyle w:val="TableGrid"/>
        <w:tblW w:w="0" w:type="auto"/>
        <w:jc w:val="center"/>
        <w:tblLook w:val="04A0" w:firstRow="1" w:lastRow="0" w:firstColumn="1" w:lastColumn="0" w:noHBand="0" w:noVBand="1"/>
      </w:tblPr>
      <w:tblGrid>
        <w:gridCol w:w="1461"/>
        <w:gridCol w:w="1745"/>
        <w:gridCol w:w="1600"/>
      </w:tblGrid>
      <w:tr w:rsidR="00686ECA" w:rsidRPr="00686ECA" w14:paraId="58A65D62" w14:textId="77777777" w:rsidTr="00EF56CF">
        <w:trPr>
          <w:jc w:val="center"/>
        </w:trPr>
        <w:tc>
          <w:tcPr>
            <w:tcW w:w="1461" w:type="dxa"/>
          </w:tcPr>
          <w:p w14:paraId="26DD4115" w14:textId="77777777" w:rsidR="00686ECA" w:rsidRPr="00686ECA" w:rsidRDefault="00686ECA" w:rsidP="00EF56CF">
            <w:pPr>
              <w:jc w:val="center"/>
              <w:rPr>
                <w:b/>
                <w:bCs/>
              </w:rPr>
            </w:pPr>
          </w:p>
        </w:tc>
        <w:tc>
          <w:tcPr>
            <w:tcW w:w="1745" w:type="dxa"/>
          </w:tcPr>
          <w:p w14:paraId="1116914F" w14:textId="77777777" w:rsidR="00686ECA" w:rsidRPr="00686ECA" w:rsidRDefault="00686ECA" w:rsidP="00EF56CF">
            <w:pPr>
              <w:jc w:val="center"/>
              <w:rPr>
                <w:b/>
                <w:bCs/>
              </w:rPr>
            </w:pPr>
            <w:r w:rsidRPr="00686ECA">
              <w:rPr>
                <w:b/>
                <w:bCs/>
              </w:rPr>
              <w:t>Original Value</w:t>
            </w:r>
          </w:p>
        </w:tc>
        <w:tc>
          <w:tcPr>
            <w:tcW w:w="1600" w:type="dxa"/>
          </w:tcPr>
          <w:p w14:paraId="29D12C89" w14:textId="77777777" w:rsidR="00686ECA" w:rsidRPr="00686ECA" w:rsidRDefault="00686ECA" w:rsidP="00EF56CF">
            <w:pPr>
              <w:jc w:val="center"/>
              <w:rPr>
                <w:b/>
                <w:bCs/>
              </w:rPr>
            </w:pPr>
            <w:r w:rsidRPr="00686ECA">
              <w:rPr>
                <w:b/>
                <w:bCs/>
              </w:rPr>
              <w:t>Scaled Value</w:t>
            </w:r>
          </w:p>
        </w:tc>
      </w:tr>
      <w:tr w:rsidR="00686ECA" w14:paraId="7D6E0469" w14:textId="77777777" w:rsidTr="00EF56CF">
        <w:trPr>
          <w:jc w:val="center"/>
        </w:trPr>
        <w:tc>
          <w:tcPr>
            <w:tcW w:w="1461" w:type="dxa"/>
          </w:tcPr>
          <w:p w14:paraId="01595BBC" w14:textId="77777777" w:rsidR="00686ECA" w:rsidRPr="00686ECA" w:rsidRDefault="00686ECA" w:rsidP="00EF56CF">
            <w:pPr>
              <w:rPr>
                <w:b/>
                <w:bCs/>
              </w:rPr>
            </w:pPr>
            <w:r w:rsidRPr="00686ECA">
              <w:rPr>
                <w:b/>
                <w:bCs/>
              </w:rPr>
              <w:t>Red Byte</w:t>
            </w:r>
          </w:p>
        </w:tc>
        <w:tc>
          <w:tcPr>
            <w:tcW w:w="1745" w:type="dxa"/>
          </w:tcPr>
          <w:p w14:paraId="5C20FAAF" w14:textId="77777777" w:rsidR="00686ECA" w:rsidRDefault="00686ECA" w:rsidP="00EF56CF">
            <w:pPr>
              <w:jc w:val="right"/>
            </w:pPr>
            <w:r>
              <w:t>255</w:t>
            </w:r>
          </w:p>
        </w:tc>
        <w:tc>
          <w:tcPr>
            <w:tcW w:w="1600" w:type="dxa"/>
          </w:tcPr>
          <w:p w14:paraId="783DFF09" w14:textId="77777777" w:rsidR="00686ECA" w:rsidRDefault="00686ECA" w:rsidP="00EF56CF">
            <w:pPr>
              <w:jc w:val="right"/>
            </w:pPr>
            <w:r w:rsidRPr="00686ECA">
              <w:rPr>
                <w:color w:val="FF0000"/>
              </w:rPr>
              <w:t>128</w:t>
            </w:r>
          </w:p>
        </w:tc>
      </w:tr>
      <w:tr w:rsidR="00686ECA" w14:paraId="1B800F28" w14:textId="77777777" w:rsidTr="00EF56CF">
        <w:trPr>
          <w:jc w:val="center"/>
        </w:trPr>
        <w:tc>
          <w:tcPr>
            <w:tcW w:w="1461" w:type="dxa"/>
          </w:tcPr>
          <w:p w14:paraId="00AC3200" w14:textId="77777777" w:rsidR="00686ECA" w:rsidRPr="00686ECA" w:rsidRDefault="00686ECA" w:rsidP="00EF56CF">
            <w:pPr>
              <w:rPr>
                <w:b/>
                <w:bCs/>
              </w:rPr>
            </w:pPr>
            <w:r w:rsidRPr="00686ECA">
              <w:rPr>
                <w:b/>
                <w:bCs/>
              </w:rPr>
              <w:t>Green Byte</w:t>
            </w:r>
          </w:p>
        </w:tc>
        <w:tc>
          <w:tcPr>
            <w:tcW w:w="1745" w:type="dxa"/>
          </w:tcPr>
          <w:p w14:paraId="6906D53B" w14:textId="77777777" w:rsidR="00686ECA" w:rsidRDefault="00686ECA" w:rsidP="00EF56CF">
            <w:pPr>
              <w:jc w:val="right"/>
            </w:pPr>
            <w:r>
              <w:t>0</w:t>
            </w:r>
          </w:p>
        </w:tc>
        <w:tc>
          <w:tcPr>
            <w:tcW w:w="1600" w:type="dxa"/>
          </w:tcPr>
          <w:p w14:paraId="462F3138" w14:textId="2B8CC8D4" w:rsidR="00686ECA" w:rsidRDefault="00686ECA" w:rsidP="00EF56CF">
            <w:pPr>
              <w:jc w:val="right"/>
            </w:pPr>
            <w:r w:rsidRPr="00686ECA">
              <w:rPr>
                <w:color w:val="00B050"/>
              </w:rPr>
              <w:t>0</w:t>
            </w:r>
          </w:p>
        </w:tc>
      </w:tr>
      <w:tr w:rsidR="00686ECA" w14:paraId="5D09EFA0" w14:textId="77777777" w:rsidTr="00EF56CF">
        <w:trPr>
          <w:jc w:val="center"/>
        </w:trPr>
        <w:tc>
          <w:tcPr>
            <w:tcW w:w="1461" w:type="dxa"/>
          </w:tcPr>
          <w:p w14:paraId="1AD234E5" w14:textId="77777777" w:rsidR="00686ECA" w:rsidRPr="00686ECA" w:rsidRDefault="00686ECA" w:rsidP="00EF56CF">
            <w:pPr>
              <w:rPr>
                <w:b/>
                <w:bCs/>
              </w:rPr>
            </w:pPr>
            <w:r w:rsidRPr="00686ECA">
              <w:rPr>
                <w:b/>
                <w:bCs/>
              </w:rPr>
              <w:t>Blue Byte</w:t>
            </w:r>
          </w:p>
        </w:tc>
        <w:tc>
          <w:tcPr>
            <w:tcW w:w="1745" w:type="dxa"/>
          </w:tcPr>
          <w:p w14:paraId="0D43F3FC" w14:textId="77777777" w:rsidR="00686ECA" w:rsidRDefault="00686ECA" w:rsidP="00EF56CF">
            <w:pPr>
              <w:jc w:val="right"/>
            </w:pPr>
            <w:r>
              <w:t>0</w:t>
            </w:r>
          </w:p>
        </w:tc>
        <w:tc>
          <w:tcPr>
            <w:tcW w:w="1600" w:type="dxa"/>
          </w:tcPr>
          <w:p w14:paraId="02F3C645" w14:textId="77777777" w:rsidR="00686ECA" w:rsidRDefault="00686ECA" w:rsidP="00EF56CF">
            <w:pPr>
              <w:jc w:val="right"/>
            </w:pPr>
          </w:p>
        </w:tc>
      </w:tr>
      <w:tr w:rsidR="00686ECA" w14:paraId="210504B4" w14:textId="77777777" w:rsidTr="00EF56CF">
        <w:trPr>
          <w:jc w:val="center"/>
        </w:trPr>
        <w:tc>
          <w:tcPr>
            <w:tcW w:w="1461" w:type="dxa"/>
          </w:tcPr>
          <w:p w14:paraId="613AAD8F" w14:textId="77777777" w:rsidR="00686ECA" w:rsidRPr="00686ECA" w:rsidRDefault="00686ECA" w:rsidP="00EF56CF">
            <w:pPr>
              <w:rPr>
                <w:b/>
                <w:bCs/>
              </w:rPr>
            </w:pPr>
            <w:r w:rsidRPr="00686ECA">
              <w:rPr>
                <w:b/>
                <w:bCs/>
              </w:rPr>
              <w:t>Alpha Byte</w:t>
            </w:r>
          </w:p>
        </w:tc>
        <w:tc>
          <w:tcPr>
            <w:tcW w:w="1745" w:type="dxa"/>
          </w:tcPr>
          <w:p w14:paraId="23212F07" w14:textId="77777777" w:rsidR="00686ECA" w:rsidRDefault="00686ECA" w:rsidP="00EF56CF">
            <w:pPr>
              <w:jc w:val="right"/>
            </w:pPr>
            <w:r>
              <w:t>255</w:t>
            </w:r>
          </w:p>
        </w:tc>
        <w:tc>
          <w:tcPr>
            <w:tcW w:w="1600" w:type="dxa"/>
          </w:tcPr>
          <w:p w14:paraId="4B15DE7B" w14:textId="77777777" w:rsidR="00686ECA" w:rsidRDefault="00686ECA" w:rsidP="00EF56CF">
            <w:pPr>
              <w:jc w:val="right"/>
            </w:pPr>
          </w:p>
        </w:tc>
      </w:tr>
      <w:tr w:rsidR="00686ECA" w14:paraId="5F0BF951" w14:textId="77777777" w:rsidTr="00EF56CF">
        <w:trPr>
          <w:jc w:val="center"/>
        </w:trPr>
        <w:tc>
          <w:tcPr>
            <w:tcW w:w="1461" w:type="dxa"/>
          </w:tcPr>
          <w:p w14:paraId="58923612" w14:textId="77777777" w:rsidR="00686ECA" w:rsidRPr="00686ECA" w:rsidRDefault="00686ECA" w:rsidP="00EF56CF">
            <w:pPr>
              <w:rPr>
                <w:b/>
                <w:bCs/>
              </w:rPr>
            </w:pPr>
            <w:r w:rsidRPr="00686ECA">
              <w:rPr>
                <w:b/>
                <w:bCs/>
              </w:rPr>
              <w:t>Translation</w:t>
            </w:r>
          </w:p>
        </w:tc>
        <w:tc>
          <w:tcPr>
            <w:tcW w:w="1745" w:type="dxa"/>
          </w:tcPr>
          <w:p w14:paraId="7C3131B8" w14:textId="77777777" w:rsidR="00686ECA" w:rsidRDefault="00686ECA" w:rsidP="00EF56CF">
            <w:pPr>
              <w:jc w:val="right"/>
            </w:pPr>
            <w:r>
              <w:t>0</w:t>
            </w:r>
          </w:p>
        </w:tc>
        <w:tc>
          <w:tcPr>
            <w:tcW w:w="1600" w:type="dxa"/>
          </w:tcPr>
          <w:p w14:paraId="064D503D" w14:textId="77777777" w:rsidR="00686ECA" w:rsidRDefault="00686ECA" w:rsidP="00EF56CF">
            <w:pPr>
              <w:jc w:val="right"/>
            </w:pPr>
          </w:p>
        </w:tc>
      </w:tr>
    </w:tbl>
    <w:p w14:paraId="2D658ADB" w14:textId="77777777" w:rsidR="00686ECA" w:rsidRDefault="00686ECA" w:rsidP="004E7B9F"/>
    <w:p w14:paraId="55358A89" w14:textId="77777777" w:rsidR="008C1582" w:rsidRDefault="008C1582">
      <w:pPr>
        <w:spacing w:after="160" w:line="259" w:lineRule="auto"/>
        <w:jc w:val="left"/>
        <w:rPr>
          <w:rFonts w:ascii="Calibri" w:eastAsiaTheme="majorEastAsia" w:hAnsi="Calibri" w:cs="Calibri"/>
          <w:b/>
          <w:bCs/>
        </w:rPr>
      </w:pPr>
      <w:r>
        <w:br w:type="page"/>
      </w:r>
    </w:p>
    <w:p w14:paraId="00ED0F29" w14:textId="4355FF72" w:rsidR="00686ECA" w:rsidRDefault="00686ECA" w:rsidP="00844819">
      <w:pPr>
        <w:pStyle w:val="Heading3"/>
      </w:pPr>
      <w:bookmarkStart w:id="15" w:name="_Toc177147268"/>
      <w:r>
        <w:lastRenderedPageBreak/>
        <w:t>Scaling the Blue byte</w:t>
      </w:r>
      <w:bookmarkEnd w:id="15"/>
    </w:p>
    <w:p w14:paraId="7B89D0AE" w14:textId="77777777" w:rsidR="00634401" w:rsidRDefault="00634401" w:rsidP="004E7B9F"/>
    <w:p w14:paraId="5351EEA8" w14:textId="7D20CA6A" w:rsidR="00634401" w:rsidRDefault="00686ECA">
      <w:pPr>
        <w:spacing w:after="160" w:line="259" w:lineRule="auto"/>
        <w:jc w:val="left"/>
      </w:pPr>
      <w:r>
        <w:rPr>
          <w:noProof/>
        </w:rPr>
        <w:drawing>
          <wp:inline distT="0" distB="0" distL="0" distR="0" wp14:anchorId="6023BD98" wp14:editId="1F96F424">
            <wp:extent cx="5725795" cy="997585"/>
            <wp:effectExtent l="0" t="0" r="8255" b="0"/>
            <wp:docPr id="94069797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997585"/>
                    </a:xfrm>
                    <a:prstGeom prst="rect">
                      <a:avLst/>
                    </a:prstGeom>
                    <a:noFill/>
                    <a:ln>
                      <a:noFill/>
                    </a:ln>
                  </pic:spPr>
                </pic:pic>
              </a:graphicData>
            </a:graphic>
          </wp:inline>
        </w:drawing>
      </w:r>
    </w:p>
    <w:p w14:paraId="58A169B3" w14:textId="7B2EE5D0" w:rsidR="00686ECA" w:rsidRDefault="00686ECA" w:rsidP="00686ECA">
      <w:r>
        <w:t xml:space="preserve">Scaled </w:t>
      </w:r>
      <w:r w:rsidRPr="00686ECA">
        <w:rPr>
          <w:color w:val="00B0F0"/>
        </w:rPr>
        <w:t>blue</w:t>
      </w:r>
      <w:r>
        <w:t xml:space="preserve"> byte value</w:t>
      </w:r>
      <w:r>
        <w:tab/>
        <w:t>= (</w:t>
      </w:r>
      <w:r w:rsidRPr="00634401">
        <w:rPr>
          <w:color w:val="F50BD4"/>
        </w:rPr>
        <w:t>255*0</w:t>
      </w:r>
      <w:r>
        <w:t>) +(</w:t>
      </w:r>
      <w:r w:rsidRPr="00634401">
        <w:rPr>
          <w:color w:val="FFFF00"/>
        </w:rPr>
        <w:t>0*</w:t>
      </w:r>
      <w:r>
        <w:rPr>
          <w:color w:val="FFFF00"/>
        </w:rPr>
        <w:t>0</w:t>
      </w:r>
      <w:r>
        <w:t>) + (</w:t>
      </w:r>
      <w:r w:rsidRPr="00634401">
        <w:rPr>
          <w:color w:val="7030A0"/>
        </w:rPr>
        <w:t>0*</w:t>
      </w:r>
      <w:r>
        <w:rPr>
          <w:color w:val="7030A0"/>
        </w:rPr>
        <w:t>1</w:t>
      </w:r>
      <w:r>
        <w:t>) + (</w:t>
      </w:r>
      <w:r>
        <w:rPr>
          <w:color w:val="FFC000"/>
        </w:rPr>
        <w:t>255</w:t>
      </w:r>
      <w:r w:rsidRPr="00634401">
        <w:rPr>
          <w:color w:val="FFC000"/>
        </w:rPr>
        <w:t>*0</w:t>
      </w:r>
      <w:r>
        <w:t xml:space="preserve">) + </w:t>
      </w:r>
      <w:r w:rsidRPr="00634401">
        <w:rPr>
          <w:color w:val="808080" w:themeColor="background1" w:themeShade="80"/>
        </w:rPr>
        <w:t>0</w:t>
      </w:r>
      <w:r>
        <w:t xml:space="preserve"> </w:t>
      </w:r>
    </w:p>
    <w:p w14:paraId="4360E6EC" w14:textId="5CB4A739" w:rsidR="00686ECA" w:rsidRDefault="00686ECA" w:rsidP="00686ECA">
      <w:pPr>
        <w:ind w:left="2160" w:firstLine="720"/>
      </w:pPr>
      <w:r>
        <w:t xml:space="preserve">= </w:t>
      </w:r>
      <w:r>
        <w:rPr>
          <w:color w:val="F50BD4"/>
        </w:rPr>
        <w:t>0</w:t>
      </w:r>
      <w:r>
        <w:t xml:space="preserve"> + </w:t>
      </w:r>
      <w:r w:rsidRPr="00634401">
        <w:rPr>
          <w:color w:val="FFFF00"/>
        </w:rPr>
        <w:t>0</w:t>
      </w:r>
      <w:r>
        <w:t xml:space="preserve"> + </w:t>
      </w:r>
      <w:r w:rsidRPr="00634401">
        <w:rPr>
          <w:color w:val="7030A0"/>
        </w:rPr>
        <w:t>0</w:t>
      </w:r>
      <w:r>
        <w:t xml:space="preserve"> + </w:t>
      </w:r>
      <w:r w:rsidRPr="00634401">
        <w:rPr>
          <w:color w:val="FFC000"/>
        </w:rPr>
        <w:t>0</w:t>
      </w:r>
      <w:r>
        <w:t xml:space="preserve"> + </w:t>
      </w:r>
      <w:r w:rsidRPr="00634401">
        <w:rPr>
          <w:color w:val="808080" w:themeColor="background1" w:themeShade="80"/>
        </w:rPr>
        <w:t>0</w:t>
      </w:r>
    </w:p>
    <w:p w14:paraId="059FA59F" w14:textId="7787BEFA" w:rsidR="00686ECA" w:rsidRDefault="00686ECA" w:rsidP="00686ECA">
      <w:pPr>
        <w:spacing w:after="160" w:line="259" w:lineRule="auto"/>
        <w:ind w:left="2160" w:firstLine="720"/>
        <w:jc w:val="left"/>
      </w:pPr>
      <w:r>
        <w:t xml:space="preserve">= </w:t>
      </w:r>
      <w:r w:rsidRPr="00686ECA">
        <w:rPr>
          <w:color w:val="00B0F0"/>
        </w:rPr>
        <w:t>0</w:t>
      </w:r>
      <w:r w:rsidRPr="00634401">
        <w:rPr>
          <w:vertAlign w:val="subscript"/>
        </w:rPr>
        <w:t>16</w:t>
      </w:r>
    </w:p>
    <w:tbl>
      <w:tblPr>
        <w:tblStyle w:val="TableGrid"/>
        <w:tblW w:w="0" w:type="auto"/>
        <w:jc w:val="center"/>
        <w:tblLook w:val="04A0" w:firstRow="1" w:lastRow="0" w:firstColumn="1" w:lastColumn="0" w:noHBand="0" w:noVBand="1"/>
      </w:tblPr>
      <w:tblGrid>
        <w:gridCol w:w="1461"/>
        <w:gridCol w:w="1745"/>
        <w:gridCol w:w="1600"/>
      </w:tblGrid>
      <w:tr w:rsidR="00686ECA" w:rsidRPr="00686ECA" w14:paraId="5D0B1667" w14:textId="77777777" w:rsidTr="00EF56CF">
        <w:trPr>
          <w:jc w:val="center"/>
        </w:trPr>
        <w:tc>
          <w:tcPr>
            <w:tcW w:w="1461" w:type="dxa"/>
          </w:tcPr>
          <w:p w14:paraId="1D47458F" w14:textId="77777777" w:rsidR="00686ECA" w:rsidRPr="00686ECA" w:rsidRDefault="00686ECA" w:rsidP="00EF56CF">
            <w:pPr>
              <w:jc w:val="center"/>
              <w:rPr>
                <w:b/>
                <w:bCs/>
              </w:rPr>
            </w:pPr>
          </w:p>
        </w:tc>
        <w:tc>
          <w:tcPr>
            <w:tcW w:w="1745" w:type="dxa"/>
          </w:tcPr>
          <w:p w14:paraId="524447B4" w14:textId="77777777" w:rsidR="00686ECA" w:rsidRPr="00686ECA" w:rsidRDefault="00686ECA" w:rsidP="00EF56CF">
            <w:pPr>
              <w:jc w:val="center"/>
              <w:rPr>
                <w:b/>
                <w:bCs/>
              </w:rPr>
            </w:pPr>
            <w:r w:rsidRPr="00686ECA">
              <w:rPr>
                <w:b/>
                <w:bCs/>
              </w:rPr>
              <w:t>Original Value</w:t>
            </w:r>
          </w:p>
        </w:tc>
        <w:tc>
          <w:tcPr>
            <w:tcW w:w="1600" w:type="dxa"/>
          </w:tcPr>
          <w:p w14:paraId="207FAC8B" w14:textId="77777777" w:rsidR="00686ECA" w:rsidRPr="00686ECA" w:rsidRDefault="00686ECA" w:rsidP="00EF56CF">
            <w:pPr>
              <w:jc w:val="center"/>
              <w:rPr>
                <w:b/>
                <w:bCs/>
              </w:rPr>
            </w:pPr>
            <w:r w:rsidRPr="00686ECA">
              <w:rPr>
                <w:b/>
                <w:bCs/>
              </w:rPr>
              <w:t>Scaled Value</w:t>
            </w:r>
          </w:p>
        </w:tc>
      </w:tr>
      <w:tr w:rsidR="00686ECA" w14:paraId="371AB0C2" w14:textId="77777777" w:rsidTr="00EF56CF">
        <w:trPr>
          <w:jc w:val="center"/>
        </w:trPr>
        <w:tc>
          <w:tcPr>
            <w:tcW w:w="1461" w:type="dxa"/>
          </w:tcPr>
          <w:p w14:paraId="0D675951" w14:textId="77777777" w:rsidR="00686ECA" w:rsidRPr="00686ECA" w:rsidRDefault="00686ECA" w:rsidP="00EF56CF">
            <w:pPr>
              <w:rPr>
                <w:b/>
                <w:bCs/>
              </w:rPr>
            </w:pPr>
            <w:r w:rsidRPr="00686ECA">
              <w:rPr>
                <w:b/>
                <w:bCs/>
              </w:rPr>
              <w:t>Red Byte</w:t>
            </w:r>
          </w:p>
        </w:tc>
        <w:tc>
          <w:tcPr>
            <w:tcW w:w="1745" w:type="dxa"/>
          </w:tcPr>
          <w:p w14:paraId="50DA417B" w14:textId="77777777" w:rsidR="00686ECA" w:rsidRDefault="00686ECA" w:rsidP="00EF56CF">
            <w:pPr>
              <w:jc w:val="right"/>
            </w:pPr>
            <w:r>
              <w:t>255</w:t>
            </w:r>
          </w:p>
        </w:tc>
        <w:tc>
          <w:tcPr>
            <w:tcW w:w="1600" w:type="dxa"/>
          </w:tcPr>
          <w:p w14:paraId="600EE958" w14:textId="77777777" w:rsidR="00686ECA" w:rsidRDefault="00686ECA" w:rsidP="00EF56CF">
            <w:pPr>
              <w:jc w:val="right"/>
            </w:pPr>
            <w:r w:rsidRPr="00686ECA">
              <w:rPr>
                <w:color w:val="FF0000"/>
              </w:rPr>
              <w:t>128</w:t>
            </w:r>
          </w:p>
        </w:tc>
      </w:tr>
      <w:tr w:rsidR="00686ECA" w14:paraId="2F282E70" w14:textId="77777777" w:rsidTr="00EF56CF">
        <w:trPr>
          <w:jc w:val="center"/>
        </w:trPr>
        <w:tc>
          <w:tcPr>
            <w:tcW w:w="1461" w:type="dxa"/>
          </w:tcPr>
          <w:p w14:paraId="15FBC983" w14:textId="77777777" w:rsidR="00686ECA" w:rsidRPr="00686ECA" w:rsidRDefault="00686ECA" w:rsidP="00EF56CF">
            <w:pPr>
              <w:rPr>
                <w:b/>
                <w:bCs/>
              </w:rPr>
            </w:pPr>
            <w:r w:rsidRPr="00686ECA">
              <w:rPr>
                <w:b/>
                <w:bCs/>
              </w:rPr>
              <w:t>Green Byte</w:t>
            </w:r>
          </w:p>
        </w:tc>
        <w:tc>
          <w:tcPr>
            <w:tcW w:w="1745" w:type="dxa"/>
          </w:tcPr>
          <w:p w14:paraId="776E618E" w14:textId="77777777" w:rsidR="00686ECA" w:rsidRDefault="00686ECA" w:rsidP="00EF56CF">
            <w:pPr>
              <w:jc w:val="right"/>
            </w:pPr>
            <w:r>
              <w:t>0</w:t>
            </w:r>
          </w:p>
        </w:tc>
        <w:tc>
          <w:tcPr>
            <w:tcW w:w="1600" w:type="dxa"/>
          </w:tcPr>
          <w:p w14:paraId="60A182EA" w14:textId="77777777" w:rsidR="00686ECA" w:rsidRDefault="00686ECA" w:rsidP="00EF56CF">
            <w:pPr>
              <w:jc w:val="right"/>
            </w:pPr>
            <w:r w:rsidRPr="00686ECA">
              <w:rPr>
                <w:color w:val="00B050"/>
              </w:rPr>
              <w:t>0</w:t>
            </w:r>
          </w:p>
        </w:tc>
      </w:tr>
      <w:tr w:rsidR="00686ECA" w14:paraId="76F96216" w14:textId="77777777" w:rsidTr="00EF56CF">
        <w:trPr>
          <w:jc w:val="center"/>
        </w:trPr>
        <w:tc>
          <w:tcPr>
            <w:tcW w:w="1461" w:type="dxa"/>
          </w:tcPr>
          <w:p w14:paraId="338A59F4" w14:textId="77777777" w:rsidR="00686ECA" w:rsidRPr="00686ECA" w:rsidRDefault="00686ECA" w:rsidP="00EF56CF">
            <w:pPr>
              <w:rPr>
                <w:b/>
                <w:bCs/>
              </w:rPr>
            </w:pPr>
            <w:r w:rsidRPr="00686ECA">
              <w:rPr>
                <w:b/>
                <w:bCs/>
              </w:rPr>
              <w:t>Blue Byte</w:t>
            </w:r>
          </w:p>
        </w:tc>
        <w:tc>
          <w:tcPr>
            <w:tcW w:w="1745" w:type="dxa"/>
          </w:tcPr>
          <w:p w14:paraId="5DA9A242" w14:textId="77777777" w:rsidR="00686ECA" w:rsidRDefault="00686ECA" w:rsidP="00EF56CF">
            <w:pPr>
              <w:jc w:val="right"/>
            </w:pPr>
            <w:r>
              <w:t>0</w:t>
            </w:r>
          </w:p>
        </w:tc>
        <w:tc>
          <w:tcPr>
            <w:tcW w:w="1600" w:type="dxa"/>
          </w:tcPr>
          <w:p w14:paraId="4FC295CB" w14:textId="53922DE0" w:rsidR="00686ECA" w:rsidRDefault="00686ECA" w:rsidP="00EF56CF">
            <w:pPr>
              <w:jc w:val="right"/>
            </w:pPr>
            <w:r w:rsidRPr="00686ECA">
              <w:rPr>
                <w:color w:val="00B0F0"/>
              </w:rPr>
              <w:t>0</w:t>
            </w:r>
          </w:p>
        </w:tc>
      </w:tr>
      <w:tr w:rsidR="00686ECA" w14:paraId="16D1C2F4" w14:textId="77777777" w:rsidTr="00EF56CF">
        <w:trPr>
          <w:jc w:val="center"/>
        </w:trPr>
        <w:tc>
          <w:tcPr>
            <w:tcW w:w="1461" w:type="dxa"/>
          </w:tcPr>
          <w:p w14:paraId="5834E1EC" w14:textId="77777777" w:rsidR="00686ECA" w:rsidRPr="00686ECA" w:rsidRDefault="00686ECA" w:rsidP="00EF56CF">
            <w:pPr>
              <w:rPr>
                <w:b/>
                <w:bCs/>
              </w:rPr>
            </w:pPr>
            <w:r w:rsidRPr="00686ECA">
              <w:rPr>
                <w:b/>
                <w:bCs/>
              </w:rPr>
              <w:t>Alpha Byte</w:t>
            </w:r>
          </w:p>
        </w:tc>
        <w:tc>
          <w:tcPr>
            <w:tcW w:w="1745" w:type="dxa"/>
          </w:tcPr>
          <w:p w14:paraId="7FCC055B" w14:textId="77777777" w:rsidR="00686ECA" w:rsidRDefault="00686ECA" w:rsidP="00EF56CF">
            <w:pPr>
              <w:jc w:val="right"/>
            </w:pPr>
            <w:r>
              <w:t>255</w:t>
            </w:r>
          </w:p>
        </w:tc>
        <w:tc>
          <w:tcPr>
            <w:tcW w:w="1600" w:type="dxa"/>
          </w:tcPr>
          <w:p w14:paraId="50F6601B" w14:textId="77777777" w:rsidR="00686ECA" w:rsidRDefault="00686ECA" w:rsidP="00EF56CF">
            <w:pPr>
              <w:jc w:val="right"/>
            </w:pPr>
          </w:p>
        </w:tc>
      </w:tr>
      <w:tr w:rsidR="00686ECA" w14:paraId="513E2BF0" w14:textId="77777777" w:rsidTr="00EF56CF">
        <w:trPr>
          <w:jc w:val="center"/>
        </w:trPr>
        <w:tc>
          <w:tcPr>
            <w:tcW w:w="1461" w:type="dxa"/>
          </w:tcPr>
          <w:p w14:paraId="0830C7A3" w14:textId="77777777" w:rsidR="00686ECA" w:rsidRPr="00686ECA" w:rsidRDefault="00686ECA" w:rsidP="00EF56CF">
            <w:pPr>
              <w:rPr>
                <w:b/>
                <w:bCs/>
              </w:rPr>
            </w:pPr>
            <w:r w:rsidRPr="00686ECA">
              <w:rPr>
                <w:b/>
                <w:bCs/>
              </w:rPr>
              <w:t>Translation</w:t>
            </w:r>
          </w:p>
        </w:tc>
        <w:tc>
          <w:tcPr>
            <w:tcW w:w="1745" w:type="dxa"/>
          </w:tcPr>
          <w:p w14:paraId="52676625" w14:textId="77777777" w:rsidR="00686ECA" w:rsidRDefault="00686ECA" w:rsidP="00EF56CF">
            <w:pPr>
              <w:jc w:val="right"/>
            </w:pPr>
            <w:r>
              <w:t>0</w:t>
            </w:r>
          </w:p>
        </w:tc>
        <w:tc>
          <w:tcPr>
            <w:tcW w:w="1600" w:type="dxa"/>
          </w:tcPr>
          <w:p w14:paraId="63C6808A" w14:textId="77777777" w:rsidR="00686ECA" w:rsidRDefault="00686ECA" w:rsidP="00EF56CF">
            <w:pPr>
              <w:jc w:val="right"/>
            </w:pPr>
          </w:p>
        </w:tc>
      </w:tr>
    </w:tbl>
    <w:p w14:paraId="1FB6DEAC" w14:textId="77777777" w:rsidR="00686ECA" w:rsidRDefault="00686ECA">
      <w:pPr>
        <w:spacing w:after="160" w:line="259" w:lineRule="auto"/>
        <w:jc w:val="left"/>
      </w:pPr>
    </w:p>
    <w:p w14:paraId="0D987B44" w14:textId="762C6C89" w:rsidR="00686ECA" w:rsidRDefault="00686ECA" w:rsidP="00844819">
      <w:pPr>
        <w:pStyle w:val="Heading3"/>
      </w:pPr>
      <w:bookmarkStart w:id="16" w:name="_Toc177147269"/>
      <w:r>
        <w:t>Scaling the Alpha byte</w:t>
      </w:r>
      <w:bookmarkEnd w:id="16"/>
    </w:p>
    <w:p w14:paraId="77D2E27F" w14:textId="77777777" w:rsidR="00844819" w:rsidRPr="00844819" w:rsidRDefault="00844819" w:rsidP="00844819"/>
    <w:p w14:paraId="28923F70" w14:textId="152CC16F" w:rsidR="00686ECA" w:rsidRDefault="00844819">
      <w:pPr>
        <w:spacing w:after="160" w:line="259" w:lineRule="auto"/>
        <w:jc w:val="left"/>
      </w:pPr>
      <w:r>
        <w:rPr>
          <w:noProof/>
        </w:rPr>
        <w:drawing>
          <wp:inline distT="0" distB="0" distL="0" distR="0" wp14:anchorId="340CCFCC" wp14:editId="25D91CA6">
            <wp:extent cx="5725795" cy="997585"/>
            <wp:effectExtent l="0" t="0" r="8255" b="0"/>
            <wp:docPr id="2801158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795" cy="997585"/>
                    </a:xfrm>
                    <a:prstGeom prst="rect">
                      <a:avLst/>
                    </a:prstGeom>
                    <a:noFill/>
                    <a:ln>
                      <a:noFill/>
                    </a:ln>
                  </pic:spPr>
                </pic:pic>
              </a:graphicData>
            </a:graphic>
          </wp:inline>
        </w:drawing>
      </w:r>
    </w:p>
    <w:p w14:paraId="326EFF88" w14:textId="7AC001C2" w:rsidR="00686ECA" w:rsidRDefault="00686ECA" w:rsidP="00686ECA">
      <w:r>
        <w:t xml:space="preserve">Scaled </w:t>
      </w:r>
      <w:r w:rsidRPr="00686ECA">
        <w:rPr>
          <w:color w:val="808080" w:themeColor="background1" w:themeShade="80"/>
        </w:rPr>
        <w:t>Alpha</w:t>
      </w:r>
      <w:r>
        <w:t xml:space="preserve"> byte value</w:t>
      </w:r>
      <w:r>
        <w:tab/>
        <w:t>= (</w:t>
      </w:r>
      <w:r w:rsidRPr="00634401">
        <w:rPr>
          <w:color w:val="F50BD4"/>
        </w:rPr>
        <w:t>255*0</w:t>
      </w:r>
      <w:r>
        <w:t>) +(</w:t>
      </w:r>
      <w:r w:rsidRPr="00634401">
        <w:rPr>
          <w:color w:val="FFFF00"/>
        </w:rPr>
        <w:t>0*</w:t>
      </w:r>
      <w:r>
        <w:rPr>
          <w:color w:val="FFFF00"/>
        </w:rPr>
        <w:t>0</w:t>
      </w:r>
      <w:r>
        <w:t>) + (</w:t>
      </w:r>
      <w:r w:rsidRPr="00634401">
        <w:rPr>
          <w:color w:val="7030A0"/>
        </w:rPr>
        <w:t>0*</w:t>
      </w:r>
      <w:r>
        <w:rPr>
          <w:color w:val="7030A0"/>
        </w:rPr>
        <w:t>1</w:t>
      </w:r>
      <w:r>
        <w:t>) + (</w:t>
      </w:r>
      <w:r>
        <w:rPr>
          <w:color w:val="FFC000"/>
        </w:rPr>
        <w:t>255</w:t>
      </w:r>
      <w:r w:rsidRPr="00634401">
        <w:rPr>
          <w:color w:val="FFC000"/>
        </w:rPr>
        <w:t>*</w:t>
      </w:r>
      <w:r>
        <w:rPr>
          <w:color w:val="FFC000"/>
        </w:rPr>
        <w:t>1</w:t>
      </w:r>
      <w:r>
        <w:t xml:space="preserve">) + </w:t>
      </w:r>
      <w:r w:rsidRPr="00634401">
        <w:rPr>
          <w:color w:val="808080" w:themeColor="background1" w:themeShade="80"/>
        </w:rPr>
        <w:t>0</w:t>
      </w:r>
      <w:r>
        <w:t xml:space="preserve"> </w:t>
      </w:r>
    </w:p>
    <w:p w14:paraId="674DD853" w14:textId="6F1D814B" w:rsidR="00686ECA" w:rsidRDefault="00686ECA" w:rsidP="00686ECA">
      <w:pPr>
        <w:ind w:left="2160" w:firstLine="720"/>
      </w:pPr>
      <w:r>
        <w:t xml:space="preserve">= </w:t>
      </w:r>
      <w:r>
        <w:rPr>
          <w:color w:val="F50BD4"/>
        </w:rPr>
        <w:t>0</w:t>
      </w:r>
      <w:r>
        <w:t xml:space="preserve"> + </w:t>
      </w:r>
      <w:r w:rsidRPr="00634401">
        <w:rPr>
          <w:color w:val="FFFF00"/>
        </w:rPr>
        <w:t>0</w:t>
      </w:r>
      <w:r>
        <w:t xml:space="preserve"> + </w:t>
      </w:r>
      <w:r w:rsidRPr="00634401">
        <w:rPr>
          <w:color w:val="7030A0"/>
        </w:rPr>
        <w:t>0</w:t>
      </w:r>
      <w:r>
        <w:t xml:space="preserve"> + </w:t>
      </w:r>
      <w:r>
        <w:rPr>
          <w:color w:val="FFC000"/>
        </w:rPr>
        <w:t>255</w:t>
      </w:r>
      <w:r>
        <w:t xml:space="preserve"> + </w:t>
      </w:r>
      <w:r w:rsidRPr="00634401">
        <w:rPr>
          <w:color w:val="808080" w:themeColor="background1" w:themeShade="80"/>
        </w:rPr>
        <w:t>0</w:t>
      </w:r>
    </w:p>
    <w:p w14:paraId="3070D2C7" w14:textId="1B6FB3F4" w:rsidR="00686ECA" w:rsidRDefault="00686ECA" w:rsidP="00686ECA">
      <w:pPr>
        <w:spacing w:after="160" w:line="259" w:lineRule="auto"/>
        <w:ind w:left="2160" w:firstLine="720"/>
        <w:jc w:val="left"/>
      </w:pPr>
      <w:r>
        <w:t xml:space="preserve">= </w:t>
      </w:r>
      <w:r>
        <w:rPr>
          <w:color w:val="808080" w:themeColor="background1" w:themeShade="80"/>
        </w:rPr>
        <w:t>255</w:t>
      </w:r>
      <w:r w:rsidRPr="00634401">
        <w:rPr>
          <w:vertAlign w:val="subscript"/>
        </w:rPr>
        <w:t>16</w:t>
      </w:r>
    </w:p>
    <w:tbl>
      <w:tblPr>
        <w:tblStyle w:val="TableGrid"/>
        <w:tblW w:w="0" w:type="auto"/>
        <w:jc w:val="center"/>
        <w:tblLook w:val="04A0" w:firstRow="1" w:lastRow="0" w:firstColumn="1" w:lastColumn="0" w:noHBand="0" w:noVBand="1"/>
      </w:tblPr>
      <w:tblGrid>
        <w:gridCol w:w="1461"/>
        <w:gridCol w:w="1745"/>
        <w:gridCol w:w="1600"/>
      </w:tblGrid>
      <w:tr w:rsidR="00686ECA" w:rsidRPr="00686ECA" w14:paraId="65EF3397" w14:textId="77777777" w:rsidTr="00EF56CF">
        <w:trPr>
          <w:jc w:val="center"/>
        </w:trPr>
        <w:tc>
          <w:tcPr>
            <w:tcW w:w="1461" w:type="dxa"/>
          </w:tcPr>
          <w:p w14:paraId="7352E1F9" w14:textId="77777777" w:rsidR="00686ECA" w:rsidRPr="00686ECA" w:rsidRDefault="00686ECA" w:rsidP="00EF56CF">
            <w:pPr>
              <w:jc w:val="center"/>
              <w:rPr>
                <w:b/>
                <w:bCs/>
              </w:rPr>
            </w:pPr>
          </w:p>
        </w:tc>
        <w:tc>
          <w:tcPr>
            <w:tcW w:w="1745" w:type="dxa"/>
          </w:tcPr>
          <w:p w14:paraId="4DB40AD0" w14:textId="77777777" w:rsidR="00686ECA" w:rsidRPr="00686ECA" w:rsidRDefault="00686ECA" w:rsidP="00EF56CF">
            <w:pPr>
              <w:jc w:val="center"/>
              <w:rPr>
                <w:b/>
                <w:bCs/>
              </w:rPr>
            </w:pPr>
            <w:r w:rsidRPr="00686ECA">
              <w:rPr>
                <w:b/>
                <w:bCs/>
              </w:rPr>
              <w:t>Original Value</w:t>
            </w:r>
          </w:p>
        </w:tc>
        <w:tc>
          <w:tcPr>
            <w:tcW w:w="1600" w:type="dxa"/>
          </w:tcPr>
          <w:p w14:paraId="0F0FA30F" w14:textId="77777777" w:rsidR="00686ECA" w:rsidRPr="00686ECA" w:rsidRDefault="00686ECA" w:rsidP="00EF56CF">
            <w:pPr>
              <w:jc w:val="center"/>
              <w:rPr>
                <w:b/>
                <w:bCs/>
              </w:rPr>
            </w:pPr>
            <w:r w:rsidRPr="00686ECA">
              <w:rPr>
                <w:b/>
                <w:bCs/>
              </w:rPr>
              <w:t>Scaled Value</w:t>
            </w:r>
          </w:p>
        </w:tc>
      </w:tr>
      <w:tr w:rsidR="00686ECA" w14:paraId="55A06ADC" w14:textId="77777777" w:rsidTr="00EF56CF">
        <w:trPr>
          <w:jc w:val="center"/>
        </w:trPr>
        <w:tc>
          <w:tcPr>
            <w:tcW w:w="1461" w:type="dxa"/>
          </w:tcPr>
          <w:p w14:paraId="249B0A17" w14:textId="77777777" w:rsidR="00686ECA" w:rsidRPr="00686ECA" w:rsidRDefault="00686ECA" w:rsidP="00EF56CF">
            <w:pPr>
              <w:rPr>
                <w:b/>
                <w:bCs/>
              </w:rPr>
            </w:pPr>
            <w:r w:rsidRPr="00686ECA">
              <w:rPr>
                <w:b/>
                <w:bCs/>
              </w:rPr>
              <w:t>Red Byte</w:t>
            </w:r>
          </w:p>
        </w:tc>
        <w:tc>
          <w:tcPr>
            <w:tcW w:w="1745" w:type="dxa"/>
          </w:tcPr>
          <w:p w14:paraId="6ADECCD9" w14:textId="77777777" w:rsidR="00686ECA" w:rsidRDefault="00686ECA" w:rsidP="00EF56CF">
            <w:pPr>
              <w:jc w:val="right"/>
            </w:pPr>
            <w:r>
              <w:t>255</w:t>
            </w:r>
          </w:p>
        </w:tc>
        <w:tc>
          <w:tcPr>
            <w:tcW w:w="1600" w:type="dxa"/>
          </w:tcPr>
          <w:p w14:paraId="00659F64" w14:textId="77777777" w:rsidR="00686ECA" w:rsidRDefault="00686ECA" w:rsidP="00EF56CF">
            <w:pPr>
              <w:jc w:val="right"/>
            </w:pPr>
            <w:r w:rsidRPr="00686ECA">
              <w:rPr>
                <w:color w:val="FF0000"/>
              </w:rPr>
              <w:t>128</w:t>
            </w:r>
          </w:p>
        </w:tc>
      </w:tr>
      <w:tr w:rsidR="00686ECA" w14:paraId="1D7928C6" w14:textId="77777777" w:rsidTr="00EF56CF">
        <w:trPr>
          <w:jc w:val="center"/>
        </w:trPr>
        <w:tc>
          <w:tcPr>
            <w:tcW w:w="1461" w:type="dxa"/>
          </w:tcPr>
          <w:p w14:paraId="06306839" w14:textId="77777777" w:rsidR="00686ECA" w:rsidRPr="00686ECA" w:rsidRDefault="00686ECA" w:rsidP="00EF56CF">
            <w:pPr>
              <w:rPr>
                <w:b/>
                <w:bCs/>
              </w:rPr>
            </w:pPr>
            <w:r w:rsidRPr="00686ECA">
              <w:rPr>
                <w:b/>
                <w:bCs/>
              </w:rPr>
              <w:t>Green Byte</w:t>
            </w:r>
          </w:p>
        </w:tc>
        <w:tc>
          <w:tcPr>
            <w:tcW w:w="1745" w:type="dxa"/>
          </w:tcPr>
          <w:p w14:paraId="0A1AFC98" w14:textId="77777777" w:rsidR="00686ECA" w:rsidRDefault="00686ECA" w:rsidP="00EF56CF">
            <w:pPr>
              <w:jc w:val="right"/>
            </w:pPr>
            <w:r>
              <w:t>0</w:t>
            </w:r>
          </w:p>
        </w:tc>
        <w:tc>
          <w:tcPr>
            <w:tcW w:w="1600" w:type="dxa"/>
          </w:tcPr>
          <w:p w14:paraId="48591B4D" w14:textId="77777777" w:rsidR="00686ECA" w:rsidRDefault="00686ECA" w:rsidP="00EF56CF">
            <w:pPr>
              <w:jc w:val="right"/>
            </w:pPr>
            <w:r w:rsidRPr="00686ECA">
              <w:rPr>
                <w:color w:val="00B050"/>
              </w:rPr>
              <w:t>0</w:t>
            </w:r>
          </w:p>
        </w:tc>
      </w:tr>
      <w:tr w:rsidR="00686ECA" w14:paraId="3D87BF11" w14:textId="77777777" w:rsidTr="00EF56CF">
        <w:trPr>
          <w:jc w:val="center"/>
        </w:trPr>
        <w:tc>
          <w:tcPr>
            <w:tcW w:w="1461" w:type="dxa"/>
          </w:tcPr>
          <w:p w14:paraId="4C1DF890" w14:textId="77777777" w:rsidR="00686ECA" w:rsidRPr="00686ECA" w:rsidRDefault="00686ECA" w:rsidP="00EF56CF">
            <w:pPr>
              <w:rPr>
                <w:b/>
                <w:bCs/>
              </w:rPr>
            </w:pPr>
            <w:r w:rsidRPr="00686ECA">
              <w:rPr>
                <w:b/>
                <w:bCs/>
              </w:rPr>
              <w:t>Blue Byte</w:t>
            </w:r>
          </w:p>
        </w:tc>
        <w:tc>
          <w:tcPr>
            <w:tcW w:w="1745" w:type="dxa"/>
          </w:tcPr>
          <w:p w14:paraId="34D594D7" w14:textId="77777777" w:rsidR="00686ECA" w:rsidRDefault="00686ECA" w:rsidP="00EF56CF">
            <w:pPr>
              <w:jc w:val="right"/>
            </w:pPr>
            <w:r>
              <w:t>0</w:t>
            </w:r>
          </w:p>
        </w:tc>
        <w:tc>
          <w:tcPr>
            <w:tcW w:w="1600" w:type="dxa"/>
          </w:tcPr>
          <w:p w14:paraId="00BBBE7F" w14:textId="77777777" w:rsidR="00686ECA" w:rsidRDefault="00686ECA" w:rsidP="00EF56CF">
            <w:pPr>
              <w:jc w:val="right"/>
            </w:pPr>
            <w:r w:rsidRPr="00686ECA">
              <w:rPr>
                <w:color w:val="00B0F0"/>
              </w:rPr>
              <w:t>0</w:t>
            </w:r>
          </w:p>
        </w:tc>
      </w:tr>
      <w:tr w:rsidR="00686ECA" w14:paraId="3BE8399A" w14:textId="77777777" w:rsidTr="00EF56CF">
        <w:trPr>
          <w:jc w:val="center"/>
        </w:trPr>
        <w:tc>
          <w:tcPr>
            <w:tcW w:w="1461" w:type="dxa"/>
          </w:tcPr>
          <w:p w14:paraId="1BB9BA1C" w14:textId="77777777" w:rsidR="00686ECA" w:rsidRPr="00686ECA" w:rsidRDefault="00686ECA" w:rsidP="00EF56CF">
            <w:pPr>
              <w:rPr>
                <w:b/>
                <w:bCs/>
              </w:rPr>
            </w:pPr>
            <w:r w:rsidRPr="00686ECA">
              <w:rPr>
                <w:b/>
                <w:bCs/>
              </w:rPr>
              <w:t>Alpha Byte</w:t>
            </w:r>
          </w:p>
        </w:tc>
        <w:tc>
          <w:tcPr>
            <w:tcW w:w="1745" w:type="dxa"/>
          </w:tcPr>
          <w:p w14:paraId="3F257553" w14:textId="77777777" w:rsidR="00686ECA" w:rsidRDefault="00686ECA" w:rsidP="00EF56CF">
            <w:pPr>
              <w:jc w:val="right"/>
            </w:pPr>
            <w:r>
              <w:t>255</w:t>
            </w:r>
          </w:p>
        </w:tc>
        <w:tc>
          <w:tcPr>
            <w:tcW w:w="1600" w:type="dxa"/>
          </w:tcPr>
          <w:p w14:paraId="1B12D0FD" w14:textId="77AFE351" w:rsidR="00686ECA" w:rsidRDefault="00686ECA" w:rsidP="00EF56CF">
            <w:pPr>
              <w:jc w:val="right"/>
            </w:pPr>
            <w:r w:rsidRPr="00686ECA">
              <w:rPr>
                <w:color w:val="808080" w:themeColor="background1" w:themeShade="80"/>
              </w:rPr>
              <w:t>255</w:t>
            </w:r>
          </w:p>
        </w:tc>
      </w:tr>
      <w:tr w:rsidR="00686ECA" w14:paraId="516D52AB" w14:textId="77777777" w:rsidTr="00EF56CF">
        <w:trPr>
          <w:jc w:val="center"/>
        </w:trPr>
        <w:tc>
          <w:tcPr>
            <w:tcW w:w="1461" w:type="dxa"/>
          </w:tcPr>
          <w:p w14:paraId="56F68B8E" w14:textId="77777777" w:rsidR="00686ECA" w:rsidRPr="00686ECA" w:rsidRDefault="00686ECA" w:rsidP="00EF56CF">
            <w:pPr>
              <w:rPr>
                <w:b/>
                <w:bCs/>
              </w:rPr>
            </w:pPr>
            <w:r w:rsidRPr="00686ECA">
              <w:rPr>
                <w:b/>
                <w:bCs/>
              </w:rPr>
              <w:t>Translation</w:t>
            </w:r>
          </w:p>
        </w:tc>
        <w:tc>
          <w:tcPr>
            <w:tcW w:w="1745" w:type="dxa"/>
          </w:tcPr>
          <w:p w14:paraId="4B54B2C8" w14:textId="77777777" w:rsidR="00686ECA" w:rsidRDefault="00686ECA" w:rsidP="00EF56CF">
            <w:pPr>
              <w:jc w:val="right"/>
            </w:pPr>
            <w:r>
              <w:t>0</w:t>
            </w:r>
          </w:p>
        </w:tc>
        <w:tc>
          <w:tcPr>
            <w:tcW w:w="1600" w:type="dxa"/>
          </w:tcPr>
          <w:p w14:paraId="0B5B8797" w14:textId="77777777" w:rsidR="00686ECA" w:rsidRDefault="00686ECA" w:rsidP="00EF56CF">
            <w:pPr>
              <w:jc w:val="right"/>
            </w:pPr>
          </w:p>
        </w:tc>
      </w:tr>
    </w:tbl>
    <w:p w14:paraId="38D28F95" w14:textId="77777777" w:rsidR="00686ECA" w:rsidRDefault="00686ECA">
      <w:pPr>
        <w:spacing w:after="160" w:line="259" w:lineRule="auto"/>
        <w:jc w:val="left"/>
      </w:pPr>
    </w:p>
    <w:p w14:paraId="4F08C42C" w14:textId="77777777" w:rsidR="008C1582" w:rsidRDefault="008C1582">
      <w:pPr>
        <w:spacing w:after="160" w:line="259" w:lineRule="auto"/>
        <w:jc w:val="left"/>
        <w:rPr>
          <w:rFonts w:ascii="Calibri" w:eastAsiaTheme="majorEastAsia" w:hAnsi="Calibri" w:cs="Calibri"/>
          <w:b/>
          <w:bCs/>
        </w:rPr>
      </w:pPr>
      <w:r>
        <w:br w:type="page"/>
      </w:r>
    </w:p>
    <w:p w14:paraId="211CD261" w14:textId="0210869C" w:rsidR="00686ECA" w:rsidRDefault="00686ECA" w:rsidP="00844819">
      <w:pPr>
        <w:pStyle w:val="Heading3"/>
      </w:pPr>
      <w:bookmarkStart w:id="17" w:name="_Toc177147270"/>
      <w:r>
        <w:lastRenderedPageBreak/>
        <w:t>Translation</w:t>
      </w:r>
      <w:r w:rsidR="004302AC">
        <w:t xml:space="preserve"> (image colour cast)</w:t>
      </w:r>
      <w:bookmarkEnd w:id="17"/>
    </w:p>
    <w:p w14:paraId="7603BDC0" w14:textId="7C82619D" w:rsidR="00686ECA" w:rsidRPr="00686ECA" w:rsidRDefault="00686ECA" w:rsidP="00686ECA">
      <w:r>
        <w:t>For this part we will ignore this and look at it in the later as changing its value adds a layer of complication which we will deal with once we are happy, we can work out how to scale pixel ARGB values.</w:t>
      </w:r>
    </w:p>
    <w:p w14:paraId="1C0258FE" w14:textId="77777777" w:rsidR="00686ECA" w:rsidRDefault="00686ECA">
      <w:pPr>
        <w:spacing w:after="160" w:line="259" w:lineRule="auto"/>
        <w:jc w:val="left"/>
      </w:pPr>
    </w:p>
    <w:tbl>
      <w:tblPr>
        <w:tblStyle w:val="TableGrid"/>
        <w:tblW w:w="0" w:type="auto"/>
        <w:jc w:val="center"/>
        <w:tblLook w:val="04A0" w:firstRow="1" w:lastRow="0" w:firstColumn="1" w:lastColumn="0" w:noHBand="0" w:noVBand="1"/>
      </w:tblPr>
      <w:tblGrid>
        <w:gridCol w:w="1461"/>
        <w:gridCol w:w="1745"/>
        <w:gridCol w:w="1600"/>
      </w:tblGrid>
      <w:tr w:rsidR="00686ECA" w:rsidRPr="00686ECA" w14:paraId="13A49969" w14:textId="77777777" w:rsidTr="00EF56CF">
        <w:trPr>
          <w:jc w:val="center"/>
        </w:trPr>
        <w:tc>
          <w:tcPr>
            <w:tcW w:w="1461" w:type="dxa"/>
          </w:tcPr>
          <w:p w14:paraId="5E9D3685" w14:textId="77777777" w:rsidR="00686ECA" w:rsidRPr="00686ECA" w:rsidRDefault="00686ECA" w:rsidP="00EF56CF">
            <w:pPr>
              <w:jc w:val="center"/>
              <w:rPr>
                <w:b/>
                <w:bCs/>
              </w:rPr>
            </w:pPr>
          </w:p>
        </w:tc>
        <w:tc>
          <w:tcPr>
            <w:tcW w:w="1745" w:type="dxa"/>
          </w:tcPr>
          <w:p w14:paraId="504166C1" w14:textId="77777777" w:rsidR="00686ECA" w:rsidRPr="00686ECA" w:rsidRDefault="00686ECA" w:rsidP="00EF56CF">
            <w:pPr>
              <w:jc w:val="center"/>
              <w:rPr>
                <w:b/>
                <w:bCs/>
              </w:rPr>
            </w:pPr>
            <w:r w:rsidRPr="00686ECA">
              <w:rPr>
                <w:b/>
                <w:bCs/>
              </w:rPr>
              <w:t>Original Value</w:t>
            </w:r>
          </w:p>
        </w:tc>
        <w:tc>
          <w:tcPr>
            <w:tcW w:w="1600" w:type="dxa"/>
          </w:tcPr>
          <w:p w14:paraId="780FDD2A" w14:textId="77777777" w:rsidR="00686ECA" w:rsidRPr="00686ECA" w:rsidRDefault="00686ECA" w:rsidP="00EF56CF">
            <w:pPr>
              <w:jc w:val="center"/>
              <w:rPr>
                <w:b/>
                <w:bCs/>
              </w:rPr>
            </w:pPr>
            <w:r w:rsidRPr="00686ECA">
              <w:rPr>
                <w:b/>
                <w:bCs/>
              </w:rPr>
              <w:t>Scaled Value</w:t>
            </w:r>
          </w:p>
        </w:tc>
      </w:tr>
      <w:tr w:rsidR="00686ECA" w14:paraId="73F0D396" w14:textId="77777777" w:rsidTr="00EF56CF">
        <w:trPr>
          <w:jc w:val="center"/>
        </w:trPr>
        <w:tc>
          <w:tcPr>
            <w:tcW w:w="1461" w:type="dxa"/>
          </w:tcPr>
          <w:p w14:paraId="2C9DFC14" w14:textId="77777777" w:rsidR="00686ECA" w:rsidRPr="00686ECA" w:rsidRDefault="00686ECA" w:rsidP="00EF56CF">
            <w:pPr>
              <w:rPr>
                <w:b/>
                <w:bCs/>
              </w:rPr>
            </w:pPr>
            <w:r w:rsidRPr="00686ECA">
              <w:rPr>
                <w:b/>
                <w:bCs/>
              </w:rPr>
              <w:t>Red Byte</w:t>
            </w:r>
          </w:p>
        </w:tc>
        <w:tc>
          <w:tcPr>
            <w:tcW w:w="1745" w:type="dxa"/>
          </w:tcPr>
          <w:p w14:paraId="43DC682D" w14:textId="77777777" w:rsidR="00686ECA" w:rsidRDefault="00686ECA" w:rsidP="00EF56CF">
            <w:pPr>
              <w:jc w:val="right"/>
            </w:pPr>
            <w:r>
              <w:t>255</w:t>
            </w:r>
          </w:p>
        </w:tc>
        <w:tc>
          <w:tcPr>
            <w:tcW w:w="1600" w:type="dxa"/>
          </w:tcPr>
          <w:p w14:paraId="7995692D" w14:textId="77777777" w:rsidR="00686ECA" w:rsidRDefault="00686ECA" w:rsidP="00EF56CF">
            <w:pPr>
              <w:jc w:val="right"/>
            </w:pPr>
            <w:r w:rsidRPr="00686ECA">
              <w:rPr>
                <w:color w:val="FF0000"/>
              </w:rPr>
              <w:t>128</w:t>
            </w:r>
          </w:p>
        </w:tc>
      </w:tr>
      <w:tr w:rsidR="00686ECA" w14:paraId="14BA8876" w14:textId="77777777" w:rsidTr="00EF56CF">
        <w:trPr>
          <w:jc w:val="center"/>
        </w:trPr>
        <w:tc>
          <w:tcPr>
            <w:tcW w:w="1461" w:type="dxa"/>
          </w:tcPr>
          <w:p w14:paraId="78F22596" w14:textId="77777777" w:rsidR="00686ECA" w:rsidRPr="00686ECA" w:rsidRDefault="00686ECA" w:rsidP="00EF56CF">
            <w:pPr>
              <w:rPr>
                <w:b/>
                <w:bCs/>
              </w:rPr>
            </w:pPr>
            <w:r w:rsidRPr="00686ECA">
              <w:rPr>
                <w:b/>
                <w:bCs/>
              </w:rPr>
              <w:t>Green Byte</w:t>
            </w:r>
          </w:p>
        </w:tc>
        <w:tc>
          <w:tcPr>
            <w:tcW w:w="1745" w:type="dxa"/>
          </w:tcPr>
          <w:p w14:paraId="7C98F4AF" w14:textId="77777777" w:rsidR="00686ECA" w:rsidRDefault="00686ECA" w:rsidP="00EF56CF">
            <w:pPr>
              <w:jc w:val="right"/>
            </w:pPr>
            <w:r>
              <w:t>0</w:t>
            </w:r>
          </w:p>
        </w:tc>
        <w:tc>
          <w:tcPr>
            <w:tcW w:w="1600" w:type="dxa"/>
          </w:tcPr>
          <w:p w14:paraId="12EFCDE5" w14:textId="77777777" w:rsidR="00686ECA" w:rsidRDefault="00686ECA" w:rsidP="00EF56CF">
            <w:pPr>
              <w:jc w:val="right"/>
            </w:pPr>
            <w:r w:rsidRPr="00686ECA">
              <w:rPr>
                <w:color w:val="00B050"/>
              </w:rPr>
              <w:t>0</w:t>
            </w:r>
          </w:p>
        </w:tc>
      </w:tr>
      <w:tr w:rsidR="00686ECA" w14:paraId="627DD970" w14:textId="77777777" w:rsidTr="00EF56CF">
        <w:trPr>
          <w:jc w:val="center"/>
        </w:trPr>
        <w:tc>
          <w:tcPr>
            <w:tcW w:w="1461" w:type="dxa"/>
          </w:tcPr>
          <w:p w14:paraId="5311C82B" w14:textId="77777777" w:rsidR="00686ECA" w:rsidRPr="00686ECA" w:rsidRDefault="00686ECA" w:rsidP="00EF56CF">
            <w:pPr>
              <w:rPr>
                <w:b/>
                <w:bCs/>
              </w:rPr>
            </w:pPr>
            <w:r w:rsidRPr="00686ECA">
              <w:rPr>
                <w:b/>
                <w:bCs/>
              </w:rPr>
              <w:t>Blue Byte</w:t>
            </w:r>
          </w:p>
        </w:tc>
        <w:tc>
          <w:tcPr>
            <w:tcW w:w="1745" w:type="dxa"/>
          </w:tcPr>
          <w:p w14:paraId="6C390763" w14:textId="77777777" w:rsidR="00686ECA" w:rsidRDefault="00686ECA" w:rsidP="00EF56CF">
            <w:pPr>
              <w:jc w:val="right"/>
            </w:pPr>
            <w:r>
              <w:t>0</w:t>
            </w:r>
          </w:p>
        </w:tc>
        <w:tc>
          <w:tcPr>
            <w:tcW w:w="1600" w:type="dxa"/>
          </w:tcPr>
          <w:p w14:paraId="62DD6523" w14:textId="77777777" w:rsidR="00686ECA" w:rsidRDefault="00686ECA" w:rsidP="00EF56CF">
            <w:pPr>
              <w:jc w:val="right"/>
            </w:pPr>
            <w:r w:rsidRPr="00686ECA">
              <w:rPr>
                <w:color w:val="00B0F0"/>
              </w:rPr>
              <w:t>0</w:t>
            </w:r>
          </w:p>
        </w:tc>
      </w:tr>
      <w:tr w:rsidR="00686ECA" w14:paraId="6B1057DA" w14:textId="77777777" w:rsidTr="00EF56CF">
        <w:trPr>
          <w:jc w:val="center"/>
        </w:trPr>
        <w:tc>
          <w:tcPr>
            <w:tcW w:w="1461" w:type="dxa"/>
          </w:tcPr>
          <w:p w14:paraId="110B82D8" w14:textId="77777777" w:rsidR="00686ECA" w:rsidRPr="00686ECA" w:rsidRDefault="00686ECA" w:rsidP="00EF56CF">
            <w:pPr>
              <w:rPr>
                <w:b/>
                <w:bCs/>
              </w:rPr>
            </w:pPr>
            <w:r w:rsidRPr="00686ECA">
              <w:rPr>
                <w:b/>
                <w:bCs/>
              </w:rPr>
              <w:t>Alpha Byte</w:t>
            </w:r>
          </w:p>
        </w:tc>
        <w:tc>
          <w:tcPr>
            <w:tcW w:w="1745" w:type="dxa"/>
          </w:tcPr>
          <w:p w14:paraId="01A75431" w14:textId="77777777" w:rsidR="00686ECA" w:rsidRDefault="00686ECA" w:rsidP="00EF56CF">
            <w:pPr>
              <w:jc w:val="right"/>
            </w:pPr>
            <w:r>
              <w:t>255</w:t>
            </w:r>
          </w:p>
        </w:tc>
        <w:tc>
          <w:tcPr>
            <w:tcW w:w="1600" w:type="dxa"/>
          </w:tcPr>
          <w:p w14:paraId="0B55865D" w14:textId="77777777" w:rsidR="00686ECA" w:rsidRDefault="00686ECA" w:rsidP="00EF56CF">
            <w:pPr>
              <w:jc w:val="right"/>
            </w:pPr>
            <w:r w:rsidRPr="00686ECA">
              <w:rPr>
                <w:color w:val="808080" w:themeColor="background1" w:themeShade="80"/>
              </w:rPr>
              <w:t>255</w:t>
            </w:r>
          </w:p>
        </w:tc>
      </w:tr>
      <w:tr w:rsidR="00686ECA" w14:paraId="63EACFCF" w14:textId="77777777" w:rsidTr="00EF56CF">
        <w:trPr>
          <w:jc w:val="center"/>
        </w:trPr>
        <w:tc>
          <w:tcPr>
            <w:tcW w:w="1461" w:type="dxa"/>
          </w:tcPr>
          <w:p w14:paraId="6D074921" w14:textId="77777777" w:rsidR="00686ECA" w:rsidRPr="00686ECA" w:rsidRDefault="00686ECA" w:rsidP="00EF56CF">
            <w:pPr>
              <w:rPr>
                <w:b/>
                <w:bCs/>
              </w:rPr>
            </w:pPr>
            <w:r w:rsidRPr="00686ECA">
              <w:rPr>
                <w:b/>
                <w:bCs/>
              </w:rPr>
              <w:t>Translation</w:t>
            </w:r>
          </w:p>
        </w:tc>
        <w:tc>
          <w:tcPr>
            <w:tcW w:w="1745" w:type="dxa"/>
          </w:tcPr>
          <w:p w14:paraId="4B8D740B" w14:textId="77777777" w:rsidR="00686ECA" w:rsidRDefault="00686ECA" w:rsidP="00EF56CF">
            <w:pPr>
              <w:jc w:val="right"/>
            </w:pPr>
            <w:r>
              <w:t>0</w:t>
            </w:r>
          </w:p>
        </w:tc>
        <w:tc>
          <w:tcPr>
            <w:tcW w:w="1600" w:type="dxa"/>
          </w:tcPr>
          <w:p w14:paraId="0CA9A9FC" w14:textId="423318EF" w:rsidR="00686ECA" w:rsidRDefault="00686ECA" w:rsidP="00EF56CF">
            <w:pPr>
              <w:jc w:val="right"/>
            </w:pPr>
            <w:r>
              <w:t>0</w:t>
            </w:r>
          </w:p>
        </w:tc>
      </w:tr>
    </w:tbl>
    <w:p w14:paraId="3A4405BF" w14:textId="77777777" w:rsidR="00686ECA" w:rsidRDefault="00686ECA">
      <w:pPr>
        <w:spacing w:after="160" w:line="259" w:lineRule="auto"/>
        <w:jc w:val="left"/>
      </w:pPr>
    </w:p>
    <w:p w14:paraId="4D0326AA" w14:textId="063331A8" w:rsidR="00686ECA" w:rsidRDefault="00686ECA" w:rsidP="00844819">
      <w:pPr>
        <w:pStyle w:val="Heading3"/>
      </w:pPr>
      <w:bookmarkStart w:id="18" w:name="_Toc177147271"/>
      <w:r>
        <w:t>Scaled Value</w:t>
      </w:r>
      <w:r w:rsidR="00844819">
        <w:t xml:space="preserve"> for first pixel</w:t>
      </w:r>
      <w:bookmarkEnd w:id="18"/>
    </w:p>
    <w:p w14:paraId="1F177A31" w14:textId="77777777" w:rsidR="00686ECA" w:rsidRDefault="00686ECA" w:rsidP="00686ECA"/>
    <w:p w14:paraId="2F2082DD" w14:textId="2FFAF65E" w:rsidR="00686ECA" w:rsidRDefault="00686ECA" w:rsidP="00686ECA">
      <w:r>
        <w:t xml:space="preserve">As we can see the scaled value of our red pixel in ARGB is now </w:t>
      </w:r>
    </w:p>
    <w:p w14:paraId="4FE6992C" w14:textId="116720A5" w:rsidR="00686ECA" w:rsidRPr="00686ECA" w:rsidRDefault="00686ECA" w:rsidP="00686ECA">
      <w:pPr>
        <w:jc w:val="center"/>
      </w:pPr>
      <w:r>
        <w:t>Color[A=255, R=128, G=0, B=0]</w:t>
      </w:r>
    </w:p>
    <w:p w14:paraId="713EFF41" w14:textId="77777777" w:rsidR="00686ECA" w:rsidRDefault="00686ECA" w:rsidP="00686ECA"/>
    <w:p w14:paraId="6A14CC56" w14:textId="2297378B" w:rsidR="00686ECA" w:rsidRDefault="00686ECA" w:rsidP="00686ECA">
      <w:r>
        <w:t>This means the pixel changes it colour to the new scaled value:</w:t>
      </w:r>
    </w:p>
    <w:p w14:paraId="046D740D" w14:textId="54415989" w:rsidR="00686ECA" w:rsidRDefault="00686ECA" w:rsidP="00686ECA">
      <w:r>
        <w:t xml:space="preserve"> </w:t>
      </w:r>
    </w:p>
    <w:tbl>
      <w:tblPr>
        <w:tblStyle w:val="TableGrid"/>
        <w:tblW w:w="0" w:type="auto"/>
        <w:jc w:val="center"/>
        <w:tblLook w:val="04A0" w:firstRow="1" w:lastRow="0" w:firstColumn="1" w:lastColumn="0" w:noHBand="0" w:noVBand="1"/>
      </w:tblPr>
      <w:tblGrid>
        <w:gridCol w:w="989"/>
        <w:gridCol w:w="1745"/>
        <w:gridCol w:w="1600"/>
      </w:tblGrid>
      <w:tr w:rsidR="00686ECA" w14:paraId="634C17BD" w14:textId="77777777" w:rsidTr="00686ECA">
        <w:trPr>
          <w:jc w:val="center"/>
        </w:trPr>
        <w:tc>
          <w:tcPr>
            <w:tcW w:w="989" w:type="dxa"/>
          </w:tcPr>
          <w:p w14:paraId="0A446E63" w14:textId="77777777" w:rsidR="00686ECA" w:rsidRDefault="00686ECA" w:rsidP="00686ECA">
            <w:pPr>
              <w:jc w:val="center"/>
            </w:pPr>
          </w:p>
        </w:tc>
        <w:tc>
          <w:tcPr>
            <w:tcW w:w="1745" w:type="dxa"/>
          </w:tcPr>
          <w:p w14:paraId="7E4B75D9" w14:textId="3F7DDBFE" w:rsidR="00686ECA" w:rsidRPr="00686ECA" w:rsidRDefault="00686ECA" w:rsidP="00686ECA">
            <w:pPr>
              <w:jc w:val="center"/>
              <w:rPr>
                <w:b/>
                <w:bCs/>
              </w:rPr>
            </w:pPr>
            <w:r w:rsidRPr="00686ECA">
              <w:rPr>
                <w:b/>
                <w:bCs/>
              </w:rPr>
              <w:t>Original Value</w:t>
            </w:r>
          </w:p>
        </w:tc>
        <w:tc>
          <w:tcPr>
            <w:tcW w:w="1600" w:type="dxa"/>
          </w:tcPr>
          <w:p w14:paraId="2FF4F447" w14:textId="480C6515" w:rsidR="00686ECA" w:rsidRPr="00686ECA" w:rsidRDefault="00686ECA" w:rsidP="00686ECA">
            <w:pPr>
              <w:jc w:val="center"/>
              <w:rPr>
                <w:b/>
                <w:bCs/>
              </w:rPr>
            </w:pPr>
            <w:r w:rsidRPr="00686ECA">
              <w:rPr>
                <w:b/>
                <w:bCs/>
              </w:rPr>
              <w:t>Scaled Value</w:t>
            </w:r>
          </w:p>
        </w:tc>
      </w:tr>
      <w:tr w:rsidR="00686ECA" w14:paraId="1D57C51F" w14:textId="77777777" w:rsidTr="00686ECA">
        <w:trPr>
          <w:jc w:val="center"/>
        </w:trPr>
        <w:tc>
          <w:tcPr>
            <w:tcW w:w="989" w:type="dxa"/>
            <w:vAlign w:val="center"/>
          </w:tcPr>
          <w:p w14:paraId="7937A697" w14:textId="03DB632B" w:rsidR="00686ECA" w:rsidRPr="00686ECA" w:rsidRDefault="00686ECA" w:rsidP="00686ECA">
            <w:pPr>
              <w:rPr>
                <w:b/>
                <w:bCs/>
              </w:rPr>
            </w:pPr>
            <w:r w:rsidRPr="00686ECA">
              <w:rPr>
                <w:b/>
                <w:bCs/>
              </w:rPr>
              <w:t>Pixel 1</w:t>
            </w:r>
          </w:p>
        </w:tc>
        <w:tc>
          <w:tcPr>
            <w:tcW w:w="1745" w:type="dxa"/>
            <w:vAlign w:val="center"/>
          </w:tcPr>
          <w:p w14:paraId="66FEF580" w14:textId="189D8E0E" w:rsidR="00686ECA" w:rsidRDefault="00686ECA" w:rsidP="00686ECA">
            <w:pPr>
              <w:jc w:val="center"/>
            </w:pPr>
            <w:r w:rsidRPr="00686ECA">
              <w:rPr>
                <w:noProof/>
              </w:rPr>
              <w:drawing>
                <wp:inline distT="0" distB="0" distL="0" distR="0" wp14:anchorId="6F5F8075" wp14:editId="3DCFEC62">
                  <wp:extent cx="317516" cy="317516"/>
                  <wp:effectExtent l="0" t="0" r="6350" b="6350"/>
                  <wp:docPr id="86404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47688" name=""/>
                          <pic:cNvPicPr/>
                        </pic:nvPicPr>
                        <pic:blipFill>
                          <a:blip r:embed="rId27"/>
                          <a:stretch>
                            <a:fillRect/>
                          </a:stretch>
                        </pic:blipFill>
                        <pic:spPr>
                          <a:xfrm>
                            <a:off x="0" y="0"/>
                            <a:ext cx="317516" cy="317516"/>
                          </a:xfrm>
                          <a:prstGeom prst="rect">
                            <a:avLst/>
                          </a:prstGeom>
                        </pic:spPr>
                      </pic:pic>
                    </a:graphicData>
                  </a:graphic>
                </wp:inline>
              </w:drawing>
            </w:r>
          </w:p>
        </w:tc>
        <w:tc>
          <w:tcPr>
            <w:tcW w:w="1600" w:type="dxa"/>
            <w:vAlign w:val="center"/>
          </w:tcPr>
          <w:p w14:paraId="5E1D1913" w14:textId="0750BD7F" w:rsidR="00686ECA" w:rsidRDefault="00686ECA" w:rsidP="00686ECA">
            <w:pPr>
              <w:jc w:val="center"/>
            </w:pPr>
            <w:r w:rsidRPr="00686ECA">
              <w:rPr>
                <w:noProof/>
              </w:rPr>
              <w:drawing>
                <wp:inline distT="0" distB="0" distL="0" distR="0" wp14:anchorId="3F82575A" wp14:editId="065DE39A">
                  <wp:extent cx="317516" cy="317516"/>
                  <wp:effectExtent l="0" t="0" r="6350" b="6350"/>
                  <wp:docPr id="17221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02922" name=""/>
                          <pic:cNvPicPr/>
                        </pic:nvPicPr>
                        <pic:blipFill>
                          <a:blip r:embed="rId28"/>
                          <a:stretch>
                            <a:fillRect/>
                          </a:stretch>
                        </pic:blipFill>
                        <pic:spPr>
                          <a:xfrm>
                            <a:off x="0" y="0"/>
                            <a:ext cx="317516" cy="317516"/>
                          </a:xfrm>
                          <a:prstGeom prst="rect">
                            <a:avLst/>
                          </a:prstGeom>
                        </pic:spPr>
                      </pic:pic>
                    </a:graphicData>
                  </a:graphic>
                </wp:inline>
              </w:drawing>
            </w:r>
          </w:p>
        </w:tc>
      </w:tr>
    </w:tbl>
    <w:p w14:paraId="749B2089" w14:textId="77777777" w:rsidR="00686ECA" w:rsidRDefault="00686ECA" w:rsidP="00686ECA"/>
    <w:p w14:paraId="62976711" w14:textId="55F6F288" w:rsidR="007B02B6" w:rsidRDefault="007B02B6">
      <w:pPr>
        <w:spacing w:after="160" w:line="259" w:lineRule="auto"/>
        <w:jc w:val="left"/>
      </w:pPr>
      <w:r>
        <w:br w:type="page"/>
      </w:r>
    </w:p>
    <w:p w14:paraId="4415310A" w14:textId="1B250EBE" w:rsidR="007B02B6" w:rsidRDefault="007B02B6" w:rsidP="007B02B6">
      <w:pPr>
        <w:pStyle w:val="Heading2"/>
        <w:numPr>
          <w:ilvl w:val="1"/>
          <w:numId w:val="72"/>
        </w:numPr>
      </w:pPr>
      <w:bookmarkStart w:id="19" w:name="_Toc177147272"/>
      <w:r>
        <w:lastRenderedPageBreak/>
        <w:t>Using second, third and fourth pixel of test image</w:t>
      </w:r>
      <w:bookmarkEnd w:id="19"/>
    </w:p>
    <w:p w14:paraId="7DC32FFE" w14:textId="77777777" w:rsidR="00686ECA" w:rsidRDefault="00686ECA" w:rsidP="00686ECA"/>
    <w:p w14:paraId="3E50F37E" w14:textId="77777777" w:rsidR="007B02B6" w:rsidRDefault="007B02B6" w:rsidP="00686ECA">
      <w:r>
        <w:t>As we can see above if the scaling factor is 1 then the byte remains unchanged. If the scaling factor is 0 then the byte will be zero.</w:t>
      </w:r>
    </w:p>
    <w:p w14:paraId="28F2F7C1" w14:textId="77777777" w:rsidR="007B02B6" w:rsidRDefault="007B02B6" w:rsidP="00686ECA"/>
    <w:p w14:paraId="2B41AA04" w14:textId="6D13238B" w:rsidR="00844819" w:rsidRDefault="007B02B6" w:rsidP="00686ECA">
      <w:r>
        <w:t>Therefore, looking at the 2</w:t>
      </w:r>
      <w:r w:rsidRPr="007B02B6">
        <w:rPr>
          <w:vertAlign w:val="superscript"/>
        </w:rPr>
        <w:t>nd</w:t>
      </w:r>
      <w:r>
        <w:t>, 3</w:t>
      </w:r>
      <w:r w:rsidRPr="007B02B6">
        <w:rPr>
          <w:vertAlign w:val="superscript"/>
        </w:rPr>
        <w:t>rd</w:t>
      </w:r>
      <w:r>
        <w:t xml:space="preserve"> and 4</w:t>
      </w:r>
      <w:r w:rsidRPr="007B02B6">
        <w:rPr>
          <w:vertAlign w:val="superscript"/>
        </w:rPr>
        <w:t>th</w:t>
      </w:r>
      <w:r>
        <w:t xml:space="preserve"> pixel we can see that they will remain unchanged. However, we can see that the 5</w:t>
      </w:r>
      <w:r w:rsidRPr="007B02B6">
        <w:rPr>
          <w:vertAlign w:val="superscript"/>
        </w:rPr>
        <w:t>th</w:t>
      </w:r>
      <w:r>
        <w:t xml:space="preserve"> pixel will change as we see next. </w:t>
      </w:r>
    </w:p>
    <w:p w14:paraId="2FED4BAB" w14:textId="77777777" w:rsidR="00844819" w:rsidRDefault="00844819" w:rsidP="00686ECA"/>
    <w:p w14:paraId="18304516" w14:textId="77777777" w:rsidR="00844819" w:rsidRDefault="00844819" w:rsidP="00686ECA"/>
    <w:p w14:paraId="26C05D12" w14:textId="4A1F350A" w:rsidR="00844819" w:rsidRDefault="00844819" w:rsidP="00844819">
      <w:pPr>
        <w:pStyle w:val="Heading2"/>
        <w:numPr>
          <w:ilvl w:val="1"/>
          <w:numId w:val="72"/>
        </w:numPr>
      </w:pPr>
      <w:bookmarkStart w:id="20" w:name="_Toc177147273"/>
      <w:r>
        <w:t>Using fifth pixel of test image</w:t>
      </w:r>
      <w:bookmarkEnd w:id="20"/>
    </w:p>
    <w:p w14:paraId="3CBF36CF" w14:textId="77777777" w:rsidR="00844819" w:rsidRPr="00844819" w:rsidRDefault="00844819" w:rsidP="00844819"/>
    <w:p w14:paraId="0EA670AE" w14:textId="77777777" w:rsidR="00844819" w:rsidRDefault="00844819" w:rsidP="00844819">
      <w:pPr>
        <w:pStyle w:val="Heading3"/>
      </w:pPr>
      <w:bookmarkStart w:id="21" w:name="_Toc177147274"/>
      <w:r>
        <w:t>Scaling the Red byte</w:t>
      </w:r>
      <w:bookmarkEnd w:id="21"/>
    </w:p>
    <w:p w14:paraId="457A2CAC" w14:textId="77777777" w:rsidR="00686ECA" w:rsidRDefault="00686ECA" w:rsidP="00686ECA"/>
    <w:p w14:paraId="46AEB4CF" w14:textId="4375B364" w:rsidR="00686ECA" w:rsidRDefault="007B02B6" w:rsidP="00686ECA">
      <w:r>
        <w:rPr>
          <w:noProof/>
        </w:rPr>
        <w:drawing>
          <wp:inline distT="0" distB="0" distL="0" distR="0" wp14:anchorId="00D8D7B7" wp14:editId="23385731">
            <wp:extent cx="5725795" cy="997585"/>
            <wp:effectExtent l="0" t="0" r="8255" b="0"/>
            <wp:docPr id="4244819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795" cy="997585"/>
                    </a:xfrm>
                    <a:prstGeom prst="rect">
                      <a:avLst/>
                    </a:prstGeom>
                    <a:noFill/>
                    <a:ln>
                      <a:noFill/>
                    </a:ln>
                  </pic:spPr>
                </pic:pic>
              </a:graphicData>
            </a:graphic>
          </wp:inline>
        </w:drawing>
      </w:r>
    </w:p>
    <w:p w14:paraId="04CF7047" w14:textId="77777777" w:rsidR="00686ECA" w:rsidRDefault="00686ECA" w:rsidP="00686ECA"/>
    <w:p w14:paraId="6F99F290" w14:textId="6A30BE54" w:rsidR="007B02B6" w:rsidRDefault="007B02B6" w:rsidP="007B02B6">
      <w:r>
        <w:t xml:space="preserve">Scaled </w:t>
      </w:r>
      <w:r w:rsidRPr="007B02B6">
        <w:rPr>
          <w:color w:val="FF0000"/>
        </w:rPr>
        <w:t>Red</w:t>
      </w:r>
      <w:r>
        <w:t xml:space="preserve"> byte value</w:t>
      </w:r>
      <w:r>
        <w:tab/>
        <w:t>= (</w:t>
      </w:r>
      <w:r w:rsidRPr="00634401">
        <w:rPr>
          <w:color w:val="F50BD4"/>
        </w:rPr>
        <w:t>255*0</w:t>
      </w:r>
      <w:r>
        <w:rPr>
          <w:color w:val="F50BD4"/>
        </w:rPr>
        <w:t>.5</w:t>
      </w:r>
      <w:r>
        <w:t>) +(</w:t>
      </w:r>
      <w:r>
        <w:rPr>
          <w:color w:val="FFFF00"/>
        </w:rPr>
        <w:t>255</w:t>
      </w:r>
      <w:r w:rsidRPr="00634401">
        <w:rPr>
          <w:color w:val="FFFF00"/>
        </w:rPr>
        <w:t>*</w:t>
      </w:r>
      <w:r>
        <w:rPr>
          <w:color w:val="FFFF00"/>
        </w:rPr>
        <w:t>0</w:t>
      </w:r>
      <w:r>
        <w:t>) + (</w:t>
      </w:r>
      <w:r>
        <w:rPr>
          <w:color w:val="7030A0"/>
        </w:rPr>
        <w:t>255</w:t>
      </w:r>
      <w:r w:rsidRPr="00634401">
        <w:rPr>
          <w:color w:val="7030A0"/>
        </w:rPr>
        <w:t>*</w:t>
      </w:r>
      <w:r>
        <w:rPr>
          <w:color w:val="7030A0"/>
        </w:rPr>
        <w:t>0</w:t>
      </w:r>
      <w:r>
        <w:t>) + (</w:t>
      </w:r>
      <w:r>
        <w:rPr>
          <w:color w:val="FFC000"/>
        </w:rPr>
        <w:t>255</w:t>
      </w:r>
      <w:r w:rsidRPr="00634401">
        <w:rPr>
          <w:color w:val="FFC000"/>
        </w:rPr>
        <w:t>*</w:t>
      </w:r>
      <w:r>
        <w:rPr>
          <w:color w:val="FFC000"/>
        </w:rPr>
        <w:t>0</w:t>
      </w:r>
      <w:r>
        <w:t xml:space="preserve">) + </w:t>
      </w:r>
      <w:r w:rsidRPr="00634401">
        <w:rPr>
          <w:color w:val="808080" w:themeColor="background1" w:themeShade="80"/>
        </w:rPr>
        <w:t>0</w:t>
      </w:r>
      <w:r>
        <w:t xml:space="preserve"> </w:t>
      </w:r>
    </w:p>
    <w:p w14:paraId="7FFB608A" w14:textId="64B4F7D9" w:rsidR="007B02B6" w:rsidRDefault="007B02B6" w:rsidP="007B02B6">
      <w:pPr>
        <w:ind w:left="2160" w:firstLine="720"/>
      </w:pPr>
      <w:r>
        <w:t xml:space="preserve">= </w:t>
      </w:r>
      <w:r>
        <w:rPr>
          <w:color w:val="F50BD4"/>
        </w:rPr>
        <w:t>128</w:t>
      </w:r>
      <w:r>
        <w:t xml:space="preserve"> + </w:t>
      </w:r>
      <w:r w:rsidRPr="00634401">
        <w:rPr>
          <w:color w:val="FFFF00"/>
        </w:rPr>
        <w:t>0</w:t>
      </w:r>
      <w:r>
        <w:t xml:space="preserve"> + </w:t>
      </w:r>
      <w:r w:rsidRPr="00634401">
        <w:rPr>
          <w:color w:val="7030A0"/>
        </w:rPr>
        <w:t>0</w:t>
      </w:r>
      <w:r>
        <w:t xml:space="preserve"> + </w:t>
      </w:r>
      <w:r>
        <w:rPr>
          <w:color w:val="FFC000"/>
        </w:rPr>
        <w:t>0</w:t>
      </w:r>
      <w:r>
        <w:t xml:space="preserve"> + </w:t>
      </w:r>
      <w:r w:rsidRPr="00634401">
        <w:rPr>
          <w:color w:val="808080" w:themeColor="background1" w:themeShade="80"/>
        </w:rPr>
        <w:t>0</w:t>
      </w:r>
    </w:p>
    <w:p w14:paraId="69B3936E" w14:textId="7138F621" w:rsidR="007B02B6" w:rsidRDefault="007B02B6" w:rsidP="007B02B6">
      <w:pPr>
        <w:spacing w:after="160" w:line="259" w:lineRule="auto"/>
        <w:ind w:left="2160" w:firstLine="720"/>
        <w:jc w:val="left"/>
      </w:pPr>
      <w:r>
        <w:t xml:space="preserve">= </w:t>
      </w:r>
      <w:r>
        <w:rPr>
          <w:color w:val="FF0000"/>
        </w:rPr>
        <w:t>128</w:t>
      </w:r>
      <w:r w:rsidRPr="00634401">
        <w:rPr>
          <w:vertAlign w:val="subscript"/>
        </w:rPr>
        <w:t>16</w:t>
      </w:r>
    </w:p>
    <w:p w14:paraId="18DDD222" w14:textId="77777777" w:rsidR="007B02B6" w:rsidRDefault="007B02B6" w:rsidP="00686ECA"/>
    <w:p w14:paraId="7F923681" w14:textId="30E7B0AF" w:rsidR="00686ECA" w:rsidRDefault="00686ECA" w:rsidP="00686ECA"/>
    <w:tbl>
      <w:tblPr>
        <w:tblStyle w:val="TableGrid"/>
        <w:tblW w:w="0" w:type="auto"/>
        <w:jc w:val="center"/>
        <w:tblLook w:val="04A0" w:firstRow="1" w:lastRow="0" w:firstColumn="1" w:lastColumn="0" w:noHBand="0" w:noVBand="1"/>
      </w:tblPr>
      <w:tblGrid>
        <w:gridCol w:w="1461"/>
        <w:gridCol w:w="1745"/>
        <w:gridCol w:w="1600"/>
      </w:tblGrid>
      <w:tr w:rsidR="007B02B6" w:rsidRPr="00686ECA" w14:paraId="5FA6D723" w14:textId="77777777" w:rsidTr="00EF56CF">
        <w:trPr>
          <w:jc w:val="center"/>
        </w:trPr>
        <w:tc>
          <w:tcPr>
            <w:tcW w:w="1461" w:type="dxa"/>
          </w:tcPr>
          <w:p w14:paraId="7E1EAFA3" w14:textId="77777777" w:rsidR="007B02B6" w:rsidRPr="00686ECA" w:rsidRDefault="007B02B6" w:rsidP="00EF56CF">
            <w:pPr>
              <w:jc w:val="center"/>
              <w:rPr>
                <w:b/>
                <w:bCs/>
              </w:rPr>
            </w:pPr>
          </w:p>
        </w:tc>
        <w:tc>
          <w:tcPr>
            <w:tcW w:w="1745" w:type="dxa"/>
          </w:tcPr>
          <w:p w14:paraId="7A44F5ED" w14:textId="77777777" w:rsidR="007B02B6" w:rsidRPr="00686ECA" w:rsidRDefault="007B02B6" w:rsidP="00EF56CF">
            <w:pPr>
              <w:jc w:val="center"/>
              <w:rPr>
                <w:b/>
                <w:bCs/>
              </w:rPr>
            </w:pPr>
            <w:r w:rsidRPr="00686ECA">
              <w:rPr>
                <w:b/>
                <w:bCs/>
              </w:rPr>
              <w:t>Original Value</w:t>
            </w:r>
          </w:p>
        </w:tc>
        <w:tc>
          <w:tcPr>
            <w:tcW w:w="1600" w:type="dxa"/>
          </w:tcPr>
          <w:p w14:paraId="429B6CB9" w14:textId="77777777" w:rsidR="007B02B6" w:rsidRPr="00686ECA" w:rsidRDefault="007B02B6" w:rsidP="00EF56CF">
            <w:pPr>
              <w:jc w:val="center"/>
              <w:rPr>
                <w:b/>
                <w:bCs/>
              </w:rPr>
            </w:pPr>
            <w:r w:rsidRPr="00686ECA">
              <w:rPr>
                <w:b/>
                <w:bCs/>
              </w:rPr>
              <w:t>Scaled Value</w:t>
            </w:r>
          </w:p>
        </w:tc>
      </w:tr>
      <w:tr w:rsidR="007B02B6" w14:paraId="282C0759" w14:textId="77777777" w:rsidTr="00EF56CF">
        <w:trPr>
          <w:jc w:val="center"/>
        </w:trPr>
        <w:tc>
          <w:tcPr>
            <w:tcW w:w="1461" w:type="dxa"/>
          </w:tcPr>
          <w:p w14:paraId="1E984311" w14:textId="77777777" w:rsidR="007B02B6" w:rsidRPr="00686ECA" w:rsidRDefault="007B02B6" w:rsidP="00EF56CF">
            <w:pPr>
              <w:rPr>
                <w:b/>
                <w:bCs/>
              </w:rPr>
            </w:pPr>
            <w:r w:rsidRPr="00686ECA">
              <w:rPr>
                <w:b/>
                <w:bCs/>
              </w:rPr>
              <w:t>Red Byte</w:t>
            </w:r>
          </w:p>
        </w:tc>
        <w:tc>
          <w:tcPr>
            <w:tcW w:w="1745" w:type="dxa"/>
          </w:tcPr>
          <w:p w14:paraId="5251A57D" w14:textId="77777777" w:rsidR="007B02B6" w:rsidRDefault="007B02B6" w:rsidP="00EF56CF">
            <w:pPr>
              <w:jc w:val="right"/>
            </w:pPr>
            <w:r>
              <w:t>255</w:t>
            </w:r>
          </w:p>
        </w:tc>
        <w:tc>
          <w:tcPr>
            <w:tcW w:w="1600" w:type="dxa"/>
          </w:tcPr>
          <w:p w14:paraId="21467CBC" w14:textId="77777777" w:rsidR="007B02B6" w:rsidRDefault="007B02B6" w:rsidP="00EF56CF">
            <w:pPr>
              <w:jc w:val="right"/>
            </w:pPr>
            <w:r w:rsidRPr="00686ECA">
              <w:rPr>
                <w:color w:val="FF0000"/>
              </w:rPr>
              <w:t>128</w:t>
            </w:r>
          </w:p>
        </w:tc>
      </w:tr>
      <w:tr w:rsidR="007B02B6" w14:paraId="0B020D24" w14:textId="77777777" w:rsidTr="00EF56CF">
        <w:trPr>
          <w:jc w:val="center"/>
        </w:trPr>
        <w:tc>
          <w:tcPr>
            <w:tcW w:w="1461" w:type="dxa"/>
          </w:tcPr>
          <w:p w14:paraId="3C22AD03" w14:textId="77777777" w:rsidR="007B02B6" w:rsidRPr="00686ECA" w:rsidRDefault="007B02B6" w:rsidP="00EF56CF">
            <w:pPr>
              <w:rPr>
                <w:b/>
                <w:bCs/>
              </w:rPr>
            </w:pPr>
            <w:r w:rsidRPr="00686ECA">
              <w:rPr>
                <w:b/>
                <w:bCs/>
              </w:rPr>
              <w:t>Green Byte</w:t>
            </w:r>
          </w:p>
        </w:tc>
        <w:tc>
          <w:tcPr>
            <w:tcW w:w="1745" w:type="dxa"/>
          </w:tcPr>
          <w:p w14:paraId="1954111A" w14:textId="48A0D8DB" w:rsidR="007B02B6" w:rsidRDefault="007B02B6" w:rsidP="00EF56CF">
            <w:pPr>
              <w:jc w:val="right"/>
            </w:pPr>
            <w:r>
              <w:t>255</w:t>
            </w:r>
          </w:p>
        </w:tc>
        <w:tc>
          <w:tcPr>
            <w:tcW w:w="1600" w:type="dxa"/>
          </w:tcPr>
          <w:p w14:paraId="4920D116" w14:textId="10D30F3D" w:rsidR="007B02B6" w:rsidRDefault="007B02B6" w:rsidP="00EF56CF">
            <w:pPr>
              <w:jc w:val="right"/>
            </w:pPr>
          </w:p>
        </w:tc>
      </w:tr>
      <w:tr w:rsidR="007B02B6" w14:paraId="37F9718D" w14:textId="77777777" w:rsidTr="00EF56CF">
        <w:trPr>
          <w:jc w:val="center"/>
        </w:trPr>
        <w:tc>
          <w:tcPr>
            <w:tcW w:w="1461" w:type="dxa"/>
          </w:tcPr>
          <w:p w14:paraId="68BED0E1" w14:textId="77777777" w:rsidR="007B02B6" w:rsidRPr="00686ECA" w:rsidRDefault="007B02B6" w:rsidP="00EF56CF">
            <w:pPr>
              <w:rPr>
                <w:b/>
                <w:bCs/>
              </w:rPr>
            </w:pPr>
            <w:r w:rsidRPr="00686ECA">
              <w:rPr>
                <w:b/>
                <w:bCs/>
              </w:rPr>
              <w:t>Blue Byte</w:t>
            </w:r>
          </w:p>
        </w:tc>
        <w:tc>
          <w:tcPr>
            <w:tcW w:w="1745" w:type="dxa"/>
          </w:tcPr>
          <w:p w14:paraId="7B60276B" w14:textId="55D5CFAB" w:rsidR="007B02B6" w:rsidRDefault="007B02B6" w:rsidP="00EF56CF">
            <w:pPr>
              <w:jc w:val="right"/>
            </w:pPr>
            <w:r>
              <w:t>255</w:t>
            </w:r>
          </w:p>
        </w:tc>
        <w:tc>
          <w:tcPr>
            <w:tcW w:w="1600" w:type="dxa"/>
          </w:tcPr>
          <w:p w14:paraId="32D5325A" w14:textId="0BFC4312" w:rsidR="007B02B6" w:rsidRDefault="007B02B6" w:rsidP="00EF56CF">
            <w:pPr>
              <w:jc w:val="right"/>
            </w:pPr>
          </w:p>
        </w:tc>
      </w:tr>
      <w:tr w:rsidR="007B02B6" w14:paraId="35B7FB9E" w14:textId="77777777" w:rsidTr="00EF56CF">
        <w:trPr>
          <w:jc w:val="center"/>
        </w:trPr>
        <w:tc>
          <w:tcPr>
            <w:tcW w:w="1461" w:type="dxa"/>
          </w:tcPr>
          <w:p w14:paraId="7785F34E" w14:textId="77777777" w:rsidR="007B02B6" w:rsidRPr="00686ECA" w:rsidRDefault="007B02B6" w:rsidP="00EF56CF">
            <w:pPr>
              <w:rPr>
                <w:b/>
                <w:bCs/>
              </w:rPr>
            </w:pPr>
            <w:r w:rsidRPr="00686ECA">
              <w:rPr>
                <w:b/>
                <w:bCs/>
              </w:rPr>
              <w:t>Alpha Byte</w:t>
            </w:r>
          </w:p>
        </w:tc>
        <w:tc>
          <w:tcPr>
            <w:tcW w:w="1745" w:type="dxa"/>
          </w:tcPr>
          <w:p w14:paraId="68D3E34E" w14:textId="77777777" w:rsidR="007B02B6" w:rsidRDefault="007B02B6" w:rsidP="00EF56CF">
            <w:pPr>
              <w:jc w:val="right"/>
            </w:pPr>
            <w:r>
              <w:t>255</w:t>
            </w:r>
          </w:p>
        </w:tc>
        <w:tc>
          <w:tcPr>
            <w:tcW w:w="1600" w:type="dxa"/>
          </w:tcPr>
          <w:p w14:paraId="23C41DCD" w14:textId="67A5CDF2" w:rsidR="007B02B6" w:rsidRDefault="007B02B6" w:rsidP="00EF56CF">
            <w:pPr>
              <w:jc w:val="right"/>
            </w:pPr>
          </w:p>
        </w:tc>
      </w:tr>
      <w:tr w:rsidR="007B02B6" w14:paraId="2CE1ADAB" w14:textId="77777777" w:rsidTr="00EF56CF">
        <w:trPr>
          <w:jc w:val="center"/>
        </w:trPr>
        <w:tc>
          <w:tcPr>
            <w:tcW w:w="1461" w:type="dxa"/>
          </w:tcPr>
          <w:p w14:paraId="6E3CB470" w14:textId="77777777" w:rsidR="007B02B6" w:rsidRPr="00686ECA" w:rsidRDefault="007B02B6" w:rsidP="00EF56CF">
            <w:pPr>
              <w:rPr>
                <w:b/>
                <w:bCs/>
              </w:rPr>
            </w:pPr>
            <w:r w:rsidRPr="00686ECA">
              <w:rPr>
                <w:b/>
                <w:bCs/>
              </w:rPr>
              <w:t>Translation</w:t>
            </w:r>
          </w:p>
        </w:tc>
        <w:tc>
          <w:tcPr>
            <w:tcW w:w="1745" w:type="dxa"/>
          </w:tcPr>
          <w:p w14:paraId="29E316F0" w14:textId="77777777" w:rsidR="007B02B6" w:rsidRDefault="007B02B6" w:rsidP="00EF56CF">
            <w:pPr>
              <w:jc w:val="right"/>
            </w:pPr>
            <w:r>
              <w:t>0</w:t>
            </w:r>
          </w:p>
        </w:tc>
        <w:tc>
          <w:tcPr>
            <w:tcW w:w="1600" w:type="dxa"/>
          </w:tcPr>
          <w:p w14:paraId="07F3BE8C" w14:textId="5EDAB6E5" w:rsidR="007B02B6" w:rsidRDefault="007B02B6" w:rsidP="00EF56CF">
            <w:pPr>
              <w:jc w:val="right"/>
            </w:pPr>
          </w:p>
        </w:tc>
      </w:tr>
    </w:tbl>
    <w:p w14:paraId="259AD950" w14:textId="77777777" w:rsidR="007B02B6" w:rsidRDefault="007B02B6" w:rsidP="00686ECA"/>
    <w:p w14:paraId="61C2BA19" w14:textId="77777777" w:rsidR="007B02B6" w:rsidRDefault="007B02B6" w:rsidP="00686ECA"/>
    <w:p w14:paraId="5CDBBBF2" w14:textId="2AF27B3A" w:rsidR="007B02B6" w:rsidRDefault="007B02B6" w:rsidP="007B02B6">
      <w:pPr>
        <w:pStyle w:val="Heading3"/>
        <w:numPr>
          <w:ilvl w:val="2"/>
          <w:numId w:val="74"/>
        </w:numPr>
      </w:pPr>
      <w:bookmarkStart w:id="22" w:name="_Toc177147275"/>
      <w:r>
        <w:t>Scaling the Green byte</w:t>
      </w:r>
      <w:bookmarkEnd w:id="22"/>
    </w:p>
    <w:p w14:paraId="243544E7" w14:textId="77777777" w:rsidR="007B02B6" w:rsidRDefault="007B02B6" w:rsidP="007B02B6"/>
    <w:p w14:paraId="22A5893D" w14:textId="3C95543B" w:rsidR="007B02B6" w:rsidRDefault="007B02B6" w:rsidP="007B02B6">
      <w:r>
        <w:rPr>
          <w:noProof/>
        </w:rPr>
        <w:drawing>
          <wp:inline distT="0" distB="0" distL="0" distR="0" wp14:anchorId="143AEE74" wp14:editId="5A81B1F8">
            <wp:extent cx="5725795" cy="997585"/>
            <wp:effectExtent l="0" t="0" r="8255" b="0"/>
            <wp:docPr id="3323112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997585"/>
                    </a:xfrm>
                    <a:prstGeom prst="rect">
                      <a:avLst/>
                    </a:prstGeom>
                    <a:noFill/>
                    <a:ln>
                      <a:noFill/>
                    </a:ln>
                  </pic:spPr>
                </pic:pic>
              </a:graphicData>
            </a:graphic>
          </wp:inline>
        </w:drawing>
      </w:r>
    </w:p>
    <w:p w14:paraId="253CBEB8" w14:textId="77777777" w:rsidR="007B02B6" w:rsidRDefault="007B02B6" w:rsidP="007B02B6"/>
    <w:p w14:paraId="047A9485" w14:textId="0FE62663" w:rsidR="007B02B6" w:rsidRDefault="007B02B6" w:rsidP="007B02B6">
      <w:r>
        <w:t xml:space="preserve">Scaled </w:t>
      </w:r>
      <w:r w:rsidRPr="007B02B6">
        <w:rPr>
          <w:color w:val="00B050"/>
        </w:rPr>
        <w:t>Green</w:t>
      </w:r>
      <w:r>
        <w:t xml:space="preserve"> byte value</w:t>
      </w:r>
      <w:r>
        <w:tab/>
        <w:t>= (</w:t>
      </w:r>
      <w:r w:rsidRPr="00634401">
        <w:rPr>
          <w:color w:val="F50BD4"/>
        </w:rPr>
        <w:t>255*0</w:t>
      </w:r>
      <w:r>
        <w:t>) +(</w:t>
      </w:r>
      <w:r>
        <w:rPr>
          <w:color w:val="FFFF00"/>
        </w:rPr>
        <w:t>255</w:t>
      </w:r>
      <w:r w:rsidRPr="00634401">
        <w:rPr>
          <w:color w:val="FFFF00"/>
        </w:rPr>
        <w:t>*</w:t>
      </w:r>
      <w:r>
        <w:rPr>
          <w:color w:val="FFFF00"/>
        </w:rPr>
        <w:t>1</w:t>
      </w:r>
      <w:r>
        <w:t>) + (</w:t>
      </w:r>
      <w:r>
        <w:rPr>
          <w:color w:val="7030A0"/>
        </w:rPr>
        <w:t>255</w:t>
      </w:r>
      <w:r w:rsidRPr="00634401">
        <w:rPr>
          <w:color w:val="7030A0"/>
        </w:rPr>
        <w:t>*</w:t>
      </w:r>
      <w:r>
        <w:rPr>
          <w:color w:val="7030A0"/>
        </w:rPr>
        <w:t>0</w:t>
      </w:r>
      <w:r>
        <w:t>) + (</w:t>
      </w:r>
      <w:r>
        <w:rPr>
          <w:color w:val="FFC000"/>
        </w:rPr>
        <w:t>255</w:t>
      </w:r>
      <w:r w:rsidRPr="00634401">
        <w:rPr>
          <w:color w:val="FFC000"/>
        </w:rPr>
        <w:t>*</w:t>
      </w:r>
      <w:r>
        <w:rPr>
          <w:color w:val="FFC000"/>
        </w:rPr>
        <w:t>0</w:t>
      </w:r>
      <w:r>
        <w:t xml:space="preserve">) + </w:t>
      </w:r>
      <w:r w:rsidRPr="00634401">
        <w:rPr>
          <w:color w:val="808080" w:themeColor="background1" w:themeShade="80"/>
        </w:rPr>
        <w:t>0</w:t>
      </w:r>
      <w:r>
        <w:t xml:space="preserve"> </w:t>
      </w:r>
    </w:p>
    <w:p w14:paraId="6DA05F0C" w14:textId="156FA623" w:rsidR="007B02B6" w:rsidRDefault="007B02B6" w:rsidP="007B02B6">
      <w:pPr>
        <w:ind w:left="2160" w:firstLine="720"/>
      </w:pPr>
      <w:r>
        <w:t xml:space="preserve">= </w:t>
      </w:r>
      <w:r>
        <w:rPr>
          <w:color w:val="F50BD4"/>
        </w:rPr>
        <w:t>0</w:t>
      </w:r>
      <w:r>
        <w:t xml:space="preserve"> + </w:t>
      </w:r>
      <w:r>
        <w:rPr>
          <w:color w:val="FFFF00"/>
        </w:rPr>
        <w:t>255</w:t>
      </w:r>
      <w:r>
        <w:t xml:space="preserve"> + </w:t>
      </w:r>
      <w:r w:rsidRPr="00634401">
        <w:rPr>
          <w:color w:val="7030A0"/>
        </w:rPr>
        <w:t>0</w:t>
      </w:r>
      <w:r>
        <w:t xml:space="preserve"> + </w:t>
      </w:r>
      <w:r>
        <w:rPr>
          <w:color w:val="FFC000"/>
        </w:rPr>
        <w:t>0</w:t>
      </w:r>
      <w:r>
        <w:t xml:space="preserve"> + </w:t>
      </w:r>
      <w:r w:rsidRPr="00634401">
        <w:rPr>
          <w:color w:val="808080" w:themeColor="background1" w:themeShade="80"/>
        </w:rPr>
        <w:t>0</w:t>
      </w:r>
    </w:p>
    <w:p w14:paraId="3C6B3A0F" w14:textId="11D83EBB" w:rsidR="007B02B6" w:rsidRDefault="007B02B6" w:rsidP="007B02B6">
      <w:pPr>
        <w:spacing w:after="160" w:line="259" w:lineRule="auto"/>
        <w:ind w:left="2160" w:firstLine="720"/>
        <w:jc w:val="left"/>
      </w:pPr>
      <w:r>
        <w:t xml:space="preserve">= </w:t>
      </w:r>
      <w:r w:rsidRPr="007B02B6">
        <w:rPr>
          <w:color w:val="00B050"/>
        </w:rPr>
        <w:t>2</w:t>
      </w:r>
      <w:r>
        <w:rPr>
          <w:color w:val="00B050"/>
        </w:rPr>
        <w:t>55</w:t>
      </w:r>
      <w:r w:rsidRPr="00634401">
        <w:rPr>
          <w:vertAlign w:val="subscript"/>
        </w:rPr>
        <w:t>16</w:t>
      </w:r>
    </w:p>
    <w:p w14:paraId="6554E24D" w14:textId="77777777" w:rsidR="007B02B6" w:rsidRDefault="007B02B6" w:rsidP="007B02B6"/>
    <w:p w14:paraId="012D24C7" w14:textId="77777777" w:rsidR="007B02B6" w:rsidRDefault="007B02B6" w:rsidP="007B02B6"/>
    <w:tbl>
      <w:tblPr>
        <w:tblStyle w:val="TableGrid"/>
        <w:tblW w:w="0" w:type="auto"/>
        <w:jc w:val="center"/>
        <w:tblLook w:val="04A0" w:firstRow="1" w:lastRow="0" w:firstColumn="1" w:lastColumn="0" w:noHBand="0" w:noVBand="1"/>
      </w:tblPr>
      <w:tblGrid>
        <w:gridCol w:w="1461"/>
        <w:gridCol w:w="1745"/>
        <w:gridCol w:w="1600"/>
      </w:tblGrid>
      <w:tr w:rsidR="007B02B6" w:rsidRPr="00686ECA" w14:paraId="46519428" w14:textId="77777777" w:rsidTr="00EF56CF">
        <w:trPr>
          <w:jc w:val="center"/>
        </w:trPr>
        <w:tc>
          <w:tcPr>
            <w:tcW w:w="1461" w:type="dxa"/>
          </w:tcPr>
          <w:p w14:paraId="01928BE9" w14:textId="77777777" w:rsidR="007B02B6" w:rsidRPr="00686ECA" w:rsidRDefault="007B02B6" w:rsidP="00EF56CF">
            <w:pPr>
              <w:jc w:val="center"/>
              <w:rPr>
                <w:b/>
                <w:bCs/>
              </w:rPr>
            </w:pPr>
          </w:p>
        </w:tc>
        <w:tc>
          <w:tcPr>
            <w:tcW w:w="1745" w:type="dxa"/>
          </w:tcPr>
          <w:p w14:paraId="6E0E21B0" w14:textId="77777777" w:rsidR="007B02B6" w:rsidRPr="00686ECA" w:rsidRDefault="007B02B6" w:rsidP="00EF56CF">
            <w:pPr>
              <w:jc w:val="center"/>
              <w:rPr>
                <w:b/>
                <w:bCs/>
              </w:rPr>
            </w:pPr>
            <w:r w:rsidRPr="00686ECA">
              <w:rPr>
                <w:b/>
                <w:bCs/>
              </w:rPr>
              <w:t>Original Value</w:t>
            </w:r>
          </w:p>
        </w:tc>
        <w:tc>
          <w:tcPr>
            <w:tcW w:w="1600" w:type="dxa"/>
          </w:tcPr>
          <w:p w14:paraId="2F2F580C" w14:textId="77777777" w:rsidR="007B02B6" w:rsidRPr="00686ECA" w:rsidRDefault="007B02B6" w:rsidP="00EF56CF">
            <w:pPr>
              <w:jc w:val="center"/>
              <w:rPr>
                <w:b/>
                <w:bCs/>
              </w:rPr>
            </w:pPr>
            <w:r w:rsidRPr="00686ECA">
              <w:rPr>
                <w:b/>
                <w:bCs/>
              </w:rPr>
              <w:t>Scaled Value</w:t>
            </w:r>
          </w:p>
        </w:tc>
      </w:tr>
      <w:tr w:rsidR="007B02B6" w14:paraId="0F4C3FE4" w14:textId="77777777" w:rsidTr="00EF56CF">
        <w:trPr>
          <w:jc w:val="center"/>
        </w:trPr>
        <w:tc>
          <w:tcPr>
            <w:tcW w:w="1461" w:type="dxa"/>
          </w:tcPr>
          <w:p w14:paraId="42ADAD87" w14:textId="77777777" w:rsidR="007B02B6" w:rsidRPr="00686ECA" w:rsidRDefault="007B02B6" w:rsidP="00EF56CF">
            <w:pPr>
              <w:rPr>
                <w:b/>
                <w:bCs/>
              </w:rPr>
            </w:pPr>
            <w:r w:rsidRPr="00686ECA">
              <w:rPr>
                <w:b/>
                <w:bCs/>
              </w:rPr>
              <w:t>Red Byte</w:t>
            </w:r>
          </w:p>
        </w:tc>
        <w:tc>
          <w:tcPr>
            <w:tcW w:w="1745" w:type="dxa"/>
          </w:tcPr>
          <w:p w14:paraId="1BE6FC92" w14:textId="77777777" w:rsidR="007B02B6" w:rsidRDefault="007B02B6" w:rsidP="00EF56CF">
            <w:pPr>
              <w:jc w:val="right"/>
            </w:pPr>
            <w:r>
              <w:t>255</w:t>
            </w:r>
          </w:p>
        </w:tc>
        <w:tc>
          <w:tcPr>
            <w:tcW w:w="1600" w:type="dxa"/>
          </w:tcPr>
          <w:p w14:paraId="07742F6E" w14:textId="77777777" w:rsidR="007B02B6" w:rsidRDefault="007B02B6" w:rsidP="00EF56CF">
            <w:pPr>
              <w:jc w:val="right"/>
            </w:pPr>
            <w:r w:rsidRPr="00686ECA">
              <w:rPr>
                <w:color w:val="FF0000"/>
              </w:rPr>
              <w:t>128</w:t>
            </w:r>
          </w:p>
        </w:tc>
      </w:tr>
      <w:tr w:rsidR="007B02B6" w14:paraId="70F7E175" w14:textId="77777777" w:rsidTr="00EF56CF">
        <w:trPr>
          <w:jc w:val="center"/>
        </w:trPr>
        <w:tc>
          <w:tcPr>
            <w:tcW w:w="1461" w:type="dxa"/>
          </w:tcPr>
          <w:p w14:paraId="7B3BD8C1" w14:textId="77777777" w:rsidR="007B02B6" w:rsidRPr="00686ECA" w:rsidRDefault="007B02B6" w:rsidP="00EF56CF">
            <w:pPr>
              <w:rPr>
                <w:b/>
                <w:bCs/>
              </w:rPr>
            </w:pPr>
            <w:r w:rsidRPr="00686ECA">
              <w:rPr>
                <w:b/>
                <w:bCs/>
              </w:rPr>
              <w:t>Green Byte</w:t>
            </w:r>
          </w:p>
        </w:tc>
        <w:tc>
          <w:tcPr>
            <w:tcW w:w="1745" w:type="dxa"/>
          </w:tcPr>
          <w:p w14:paraId="41F75687" w14:textId="0B0AB5E8" w:rsidR="007B02B6" w:rsidRDefault="007B02B6" w:rsidP="00EF56CF">
            <w:pPr>
              <w:jc w:val="right"/>
            </w:pPr>
            <w:r>
              <w:t>255</w:t>
            </w:r>
          </w:p>
        </w:tc>
        <w:tc>
          <w:tcPr>
            <w:tcW w:w="1600" w:type="dxa"/>
          </w:tcPr>
          <w:p w14:paraId="48BF60F8" w14:textId="29BE0707" w:rsidR="007B02B6" w:rsidRDefault="007B02B6" w:rsidP="00EF56CF">
            <w:pPr>
              <w:jc w:val="right"/>
            </w:pPr>
            <w:r>
              <w:rPr>
                <w:color w:val="00B050"/>
              </w:rPr>
              <w:t>255</w:t>
            </w:r>
          </w:p>
        </w:tc>
      </w:tr>
      <w:tr w:rsidR="007B02B6" w14:paraId="08581468" w14:textId="77777777" w:rsidTr="00EF56CF">
        <w:trPr>
          <w:jc w:val="center"/>
        </w:trPr>
        <w:tc>
          <w:tcPr>
            <w:tcW w:w="1461" w:type="dxa"/>
          </w:tcPr>
          <w:p w14:paraId="70913DC3" w14:textId="77777777" w:rsidR="007B02B6" w:rsidRPr="00686ECA" w:rsidRDefault="007B02B6" w:rsidP="00EF56CF">
            <w:pPr>
              <w:rPr>
                <w:b/>
                <w:bCs/>
              </w:rPr>
            </w:pPr>
            <w:r w:rsidRPr="00686ECA">
              <w:rPr>
                <w:b/>
                <w:bCs/>
              </w:rPr>
              <w:t>Blue Byte</w:t>
            </w:r>
          </w:p>
        </w:tc>
        <w:tc>
          <w:tcPr>
            <w:tcW w:w="1745" w:type="dxa"/>
          </w:tcPr>
          <w:p w14:paraId="0EFB5036" w14:textId="708A6B6C" w:rsidR="007B02B6" w:rsidRDefault="007B02B6" w:rsidP="00EF56CF">
            <w:pPr>
              <w:jc w:val="right"/>
            </w:pPr>
            <w:r>
              <w:t>255</w:t>
            </w:r>
          </w:p>
        </w:tc>
        <w:tc>
          <w:tcPr>
            <w:tcW w:w="1600" w:type="dxa"/>
          </w:tcPr>
          <w:p w14:paraId="5A40F085" w14:textId="7A20726E" w:rsidR="007B02B6" w:rsidRDefault="007B02B6" w:rsidP="00EF56CF">
            <w:pPr>
              <w:jc w:val="right"/>
            </w:pPr>
          </w:p>
        </w:tc>
      </w:tr>
      <w:tr w:rsidR="007B02B6" w14:paraId="70DB2976" w14:textId="77777777" w:rsidTr="00EF56CF">
        <w:trPr>
          <w:jc w:val="center"/>
        </w:trPr>
        <w:tc>
          <w:tcPr>
            <w:tcW w:w="1461" w:type="dxa"/>
          </w:tcPr>
          <w:p w14:paraId="36139773" w14:textId="77777777" w:rsidR="007B02B6" w:rsidRPr="00686ECA" w:rsidRDefault="007B02B6" w:rsidP="00EF56CF">
            <w:pPr>
              <w:rPr>
                <w:b/>
                <w:bCs/>
              </w:rPr>
            </w:pPr>
            <w:r w:rsidRPr="00686ECA">
              <w:rPr>
                <w:b/>
                <w:bCs/>
              </w:rPr>
              <w:t>Alpha Byte</w:t>
            </w:r>
          </w:p>
        </w:tc>
        <w:tc>
          <w:tcPr>
            <w:tcW w:w="1745" w:type="dxa"/>
          </w:tcPr>
          <w:p w14:paraId="28A5DD10" w14:textId="77777777" w:rsidR="007B02B6" w:rsidRDefault="007B02B6" w:rsidP="00EF56CF">
            <w:pPr>
              <w:jc w:val="right"/>
            </w:pPr>
            <w:r>
              <w:t>255</w:t>
            </w:r>
          </w:p>
        </w:tc>
        <w:tc>
          <w:tcPr>
            <w:tcW w:w="1600" w:type="dxa"/>
          </w:tcPr>
          <w:p w14:paraId="7E1E70D2" w14:textId="49D2CC76" w:rsidR="007B02B6" w:rsidRDefault="007B02B6" w:rsidP="00EF56CF">
            <w:pPr>
              <w:jc w:val="right"/>
            </w:pPr>
          </w:p>
        </w:tc>
      </w:tr>
      <w:tr w:rsidR="007B02B6" w14:paraId="53BC6940" w14:textId="77777777" w:rsidTr="00EF56CF">
        <w:trPr>
          <w:jc w:val="center"/>
        </w:trPr>
        <w:tc>
          <w:tcPr>
            <w:tcW w:w="1461" w:type="dxa"/>
          </w:tcPr>
          <w:p w14:paraId="22D299C4" w14:textId="77777777" w:rsidR="007B02B6" w:rsidRPr="00686ECA" w:rsidRDefault="007B02B6" w:rsidP="00EF56CF">
            <w:pPr>
              <w:rPr>
                <w:b/>
                <w:bCs/>
              </w:rPr>
            </w:pPr>
            <w:r w:rsidRPr="00686ECA">
              <w:rPr>
                <w:b/>
                <w:bCs/>
              </w:rPr>
              <w:t>Translation</w:t>
            </w:r>
          </w:p>
        </w:tc>
        <w:tc>
          <w:tcPr>
            <w:tcW w:w="1745" w:type="dxa"/>
          </w:tcPr>
          <w:p w14:paraId="0461BE76" w14:textId="77777777" w:rsidR="007B02B6" w:rsidRDefault="007B02B6" w:rsidP="00EF56CF">
            <w:pPr>
              <w:jc w:val="right"/>
            </w:pPr>
            <w:r>
              <w:t>0</w:t>
            </w:r>
          </w:p>
        </w:tc>
        <w:tc>
          <w:tcPr>
            <w:tcW w:w="1600" w:type="dxa"/>
          </w:tcPr>
          <w:p w14:paraId="34D46892" w14:textId="36FAB74A" w:rsidR="007B02B6" w:rsidRDefault="007B02B6" w:rsidP="00EF56CF">
            <w:pPr>
              <w:jc w:val="right"/>
            </w:pPr>
          </w:p>
        </w:tc>
      </w:tr>
    </w:tbl>
    <w:p w14:paraId="64E731AB" w14:textId="77777777" w:rsidR="007B02B6" w:rsidRDefault="007B02B6" w:rsidP="007B02B6"/>
    <w:p w14:paraId="2A6BC825" w14:textId="77777777" w:rsidR="007B02B6" w:rsidRDefault="007B02B6" w:rsidP="007B02B6"/>
    <w:p w14:paraId="4559F156" w14:textId="77777777" w:rsidR="007B02B6" w:rsidRDefault="007B02B6" w:rsidP="007B02B6"/>
    <w:p w14:paraId="3DB7D571" w14:textId="4D1B6CF2" w:rsidR="007B02B6" w:rsidRDefault="007B02B6" w:rsidP="007B02B6">
      <w:pPr>
        <w:pStyle w:val="Heading3"/>
      </w:pPr>
      <w:bookmarkStart w:id="23" w:name="_Toc177147276"/>
      <w:r>
        <w:t>Scaling the Blue byte</w:t>
      </w:r>
      <w:bookmarkEnd w:id="23"/>
    </w:p>
    <w:p w14:paraId="23ADA356" w14:textId="77777777" w:rsidR="007B02B6" w:rsidRPr="007B02B6" w:rsidRDefault="007B02B6" w:rsidP="007B02B6"/>
    <w:p w14:paraId="6F84337A" w14:textId="0784F8BC" w:rsidR="007B02B6" w:rsidRDefault="007B02B6" w:rsidP="007B02B6">
      <w:r>
        <w:rPr>
          <w:noProof/>
        </w:rPr>
        <w:drawing>
          <wp:inline distT="0" distB="0" distL="0" distR="0" wp14:anchorId="74CD0A32" wp14:editId="2646DC7A">
            <wp:extent cx="5725795" cy="997585"/>
            <wp:effectExtent l="0" t="0" r="8255" b="0"/>
            <wp:docPr id="11740535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795" cy="997585"/>
                    </a:xfrm>
                    <a:prstGeom prst="rect">
                      <a:avLst/>
                    </a:prstGeom>
                    <a:noFill/>
                    <a:ln>
                      <a:noFill/>
                    </a:ln>
                  </pic:spPr>
                </pic:pic>
              </a:graphicData>
            </a:graphic>
          </wp:inline>
        </w:drawing>
      </w:r>
    </w:p>
    <w:p w14:paraId="3A43543A" w14:textId="77777777" w:rsidR="007B02B6" w:rsidRDefault="007B02B6" w:rsidP="007B02B6"/>
    <w:p w14:paraId="7DC14EF4" w14:textId="59CF5071" w:rsidR="007B02B6" w:rsidRDefault="007B02B6" w:rsidP="007B02B6">
      <w:r>
        <w:t xml:space="preserve">Scaled </w:t>
      </w:r>
      <w:r w:rsidRPr="007B02B6">
        <w:rPr>
          <w:color w:val="0070C0"/>
        </w:rPr>
        <w:t>Blue</w:t>
      </w:r>
      <w:r>
        <w:t xml:space="preserve"> byte value</w:t>
      </w:r>
      <w:r>
        <w:tab/>
        <w:t>= (</w:t>
      </w:r>
      <w:r w:rsidRPr="00634401">
        <w:rPr>
          <w:color w:val="F50BD4"/>
        </w:rPr>
        <w:t>255*0</w:t>
      </w:r>
      <w:r>
        <w:t>) +(</w:t>
      </w:r>
      <w:r>
        <w:rPr>
          <w:color w:val="FFFF00"/>
        </w:rPr>
        <w:t>255</w:t>
      </w:r>
      <w:r w:rsidRPr="00634401">
        <w:rPr>
          <w:color w:val="FFFF00"/>
        </w:rPr>
        <w:t>*</w:t>
      </w:r>
      <w:r>
        <w:rPr>
          <w:color w:val="FFFF00"/>
        </w:rPr>
        <w:t>0</w:t>
      </w:r>
      <w:r>
        <w:t>) + (</w:t>
      </w:r>
      <w:r>
        <w:rPr>
          <w:color w:val="7030A0"/>
        </w:rPr>
        <w:t>255</w:t>
      </w:r>
      <w:r w:rsidRPr="00634401">
        <w:rPr>
          <w:color w:val="7030A0"/>
        </w:rPr>
        <w:t>*</w:t>
      </w:r>
      <w:r>
        <w:rPr>
          <w:color w:val="7030A0"/>
        </w:rPr>
        <w:t>1</w:t>
      </w:r>
      <w:r>
        <w:t>) + (</w:t>
      </w:r>
      <w:r>
        <w:rPr>
          <w:color w:val="FFC000"/>
        </w:rPr>
        <w:t>255</w:t>
      </w:r>
      <w:r w:rsidRPr="00634401">
        <w:rPr>
          <w:color w:val="FFC000"/>
        </w:rPr>
        <w:t>*</w:t>
      </w:r>
      <w:r>
        <w:rPr>
          <w:color w:val="FFC000"/>
        </w:rPr>
        <w:t>0</w:t>
      </w:r>
      <w:r>
        <w:t xml:space="preserve">) + </w:t>
      </w:r>
      <w:r w:rsidRPr="00634401">
        <w:rPr>
          <w:color w:val="808080" w:themeColor="background1" w:themeShade="80"/>
        </w:rPr>
        <w:t>0</w:t>
      </w:r>
      <w:r>
        <w:t xml:space="preserve"> </w:t>
      </w:r>
    </w:p>
    <w:p w14:paraId="7BFEE198" w14:textId="13CCB993" w:rsidR="007B02B6" w:rsidRDefault="007B02B6" w:rsidP="007B02B6">
      <w:pPr>
        <w:ind w:left="2160" w:firstLine="720"/>
      </w:pPr>
      <w:r>
        <w:t xml:space="preserve">= </w:t>
      </w:r>
      <w:r>
        <w:rPr>
          <w:color w:val="F50BD4"/>
        </w:rPr>
        <w:t>0</w:t>
      </w:r>
      <w:r>
        <w:t xml:space="preserve"> + </w:t>
      </w:r>
      <w:r>
        <w:rPr>
          <w:color w:val="FFFF00"/>
        </w:rPr>
        <w:t>0</w:t>
      </w:r>
      <w:r>
        <w:t xml:space="preserve"> + </w:t>
      </w:r>
      <w:r>
        <w:rPr>
          <w:color w:val="7030A0"/>
        </w:rPr>
        <w:t>255</w:t>
      </w:r>
      <w:r>
        <w:t xml:space="preserve"> + </w:t>
      </w:r>
      <w:r>
        <w:rPr>
          <w:color w:val="FFC000"/>
        </w:rPr>
        <w:t>0</w:t>
      </w:r>
      <w:r>
        <w:t xml:space="preserve"> + </w:t>
      </w:r>
      <w:r w:rsidRPr="00634401">
        <w:rPr>
          <w:color w:val="808080" w:themeColor="background1" w:themeShade="80"/>
        </w:rPr>
        <w:t>0</w:t>
      </w:r>
    </w:p>
    <w:p w14:paraId="7C218744" w14:textId="77777777" w:rsidR="007B02B6" w:rsidRDefault="007B02B6" w:rsidP="007B02B6">
      <w:pPr>
        <w:spacing w:after="160" w:line="259" w:lineRule="auto"/>
        <w:ind w:left="2160" w:firstLine="720"/>
        <w:jc w:val="left"/>
      </w:pPr>
      <w:r>
        <w:t xml:space="preserve">= </w:t>
      </w:r>
      <w:r w:rsidRPr="007B02B6">
        <w:rPr>
          <w:color w:val="0070C0"/>
        </w:rPr>
        <w:t>255</w:t>
      </w:r>
      <w:r w:rsidRPr="00634401">
        <w:rPr>
          <w:vertAlign w:val="subscript"/>
        </w:rPr>
        <w:t>16</w:t>
      </w:r>
    </w:p>
    <w:p w14:paraId="4490B01E" w14:textId="77777777" w:rsidR="007B02B6" w:rsidRPr="007B02B6" w:rsidRDefault="007B02B6" w:rsidP="007B02B6"/>
    <w:tbl>
      <w:tblPr>
        <w:tblStyle w:val="TableGrid"/>
        <w:tblW w:w="0" w:type="auto"/>
        <w:jc w:val="center"/>
        <w:tblLook w:val="04A0" w:firstRow="1" w:lastRow="0" w:firstColumn="1" w:lastColumn="0" w:noHBand="0" w:noVBand="1"/>
      </w:tblPr>
      <w:tblGrid>
        <w:gridCol w:w="1461"/>
        <w:gridCol w:w="1745"/>
        <w:gridCol w:w="1600"/>
      </w:tblGrid>
      <w:tr w:rsidR="007B02B6" w:rsidRPr="00686ECA" w14:paraId="1F5D4A36" w14:textId="77777777" w:rsidTr="00EF56CF">
        <w:trPr>
          <w:jc w:val="center"/>
        </w:trPr>
        <w:tc>
          <w:tcPr>
            <w:tcW w:w="1461" w:type="dxa"/>
          </w:tcPr>
          <w:p w14:paraId="576A672E" w14:textId="77777777" w:rsidR="007B02B6" w:rsidRPr="00686ECA" w:rsidRDefault="007B02B6" w:rsidP="00EF56CF">
            <w:pPr>
              <w:jc w:val="center"/>
              <w:rPr>
                <w:b/>
                <w:bCs/>
              </w:rPr>
            </w:pPr>
          </w:p>
        </w:tc>
        <w:tc>
          <w:tcPr>
            <w:tcW w:w="1745" w:type="dxa"/>
          </w:tcPr>
          <w:p w14:paraId="28053158" w14:textId="77777777" w:rsidR="007B02B6" w:rsidRPr="00686ECA" w:rsidRDefault="007B02B6" w:rsidP="00EF56CF">
            <w:pPr>
              <w:jc w:val="center"/>
              <w:rPr>
                <w:b/>
                <w:bCs/>
              </w:rPr>
            </w:pPr>
            <w:r w:rsidRPr="00686ECA">
              <w:rPr>
                <w:b/>
                <w:bCs/>
              </w:rPr>
              <w:t>Original Value</w:t>
            </w:r>
          </w:p>
        </w:tc>
        <w:tc>
          <w:tcPr>
            <w:tcW w:w="1600" w:type="dxa"/>
          </w:tcPr>
          <w:p w14:paraId="6A42CA71" w14:textId="77777777" w:rsidR="007B02B6" w:rsidRPr="00686ECA" w:rsidRDefault="007B02B6" w:rsidP="00EF56CF">
            <w:pPr>
              <w:jc w:val="center"/>
              <w:rPr>
                <w:b/>
                <w:bCs/>
              </w:rPr>
            </w:pPr>
            <w:r w:rsidRPr="00686ECA">
              <w:rPr>
                <w:b/>
                <w:bCs/>
              </w:rPr>
              <w:t>Scaled Value</w:t>
            </w:r>
          </w:p>
        </w:tc>
      </w:tr>
      <w:tr w:rsidR="007B02B6" w14:paraId="38C5B714" w14:textId="77777777" w:rsidTr="00EF56CF">
        <w:trPr>
          <w:jc w:val="center"/>
        </w:trPr>
        <w:tc>
          <w:tcPr>
            <w:tcW w:w="1461" w:type="dxa"/>
          </w:tcPr>
          <w:p w14:paraId="58F4C871" w14:textId="77777777" w:rsidR="007B02B6" w:rsidRPr="00686ECA" w:rsidRDefault="007B02B6" w:rsidP="00EF56CF">
            <w:pPr>
              <w:rPr>
                <w:b/>
                <w:bCs/>
              </w:rPr>
            </w:pPr>
            <w:r w:rsidRPr="00686ECA">
              <w:rPr>
                <w:b/>
                <w:bCs/>
              </w:rPr>
              <w:t>Red Byte</w:t>
            </w:r>
          </w:p>
        </w:tc>
        <w:tc>
          <w:tcPr>
            <w:tcW w:w="1745" w:type="dxa"/>
          </w:tcPr>
          <w:p w14:paraId="41BA7430" w14:textId="77777777" w:rsidR="007B02B6" w:rsidRDefault="007B02B6" w:rsidP="00EF56CF">
            <w:pPr>
              <w:jc w:val="right"/>
            </w:pPr>
            <w:r>
              <w:t>255</w:t>
            </w:r>
          </w:p>
        </w:tc>
        <w:tc>
          <w:tcPr>
            <w:tcW w:w="1600" w:type="dxa"/>
          </w:tcPr>
          <w:p w14:paraId="290826D0" w14:textId="77777777" w:rsidR="007B02B6" w:rsidRDefault="007B02B6" w:rsidP="00EF56CF">
            <w:pPr>
              <w:jc w:val="right"/>
            </w:pPr>
            <w:r w:rsidRPr="00686ECA">
              <w:rPr>
                <w:color w:val="FF0000"/>
              </w:rPr>
              <w:t>128</w:t>
            </w:r>
          </w:p>
        </w:tc>
      </w:tr>
      <w:tr w:rsidR="007B02B6" w14:paraId="10C6554F" w14:textId="77777777" w:rsidTr="00EF56CF">
        <w:trPr>
          <w:jc w:val="center"/>
        </w:trPr>
        <w:tc>
          <w:tcPr>
            <w:tcW w:w="1461" w:type="dxa"/>
          </w:tcPr>
          <w:p w14:paraId="140D58FA" w14:textId="77777777" w:rsidR="007B02B6" w:rsidRPr="00686ECA" w:rsidRDefault="007B02B6" w:rsidP="00EF56CF">
            <w:pPr>
              <w:rPr>
                <w:b/>
                <w:bCs/>
              </w:rPr>
            </w:pPr>
            <w:r w:rsidRPr="00686ECA">
              <w:rPr>
                <w:b/>
                <w:bCs/>
              </w:rPr>
              <w:t>Green Byte</w:t>
            </w:r>
          </w:p>
        </w:tc>
        <w:tc>
          <w:tcPr>
            <w:tcW w:w="1745" w:type="dxa"/>
          </w:tcPr>
          <w:p w14:paraId="5F1B3913" w14:textId="734ADC6C" w:rsidR="007B02B6" w:rsidRDefault="007B02B6" w:rsidP="00EF56CF">
            <w:pPr>
              <w:jc w:val="right"/>
            </w:pPr>
            <w:r>
              <w:t>255</w:t>
            </w:r>
          </w:p>
        </w:tc>
        <w:tc>
          <w:tcPr>
            <w:tcW w:w="1600" w:type="dxa"/>
          </w:tcPr>
          <w:p w14:paraId="326967F8" w14:textId="7E80873E" w:rsidR="007B02B6" w:rsidRDefault="007B02B6" w:rsidP="00EF56CF">
            <w:pPr>
              <w:jc w:val="right"/>
            </w:pPr>
            <w:r>
              <w:rPr>
                <w:color w:val="00B050"/>
              </w:rPr>
              <w:t>255</w:t>
            </w:r>
          </w:p>
        </w:tc>
      </w:tr>
      <w:tr w:rsidR="007B02B6" w14:paraId="0B7750A0" w14:textId="77777777" w:rsidTr="00EF56CF">
        <w:trPr>
          <w:jc w:val="center"/>
        </w:trPr>
        <w:tc>
          <w:tcPr>
            <w:tcW w:w="1461" w:type="dxa"/>
          </w:tcPr>
          <w:p w14:paraId="23C384BA" w14:textId="77777777" w:rsidR="007B02B6" w:rsidRPr="00686ECA" w:rsidRDefault="007B02B6" w:rsidP="00EF56CF">
            <w:pPr>
              <w:rPr>
                <w:b/>
                <w:bCs/>
              </w:rPr>
            </w:pPr>
            <w:r w:rsidRPr="00686ECA">
              <w:rPr>
                <w:b/>
                <w:bCs/>
              </w:rPr>
              <w:t>Blue Byte</w:t>
            </w:r>
          </w:p>
        </w:tc>
        <w:tc>
          <w:tcPr>
            <w:tcW w:w="1745" w:type="dxa"/>
          </w:tcPr>
          <w:p w14:paraId="1EC7A2EC" w14:textId="746D05EE" w:rsidR="007B02B6" w:rsidRDefault="007B02B6" w:rsidP="00EF56CF">
            <w:pPr>
              <w:jc w:val="right"/>
            </w:pPr>
            <w:r>
              <w:t>255</w:t>
            </w:r>
          </w:p>
        </w:tc>
        <w:tc>
          <w:tcPr>
            <w:tcW w:w="1600" w:type="dxa"/>
          </w:tcPr>
          <w:p w14:paraId="6BC1F8EB" w14:textId="4EDB4E1A" w:rsidR="007B02B6" w:rsidRDefault="007B02B6" w:rsidP="00EF56CF">
            <w:pPr>
              <w:jc w:val="right"/>
            </w:pPr>
            <w:r w:rsidRPr="007B02B6">
              <w:rPr>
                <w:color w:val="0070C0"/>
              </w:rPr>
              <w:t>255</w:t>
            </w:r>
          </w:p>
        </w:tc>
      </w:tr>
      <w:tr w:rsidR="007B02B6" w14:paraId="61B88214" w14:textId="77777777" w:rsidTr="00EF56CF">
        <w:trPr>
          <w:jc w:val="center"/>
        </w:trPr>
        <w:tc>
          <w:tcPr>
            <w:tcW w:w="1461" w:type="dxa"/>
          </w:tcPr>
          <w:p w14:paraId="7B5CCA56" w14:textId="77777777" w:rsidR="007B02B6" w:rsidRPr="00686ECA" w:rsidRDefault="007B02B6" w:rsidP="00EF56CF">
            <w:pPr>
              <w:rPr>
                <w:b/>
                <w:bCs/>
              </w:rPr>
            </w:pPr>
            <w:r w:rsidRPr="00686ECA">
              <w:rPr>
                <w:b/>
                <w:bCs/>
              </w:rPr>
              <w:t>Alpha Byte</w:t>
            </w:r>
          </w:p>
        </w:tc>
        <w:tc>
          <w:tcPr>
            <w:tcW w:w="1745" w:type="dxa"/>
          </w:tcPr>
          <w:p w14:paraId="31CB38A2" w14:textId="77777777" w:rsidR="007B02B6" w:rsidRDefault="007B02B6" w:rsidP="00EF56CF">
            <w:pPr>
              <w:jc w:val="right"/>
            </w:pPr>
            <w:r>
              <w:t>255</w:t>
            </w:r>
          </w:p>
        </w:tc>
        <w:tc>
          <w:tcPr>
            <w:tcW w:w="1600" w:type="dxa"/>
          </w:tcPr>
          <w:p w14:paraId="5C486E33" w14:textId="23D13FEC" w:rsidR="007B02B6" w:rsidRDefault="007B02B6" w:rsidP="00EF56CF">
            <w:pPr>
              <w:jc w:val="right"/>
            </w:pPr>
          </w:p>
        </w:tc>
      </w:tr>
      <w:tr w:rsidR="007B02B6" w14:paraId="667715F7" w14:textId="77777777" w:rsidTr="00EF56CF">
        <w:trPr>
          <w:jc w:val="center"/>
        </w:trPr>
        <w:tc>
          <w:tcPr>
            <w:tcW w:w="1461" w:type="dxa"/>
          </w:tcPr>
          <w:p w14:paraId="7E631426" w14:textId="77777777" w:rsidR="007B02B6" w:rsidRPr="00686ECA" w:rsidRDefault="007B02B6" w:rsidP="00EF56CF">
            <w:pPr>
              <w:rPr>
                <w:b/>
                <w:bCs/>
              </w:rPr>
            </w:pPr>
            <w:r w:rsidRPr="00686ECA">
              <w:rPr>
                <w:b/>
                <w:bCs/>
              </w:rPr>
              <w:t>Translation</w:t>
            </w:r>
          </w:p>
        </w:tc>
        <w:tc>
          <w:tcPr>
            <w:tcW w:w="1745" w:type="dxa"/>
          </w:tcPr>
          <w:p w14:paraId="3A0902AC" w14:textId="77777777" w:rsidR="007B02B6" w:rsidRDefault="007B02B6" w:rsidP="00EF56CF">
            <w:pPr>
              <w:jc w:val="right"/>
            </w:pPr>
            <w:r>
              <w:t>0</w:t>
            </w:r>
          </w:p>
        </w:tc>
        <w:tc>
          <w:tcPr>
            <w:tcW w:w="1600" w:type="dxa"/>
          </w:tcPr>
          <w:p w14:paraId="06B8468C" w14:textId="2D8E17E1" w:rsidR="007B02B6" w:rsidRDefault="007B02B6" w:rsidP="00EF56CF">
            <w:pPr>
              <w:jc w:val="right"/>
            </w:pPr>
          </w:p>
        </w:tc>
      </w:tr>
    </w:tbl>
    <w:p w14:paraId="44110AE5" w14:textId="77777777" w:rsidR="007B02B6" w:rsidRDefault="007B02B6" w:rsidP="00686ECA"/>
    <w:p w14:paraId="35252D11" w14:textId="77777777" w:rsidR="007B02B6" w:rsidRDefault="007B02B6" w:rsidP="00686ECA"/>
    <w:p w14:paraId="5A7CBB73" w14:textId="019EF29D" w:rsidR="007B02B6" w:rsidRDefault="007B02B6" w:rsidP="007B02B6">
      <w:pPr>
        <w:pStyle w:val="Heading3"/>
      </w:pPr>
      <w:bookmarkStart w:id="24" w:name="_Toc177147277"/>
      <w:r>
        <w:t>Scaling the Alpha byte</w:t>
      </w:r>
      <w:bookmarkEnd w:id="24"/>
    </w:p>
    <w:p w14:paraId="0658A28C" w14:textId="77777777" w:rsidR="007B02B6" w:rsidRPr="007B02B6" w:rsidRDefault="007B02B6" w:rsidP="007B02B6"/>
    <w:p w14:paraId="01F742D0" w14:textId="7A460990" w:rsidR="007B02B6" w:rsidRDefault="007B02B6" w:rsidP="007B02B6">
      <w:r>
        <w:rPr>
          <w:noProof/>
        </w:rPr>
        <w:drawing>
          <wp:inline distT="0" distB="0" distL="0" distR="0" wp14:anchorId="28BB56FE" wp14:editId="7F805B93">
            <wp:extent cx="5725795" cy="997585"/>
            <wp:effectExtent l="0" t="0" r="8255" b="0"/>
            <wp:docPr id="20945085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997585"/>
                    </a:xfrm>
                    <a:prstGeom prst="rect">
                      <a:avLst/>
                    </a:prstGeom>
                    <a:noFill/>
                    <a:ln>
                      <a:noFill/>
                    </a:ln>
                  </pic:spPr>
                </pic:pic>
              </a:graphicData>
            </a:graphic>
          </wp:inline>
        </w:drawing>
      </w:r>
    </w:p>
    <w:p w14:paraId="4C6BD583" w14:textId="77777777" w:rsidR="007B02B6" w:rsidRDefault="007B02B6" w:rsidP="007B02B6"/>
    <w:p w14:paraId="6C74B940" w14:textId="4349A346" w:rsidR="007B02B6" w:rsidRDefault="007B02B6" w:rsidP="007B02B6">
      <w:r>
        <w:t xml:space="preserve">Scaled </w:t>
      </w:r>
      <w:r w:rsidRPr="007B02B6">
        <w:rPr>
          <w:color w:val="808080" w:themeColor="background1" w:themeShade="80"/>
        </w:rPr>
        <w:t>Alpha</w:t>
      </w:r>
      <w:r>
        <w:t xml:space="preserve"> byte value</w:t>
      </w:r>
      <w:r>
        <w:tab/>
        <w:t>= (</w:t>
      </w:r>
      <w:r w:rsidRPr="00634401">
        <w:rPr>
          <w:color w:val="F50BD4"/>
        </w:rPr>
        <w:t>255*0</w:t>
      </w:r>
      <w:r>
        <w:t>) +(</w:t>
      </w:r>
      <w:r>
        <w:rPr>
          <w:color w:val="FFFF00"/>
        </w:rPr>
        <w:t>255</w:t>
      </w:r>
      <w:r w:rsidRPr="00634401">
        <w:rPr>
          <w:color w:val="FFFF00"/>
        </w:rPr>
        <w:t>*</w:t>
      </w:r>
      <w:r>
        <w:rPr>
          <w:color w:val="FFFF00"/>
        </w:rPr>
        <w:t>0</w:t>
      </w:r>
      <w:r>
        <w:t>) + (</w:t>
      </w:r>
      <w:r>
        <w:rPr>
          <w:color w:val="7030A0"/>
        </w:rPr>
        <w:t>255</w:t>
      </w:r>
      <w:r w:rsidRPr="00634401">
        <w:rPr>
          <w:color w:val="7030A0"/>
        </w:rPr>
        <w:t>*</w:t>
      </w:r>
      <w:r>
        <w:rPr>
          <w:color w:val="7030A0"/>
        </w:rPr>
        <w:t>0</w:t>
      </w:r>
      <w:r>
        <w:t>) + (</w:t>
      </w:r>
      <w:r>
        <w:rPr>
          <w:color w:val="FFC000"/>
        </w:rPr>
        <w:t>255</w:t>
      </w:r>
      <w:r w:rsidRPr="00634401">
        <w:rPr>
          <w:color w:val="FFC000"/>
        </w:rPr>
        <w:t>*</w:t>
      </w:r>
      <w:r>
        <w:rPr>
          <w:color w:val="FFC000"/>
        </w:rPr>
        <w:t>1</w:t>
      </w:r>
      <w:r>
        <w:t xml:space="preserve">) + </w:t>
      </w:r>
      <w:r w:rsidRPr="00634401">
        <w:rPr>
          <w:color w:val="808080" w:themeColor="background1" w:themeShade="80"/>
        </w:rPr>
        <w:t>0</w:t>
      </w:r>
      <w:r>
        <w:t xml:space="preserve"> </w:t>
      </w:r>
    </w:p>
    <w:p w14:paraId="54F3ADA8" w14:textId="7BC8FCFB" w:rsidR="007B02B6" w:rsidRDefault="007B02B6" w:rsidP="007B02B6">
      <w:pPr>
        <w:ind w:left="2160" w:firstLine="720"/>
      </w:pPr>
      <w:r>
        <w:t xml:space="preserve">= </w:t>
      </w:r>
      <w:r>
        <w:rPr>
          <w:color w:val="F50BD4"/>
        </w:rPr>
        <w:t>0</w:t>
      </w:r>
      <w:r>
        <w:t xml:space="preserve"> + </w:t>
      </w:r>
      <w:r>
        <w:rPr>
          <w:color w:val="FFFF00"/>
        </w:rPr>
        <w:t>0</w:t>
      </w:r>
      <w:r>
        <w:t xml:space="preserve"> + </w:t>
      </w:r>
      <w:r>
        <w:rPr>
          <w:color w:val="7030A0"/>
        </w:rPr>
        <w:t>0</w:t>
      </w:r>
      <w:r>
        <w:t xml:space="preserve"> + </w:t>
      </w:r>
      <w:r>
        <w:rPr>
          <w:color w:val="FFC000"/>
        </w:rPr>
        <w:t>255</w:t>
      </w:r>
      <w:r>
        <w:t xml:space="preserve"> + </w:t>
      </w:r>
      <w:r w:rsidRPr="00634401">
        <w:rPr>
          <w:color w:val="808080" w:themeColor="background1" w:themeShade="80"/>
        </w:rPr>
        <w:t>0</w:t>
      </w:r>
    </w:p>
    <w:p w14:paraId="2359E4F8" w14:textId="77777777" w:rsidR="007B02B6" w:rsidRDefault="007B02B6" w:rsidP="007B02B6">
      <w:pPr>
        <w:spacing w:after="160" w:line="259" w:lineRule="auto"/>
        <w:ind w:left="2160" w:firstLine="720"/>
        <w:jc w:val="left"/>
      </w:pPr>
      <w:r>
        <w:t xml:space="preserve">= </w:t>
      </w:r>
      <w:r w:rsidRPr="007B02B6">
        <w:rPr>
          <w:color w:val="808080" w:themeColor="background1" w:themeShade="80"/>
        </w:rPr>
        <w:t>255</w:t>
      </w:r>
      <w:r w:rsidRPr="00634401">
        <w:rPr>
          <w:vertAlign w:val="subscript"/>
        </w:rPr>
        <w:t>16</w:t>
      </w:r>
    </w:p>
    <w:p w14:paraId="52F71886" w14:textId="77777777" w:rsidR="007B02B6" w:rsidRDefault="007B02B6" w:rsidP="007B02B6"/>
    <w:tbl>
      <w:tblPr>
        <w:tblStyle w:val="TableGrid"/>
        <w:tblW w:w="0" w:type="auto"/>
        <w:jc w:val="center"/>
        <w:tblLook w:val="04A0" w:firstRow="1" w:lastRow="0" w:firstColumn="1" w:lastColumn="0" w:noHBand="0" w:noVBand="1"/>
      </w:tblPr>
      <w:tblGrid>
        <w:gridCol w:w="1461"/>
        <w:gridCol w:w="1745"/>
        <w:gridCol w:w="1600"/>
      </w:tblGrid>
      <w:tr w:rsidR="007B02B6" w:rsidRPr="00686ECA" w14:paraId="1E755622" w14:textId="77777777" w:rsidTr="00EF56CF">
        <w:trPr>
          <w:jc w:val="center"/>
        </w:trPr>
        <w:tc>
          <w:tcPr>
            <w:tcW w:w="1461" w:type="dxa"/>
          </w:tcPr>
          <w:p w14:paraId="6B79E290" w14:textId="77777777" w:rsidR="007B02B6" w:rsidRPr="00686ECA" w:rsidRDefault="007B02B6" w:rsidP="00EF56CF">
            <w:pPr>
              <w:jc w:val="center"/>
              <w:rPr>
                <w:b/>
                <w:bCs/>
              </w:rPr>
            </w:pPr>
          </w:p>
        </w:tc>
        <w:tc>
          <w:tcPr>
            <w:tcW w:w="1745" w:type="dxa"/>
          </w:tcPr>
          <w:p w14:paraId="3DF5A3BA" w14:textId="77777777" w:rsidR="007B02B6" w:rsidRPr="00686ECA" w:rsidRDefault="007B02B6" w:rsidP="00EF56CF">
            <w:pPr>
              <w:jc w:val="center"/>
              <w:rPr>
                <w:b/>
                <w:bCs/>
              </w:rPr>
            </w:pPr>
            <w:r w:rsidRPr="00686ECA">
              <w:rPr>
                <w:b/>
                <w:bCs/>
              </w:rPr>
              <w:t>Original Value</w:t>
            </w:r>
          </w:p>
        </w:tc>
        <w:tc>
          <w:tcPr>
            <w:tcW w:w="1600" w:type="dxa"/>
          </w:tcPr>
          <w:p w14:paraId="1396E253" w14:textId="77777777" w:rsidR="007B02B6" w:rsidRPr="00686ECA" w:rsidRDefault="007B02B6" w:rsidP="00EF56CF">
            <w:pPr>
              <w:jc w:val="center"/>
              <w:rPr>
                <w:b/>
                <w:bCs/>
              </w:rPr>
            </w:pPr>
            <w:r w:rsidRPr="00686ECA">
              <w:rPr>
                <w:b/>
                <w:bCs/>
              </w:rPr>
              <w:t>Scaled Value</w:t>
            </w:r>
          </w:p>
        </w:tc>
      </w:tr>
      <w:tr w:rsidR="007B02B6" w14:paraId="3DEA7FCD" w14:textId="77777777" w:rsidTr="00EF56CF">
        <w:trPr>
          <w:jc w:val="center"/>
        </w:trPr>
        <w:tc>
          <w:tcPr>
            <w:tcW w:w="1461" w:type="dxa"/>
          </w:tcPr>
          <w:p w14:paraId="167610E0" w14:textId="77777777" w:rsidR="007B02B6" w:rsidRPr="00686ECA" w:rsidRDefault="007B02B6" w:rsidP="00EF56CF">
            <w:pPr>
              <w:rPr>
                <w:b/>
                <w:bCs/>
              </w:rPr>
            </w:pPr>
            <w:r w:rsidRPr="00686ECA">
              <w:rPr>
                <w:b/>
                <w:bCs/>
              </w:rPr>
              <w:t>Red Byte</w:t>
            </w:r>
          </w:p>
        </w:tc>
        <w:tc>
          <w:tcPr>
            <w:tcW w:w="1745" w:type="dxa"/>
          </w:tcPr>
          <w:p w14:paraId="4A720F88" w14:textId="77777777" w:rsidR="007B02B6" w:rsidRDefault="007B02B6" w:rsidP="00EF56CF">
            <w:pPr>
              <w:jc w:val="right"/>
            </w:pPr>
            <w:r>
              <w:t>255</w:t>
            </w:r>
          </w:p>
        </w:tc>
        <w:tc>
          <w:tcPr>
            <w:tcW w:w="1600" w:type="dxa"/>
          </w:tcPr>
          <w:p w14:paraId="14CAAA0D" w14:textId="77777777" w:rsidR="007B02B6" w:rsidRDefault="007B02B6" w:rsidP="00EF56CF">
            <w:pPr>
              <w:jc w:val="right"/>
            </w:pPr>
            <w:r w:rsidRPr="00686ECA">
              <w:rPr>
                <w:color w:val="FF0000"/>
              </w:rPr>
              <w:t>128</w:t>
            </w:r>
          </w:p>
        </w:tc>
      </w:tr>
      <w:tr w:rsidR="007B02B6" w14:paraId="0C68E6A6" w14:textId="77777777" w:rsidTr="00EF56CF">
        <w:trPr>
          <w:jc w:val="center"/>
        </w:trPr>
        <w:tc>
          <w:tcPr>
            <w:tcW w:w="1461" w:type="dxa"/>
          </w:tcPr>
          <w:p w14:paraId="6835B576" w14:textId="77777777" w:rsidR="007B02B6" w:rsidRPr="00686ECA" w:rsidRDefault="007B02B6" w:rsidP="00EF56CF">
            <w:pPr>
              <w:rPr>
                <w:b/>
                <w:bCs/>
              </w:rPr>
            </w:pPr>
            <w:r w:rsidRPr="00686ECA">
              <w:rPr>
                <w:b/>
                <w:bCs/>
              </w:rPr>
              <w:t>Green Byte</w:t>
            </w:r>
          </w:p>
        </w:tc>
        <w:tc>
          <w:tcPr>
            <w:tcW w:w="1745" w:type="dxa"/>
          </w:tcPr>
          <w:p w14:paraId="6F7F4F79" w14:textId="6A936A78" w:rsidR="007B02B6" w:rsidRDefault="007B02B6" w:rsidP="00EF56CF">
            <w:pPr>
              <w:jc w:val="right"/>
            </w:pPr>
            <w:r>
              <w:t>255</w:t>
            </w:r>
          </w:p>
        </w:tc>
        <w:tc>
          <w:tcPr>
            <w:tcW w:w="1600" w:type="dxa"/>
          </w:tcPr>
          <w:p w14:paraId="0218CC79" w14:textId="081A400F" w:rsidR="007B02B6" w:rsidRDefault="007B02B6" w:rsidP="00EF56CF">
            <w:pPr>
              <w:jc w:val="right"/>
            </w:pPr>
            <w:r>
              <w:rPr>
                <w:color w:val="00B050"/>
              </w:rPr>
              <w:t>255</w:t>
            </w:r>
          </w:p>
        </w:tc>
      </w:tr>
      <w:tr w:rsidR="007B02B6" w14:paraId="3EB47954" w14:textId="77777777" w:rsidTr="00EF56CF">
        <w:trPr>
          <w:jc w:val="center"/>
        </w:trPr>
        <w:tc>
          <w:tcPr>
            <w:tcW w:w="1461" w:type="dxa"/>
          </w:tcPr>
          <w:p w14:paraId="2F65139F" w14:textId="77777777" w:rsidR="007B02B6" w:rsidRPr="00686ECA" w:rsidRDefault="007B02B6" w:rsidP="00EF56CF">
            <w:pPr>
              <w:rPr>
                <w:b/>
                <w:bCs/>
              </w:rPr>
            </w:pPr>
            <w:r w:rsidRPr="00686ECA">
              <w:rPr>
                <w:b/>
                <w:bCs/>
              </w:rPr>
              <w:t>Blue Byte</w:t>
            </w:r>
          </w:p>
        </w:tc>
        <w:tc>
          <w:tcPr>
            <w:tcW w:w="1745" w:type="dxa"/>
          </w:tcPr>
          <w:p w14:paraId="53AE96C3" w14:textId="106D56FC" w:rsidR="007B02B6" w:rsidRDefault="007B02B6" w:rsidP="00EF56CF">
            <w:pPr>
              <w:jc w:val="right"/>
            </w:pPr>
            <w:r>
              <w:t>255</w:t>
            </w:r>
          </w:p>
        </w:tc>
        <w:tc>
          <w:tcPr>
            <w:tcW w:w="1600" w:type="dxa"/>
          </w:tcPr>
          <w:p w14:paraId="6BDAA9E4" w14:textId="5DBC3789" w:rsidR="007B02B6" w:rsidRDefault="007B02B6" w:rsidP="00EF56CF">
            <w:pPr>
              <w:jc w:val="right"/>
            </w:pPr>
            <w:r>
              <w:rPr>
                <w:color w:val="00B0F0"/>
              </w:rPr>
              <w:t>255</w:t>
            </w:r>
          </w:p>
        </w:tc>
      </w:tr>
      <w:tr w:rsidR="007B02B6" w14:paraId="6452347F" w14:textId="77777777" w:rsidTr="00EF56CF">
        <w:trPr>
          <w:jc w:val="center"/>
        </w:trPr>
        <w:tc>
          <w:tcPr>
            <w:tcW w:w="1461" w:type="dxa"/>
          </w:tcPr>
          <w:p w14:paraId="2C9F5BC4" w14:textId="77777777" w:rsidR="007B02B6" w:rsidRPr="00686ECA" w:rsidRDefault="007B02B6" w:rsidP="00EF56CF">
            <w:pPr>
              <w:rPr>
                <w:b/>
                <w:bCs/>
              </w:rPr>
            </w:pPr>
            <w:r w:rsidRPr="00686ECA">
              <w:rPr>
                <w:b/>
                <w:bCs/>
              </w:rPr>
              <w:lastRenderedPageBreak/>
              <w:t>Alpha Byte</w:t>
            </w:r>
          </w:p>
        </w:tc>
        <w:tc>
          <w:tcPr>
            <w:tcW w:w="1745" w:type="dxa"/>
          </w:tcPr>
          <w:p w14:paraId="78903648" w14:textId="77777777" w:rsidR="007B02B6" w:rsidRDefault="007B02B6" w:rsidP="00EF56CF">
            <w:pPr>
              <w:jc w:val="right"/>
            </w:pPr>
            <w:r>
              <w:t>255</w:t>
            </w:r>
          </w:p>
        </w:tc>
        <w:tc>
          <w:tcPr>
            <w:tcW w:w="1600" w:type="dxa"/>
          </w:tcPr>
          <w:p w14:paraId="4F7F5E51" w14:textId="77777777" w:rsidR="007B02B6" w:rsidRDefault="007B02B6" w:rsidP="00EF56CF">
            <w:pPr>
              <w:jc w:val="right"/>
            </w:pPr>
            <w:r w:rsidRPr="007B02B6">
              <w:rPr>
                <w:color w:val="808080" w:themeColor="background1" w:themeShade="80"/>
              </w:rPr>
              <w:t>255</w:t>
            </w:r>
          </w:p>
        </w:tc>
      </w:tr>
      <w:tr w:rsidR="007B02B6" w14:paraId="7294F43B" w14:textId="77777777" w:rsidTr="00EF56CF">
        <w:trPr>
          <w:jc w:val="center"/>
        </w:trPr>
        <w:tc>
          <w:tcPr>
            <w:tcW w:w="1461" w:type="dxa"/>
          </w:tcPr>
          <w:p w14:paraId="40B4DBA1" w14:textId="77777777" w:rsidR="007B02B6" w:rsidRPr="00686ECA" w:rsidRDefault="007B02B6" w:rsidP="00EF56CF">
            <w:pPr>
              <w:rPr>
                <w:b/>
                <w:bCs/>
              </w:rPr>
            </w:pPr>
            <w:r w:rsidRPr="00686ECA">
              <w:rPr>
                <w:b/>
                <w:bCs/>
              </w:rPr>
              <w:t>Translation</w:t>
            </w:r>
          </w:p>
        </w:tc>
        <w:tc>
          <w:tcPr>
            <w:tcW w:w="1745" w:type="dxa"/>
          </w:tcPr>
          <w:p w14:paraId="755A941D" w14:textId="77777777" w:rsidR="007B02B6" w:rsidRDefault="007B02B6" w:rsidP="00EF56CF">
            <w:pPr>
              <w:jc w:val="right"/>
            </w:pPr>
            <w:r>
              <w:t>0</w:t>
            </w:r>
          </w:p>
        </w:tc>
        <w:tc>
          <w:tcPr>
            <w:tcW w:w="1600" w:type="dxa"/>
          </w:tcPr>
          <w:p w14:paraId="2EF11A91" w14:textId="18AB71E4" w:rsidR="007B02B6" w:rsidRDefault="007B02B6" w:rsidP="00EF56CF">
            <w:pPr>
              <w:jc w:val="right"/>
            </w:pPr>
          </w:p>
        </w:tc>
      </w:tr>
    </w:tbl>
    <w:p w14:paraId="52EC5B2F" w14:textId="77777777" w:rsidR="007B02B6" w:rsidRDefault="007B02B6" w:rsidP="007B02B6"/>
    <w:p w14:paraId="67065684" w14:textId="77777777" w:rsidR="007B02B6" w:rsidRPr="007B02B6" w:rsidRDefault="007B02B6" w:rsidP="007B02B6"/>
    <w:p w14:paraId="2270BFD9" w14:textId="77777777" w:rsidR="007B02B6" w:rsidRDefault="007B02B6" w:rsidP="00686ECA"/>
    <w:p w14:paraId="563C01AC" w14:textId="77777777" w:rsidR="004302AC" w:rsidRDefault="007B02B6" w:rsidP="004302AC">
      <w:pPr>
        <w:pStyle w:val="Heading3"/>
        <w:numPr>
          <w:ilvl w:val="2"/>
          <w:numId w:val="80"/>
        </w:numPr>
      </w:pPr>
      <w:bookmarkStart w:id="25" w:name="_Toc177147278"/>
      <w:r>
        <w:t>Translation</w:t>
      </w:r>
      <w:r w:rsidR="004302AC">
        <w:t xml:space="preserve"> (image colour cast)</w:t>
      </w:r>
      <w:bookmarkEnd w:id="25"/>
    </w:p>
    <w:p w14:paraId="0D70F1BC" w14:textId="57191201" w:rsidR="007B02B6" w:rsidRDefault="007B02B6" w:rsidP="004302AC"/>
    <w:p w14:paraId="6ECB9E62" w14:textId="77777777" w:rsidR="007B02B6" w:rsidRPr="00686ECA" w:rsidRDefault="007B02B6" w:rsidP="007B02B6">
      <w:r>
        <w:t>For this part we will ignore this and look at it in the later as changing its value adds a layer of complication which we will deal with once we are happy, we can work out how to scale pixel ARGB values.</w:t>
      </w:r>
    </w:p>
    <w:p w14:paraId="1C3E5FDF" w14:textId="77777777" w:rsidR="007B02B6" w:rsidRDefault="007B02B6" w:rsidP="007B02B6">
      <w:pPr>
        <w:spacing w:after="160" w:line="259" w:lineRule="auto"/>
        <w:jc w:val="left"/>
      </w:pPr>
    </w:p>
    <w:tbl>
      <w:tblPr>
        <w:tblStyle w:val="TableGrid"/>
        <w:tblW w:w="0" w:type="auto"/>
        <w:jc w:val="center"/>
        <w:tblLook w:val="04A0" w:firstRow="1" w:lastRow="0" w:firstColumn="1" w:lastColumn="0" w:noHBand="0" w:noVBand="1"/>
      </w:tblPr>
      <w:tblGrid>
        <w:gridCol w:w="1461"/>
        <w:gridCol w:w="1745"/>
        <w:gridCol w:w="1600"/>
      </w:tblGrid>
      <w:tr w:rsidR="007B02B6" w:rsidRPr="00686ECA" w14:paraId="543220DD" w14:textId="77777777" w:rsidTr="00EF56CF">
        <w:trPr>
          <w:jc w:val="center"/>
        </w:trPr>
        <w:tc>
          <w:tcPr>
            <w:tcW w:w="1461" w:type="dxa"/>
          </w:tcPr>
          <w:p w14:paraId="3DBEE1C0" w14:textId="77777777" w:rsidR="007B02B6" w:rsidRPr="00686ECA" w:rsidRDefault="007B02B6" w:rsidP="00EF56CF">
            <w:pPr>
              <w:jc w:val="center"/>
              <w:rPr>
                <w:b/>
                <w:bCs/>
              </w:rPr>
            </w:pPr>
          </w:p>
        </w:tc>
        <w:tc>
          <w:tcPr>
            <w:tcW w:w="1745" w:type="dxa"/>
          </w:tcPr>
          <w:p w14:paraId="5EE752B2" w14:textId="77777777" w:rsidR="007B02B6" w:rsidRPr="00686ECA" w:rsidRDefault="007B02B6" w:rsidP="00EF56CF">
            <w:pPr>
              <w:jc w:val="center"/>
              <w:rPr>
                <w:b/>
                <w:bCs/>
              </w:rPr>
            </w:pPr>
            <w:r w:rsidRPr="00686ECA">
              <w:rPr>
                <w:b/>
                <w:bCs/>
              </w:rPr>
              <w:t>Original Value</w:t>
            </w:r>
          </w:p>
        </w:tc>
        <w:tc>
          <w:tcPr>
            <w:tcW w:w="1600" w:type="dxa"/>
          </w:tcPr>
          <w:p w14:paraId="6B5C6F99" w14:textId="77777777" w:rsidR="007B02B6" w:rsidRPr="00686ECA" w:rsidRDefault="007B02B6" w:rsidP="00EF56CF">
            <w:pPr>
              <w:jc w:val="center"/>
              <w:rPr>
                <w:b/>
                <w:bCs/>
              </w:rPr>
            </w:pPr>
            <w:r w:rsidRPr="00686ECA">
              <w:rPr>
                <w:b/>
                <w:bCs/>
              </w:rPr>
              <w:t>Scaled Value</w:t>
            </w:r>
          </w:p>
        </w:tc>
      </w:tr>
      <w:tr w:rsidR="007B02B6" w14:paraId="66B1FECE" w14:textId="77777777" w:rsidTr="00EF56CF">
        <w:trPr>
          <w:jc w:val="center"/>
        </w:trPr>
        <w:tc>
          <w:tcPr>
            <w:tcW w:w="1461" w:type="dxa"/>
          </w:tcPr>
          <w:p w14:paraId="2223A7DC" w14:textId="77777777" w:rsidR="007B02B6" w:rsidRPr="00686ECA" w:rsidRDefault="007B02B6" w:rsidP="00EF56CF">
            <w:pPr>
              <w:rPr>
                <w:b/>
                <w:bCs/>
              </w:rPr>
            </w:pPr>
            <w:r w:rsidRPr="00686ECA">
              <w:rPr>
                <w:b/>
                <w:bCs/>
              </w:rPr>
              <w:t>Red Byte</w:t>
            </w:r>
          </w:p>
        </w:tc>
        <w:tc>
          <w:tcPr>
            <w:tcW w:w="1745" w:type="dxa"/>
          </w:tcPr>
          <w:p w14:paraId="4CEB7A23" w14:textId="77777777" w:rsidR="007B02B6" w:rsidRDefault="007B02B6" w:rsidP="00EF56CF">
            <w:pPr>
              <w:jc w:val="right"/>
            </w:pPr>
            <w:r>
              <w:t>255</w:t>
            </w:r>
          </w:p>
        </w:tc>
        <w:tc>
          <w:tcPr>
            <w:tcW w:w="1600" w:type="dxa"/>
          </w:tcPr>
          <w:p w14:paraId="00B97B0B" w14:textId="77777777" w:rsidR="007B02B6" w:rsidRDefault="007B02B6" w:rsidP="00EF56CF">
            <w:pPr>
              <w:jc w:val="right"/>
            </w:pPr>
            <w:r w:rsidRPr="00686ECA">
              <w:rPr>
                <w:color w:val="FF0000"/>
              </w:rPr>
              <w:t>128</w:t>
            </w:r>
          </w:p>
        </w:tc>
      </w:tr>
      <w:tr w:rsidR="007B02B6" w14:paraId="4DBEAB27" w14:textId="77777777" w:rsidTr="00EF56CF">
        <w:trPr>
          <w:jc w:val="center"/>
        </w:trPr>
        <w:tc>
          <w:tcPr>
            <w:tcW w:w="1461" w:type="dxa"/>
          </w:tcPr>
          <w:p w14:paraId="55890C50" w14:textId="77777777" w:rsidR="007B02B6" w:rsidRPr="00686ECA" w:rsidRDefault="007B02B6" w:rsidP="00EF56CF">
            <w:pPr>
              <w:rPr>
                <w:b/>
                <w:bCs/>
              </w:rPr>
            </w:pPr>
            <w:r w:rsidRPr="00686ECA">
              <w:rPr>
                <w:b/>
                <w:bCs/>
              </w:rPr>
              <w:t>Green Byte</w:t>
            </w:r>
          </w:p>
        </w:tc>
        <w:tc>
          <w:tcPr>
            <w:tcW w:w="1745" w:type="dxa"/>
          </w:tcPr>
          <w:p w14:paraId="05AA3873" w14:textId="77777777" w:rsidR="007B02B6" w:rsidRDefault="007B02B6" w:rsidP="00EF56CF">
            <w:pPr>
              <w:jc w:val="right"/>
            </w:pPr>
            <w:r>
              <w:t>255</w:t>
            </w:r>
          </w:p>
        </w:tc>
        <w:tc>
          <w:tcPr>
            <w:tcW w:w="1600" w:type="dxa"/>
          </w:tcPr>
          <w:p w14:paraId="6E445004" w14:textId="77777777" w:rsidR="007B02B6" w:rsidRDefault="007B02B6" w:rsidP="00EF56CF">
            <w:pPr>
              <w:jc w:val="right"/>
            </w:pPr>
            <w:r>
              <w:rPr>
                <w:color w:val="00B050"/>
              </w:rPr>
              <w:t>255</w:t>
            </w:r>
          </w:p>
        </w:tc>
      </w:tr>
      <w:tr w:rsidR="007B02B6" w14:paraId="201C8C70" w14:textId="77777777" w:rsidTr="00EF56CF">
        <w:trPr>
          <w:jc w:val="center"/>
        </w:trPr>
        <w:tc>
          <w:tcPr>
            <w:tcW w:w="1461" w:type="dxa"/>
          </w:tcPr>
          <w:p w14:paraId="26B8E132" w14:textId="77777777" w:rsidR="007B02B6" w:rsidRPr="00686ECA" w:rsidRDefault="007B02B6" w:rsidP="00EF56CF">
            <w:pPr>
              <w:rPr>
                <w:b/>
                <w:bCs/>
              </w:rPr>
            </w:pPr>
            <w:r w:rsidRPr="00686ECA">
              <w:rPr>
                <w:b/>
                <w:bCs/>
              </w:rPr>
              <w:t>Blue Byte</w:t>
            </w:r>
          </w:p>
        </w:tc>
        <w:tc>
          <w:tcPr>
            <w:tcW w:w="1745" w:type="dxa"/>
          </w:tcPr>
          <w:p w14:paraId="1DA3EF77" w14:textId="77777777" w:rsidR="007B02B6" w:rsidRDefault="007B02B6" w:rsidP="00EF56CF">
            <w:pPr>
              <w:jc w:val="right"/>
            </w:pPr>
            <w:r>
              <w:t>255</w:t>
            </w:r>
          </w:p>
        </w:tc>
        <w:tc>
          <w:tcPr>
            <w:tcW w:w="1600" w:type="dxa"/>
          </w:tcPr>
          <w:p w14:paraId="352679D4" w14:textId="77777777" w:rsidR="007B02B6" w:rsidRDefault="007B02B6" w:rsidP="00EF56CF">
            <w:pPr>
              <w:jc w:val="right"/>
            </w:pPr>
            <w:r>
              <w:rPr>
                <w:color w:val="00B0F0"/>
              </w:rPr>
              <w:t>255</w:t>
            </w:r>
          </w:p>
        </w:tc>
      </w:tr>
      <w:tr w:rsidR="007B02B6" w14:paraId="37D2EEF7" w14:textId="77777777" w:rsidTr="00EF56CF">
        <w:trPr>
          <w:jc w:val="center"/>
        </w:trPr>
        <w:tc>
          <w:tcPr>
            <w:tcW w:w="1461" w:type="dxa"/>
          </w:tcPr>
          <w:p w14:paraId="0244770A" w14:textId="77777777" w:rsidR="007B02B6" w:rsidRPr="00686ECA" w:rsidRDefault="007B02B6" w:rsidP="00EF56CF">
            <w:pPr>
              <w:rPr>
                <w:b/>
                <w:bCs/>
              </w:rPr>
            </w:pPr>
            <w:r w:rsidRPr="00686ECA">
              <w:rPr>
                <w:b/>
                <w:bCs/>
              </w:rPr>
              <w:t>Alpha Byte</w:t>
            </w:r>
          </w:p>
        </w:tc>
        <w:tc>
          <w:tcPr>
            <w:tcW w:w="1745" w:type="dxa"/>
          </w:tcPr>
          <w:p w14:paraId="17975FA6" w14:textId="77777777" w:rsidR="007B02B6" w:rsidRDefault="007B02B6" w:rsidP="00EF56CF">
            <w:pPr>
              <w:jc w:val="right"/>
            </w:pPr>
            <w:r>
              <w:t>255</w:t>
            </w:r>
          </w:p>
        </w:tc>
        <w:tc>
          <w:tcPr>
            <w:tcW w:w="1600" w:type="dxa"/>
          </w:tcPr>
          <w:p w14:paraId="253D32CF" w14:textId="77777777" w:rsidR="007B02B6" w:rsidRDefault="007B02B6" w:rsidP="00EF56CF">
            <w:pPr>
              <w:jc w:val="right"/>
            </w:pPr>
            <w:r w:rsidRPr="00686ECA">
              <w:rPr>
                <w:color w:val="808080" w:themeColor="background1" w:themeShade="80"/>
              </w:rPr>
              <w:t>255</w:t>
            </w:r>
          </w:p>
        </w:tc>
      </w:tr>
      <w:tr w:rsidR="007B02B6" w14:paraId="2FDCF174" w14:textId="77777777" w:rsidTr="00EF56CF">
        <w:trPr>
          <w:jc w:val="center"/>
        </w:trPr>
        <w:tc>
          <w:tcPr>
            <w:tcW w:w="1461" w:type="dxa"/>
          </w:tcPr>
          <w:p w14:paraId="32264350" w14:textId="77777777" w:rsidR="007B02B6" w:rsidRPr="00686ECA" w:rsidRDefault="007B02B6" w:rsidP="00EF56CF">
            <w:pPr>
              <w:rPr>
                <w:b/>
                <w:bCs/>
              </w:rPr>
            </w:pPr>
            <w:r w:rsidRPr="00686ECA">
              <w:rPr>
                <w:b/>
                <w:bCs/>
              </w:rPr>
              <w:t>Translation</w:t>
            </w:r>
          </w:p>
        </w:tc>
        <w:tc>
          <w:tcPr>
            <w:tcW w:w="1745" w:type="dxa"/>
          </w:tcPr>
          <w:p w14:paraId="00F115C7" w14:textId="77777777" w:rsidR="007B02B6" w:rsidRDefault="007B02B6" w:rsidP="00EF56CF">
            <w:pPr>
              <w:jc w:val="right"/>
            </w:pPr>
            <w:r>
              <w:t>0</w:t>
            </w:r>
          </w:p>
        </w:tc>
        <w:tc>
          <w:tcPr>
            <w:tcW w:w="1600" w:type="dxa"/>
          </w:tcPr>
          <w:p w14:paraId="3BDD323C" w14:textId="4A27C349" w:rsidR="007B02B6" w:rsidRDefault="007B02B6" w:rsidP="00EF56CF">
            <w:pPr>
              <w:jc w:val="right"/>
            </w:pPr>
            <w:r>
              <w:t>0</w:t>
            </w:r>
          </w:p>
        </w:tc>
      </w:tr>
    </w:tbl>
    <w:p w14:paraId="58E1A014" w14:textId="77777777" w:rsidR="007B02B6" w:rsidRDefault="007B02B6" w:rsidP="007B02B6">
      <w:pPr>
        <w:spacing w:after="160" w:line="259" w:lineRule="auto"/>
        <w:jc w:val="left"/>
      </w:pPr>
    </w:p>
    <w:p w14:paraId="62C70B89" w14:textId="32113D19" w:rsidR="007B02B6" w:rsidRDefault="007B02B6" w:rsidP="007B02B6">
      <w:pPr>
        <w:pStyle w:val="Heading3"/>
        <w:numPr>
          <w:ilvl w:val="2"/>
          <w:numId w:val="75"/>
        </w:numPr>
      </w:pPr>
      <w:bookmarkStart w:id="26" w:name="_Toc177147279"/>
      <w:r>
        <w:t>Scaled Value for fifth pixel</w:t>
      </w:r>
      <w:bookmarkEnd w:id="26"/>
    </w:p>
    <w:p w14:paraId="091272AC" w14:textId="77777777" w:rsidR="007B02B6" w:rsidRDefault="007B02B6" w:rsidP="007B02B6"/>
    <w:p w14:paraId="23C5D32E" w14:textId="79C7CCA1" w:rsidR="007B02B6" w:rsidRDefault="007B02B6" w:rsidP="007B02B6">
      <w:r>
        <w:t xml:space="preserve">As we can see the scaled value of our white pixel in ARGB is now </w:t>
      </w:r>
    </w:p>
    <w:p w14:paraId="77434301" w14:textId="0FC16F2F" w:rsidR="007B02B6" w:rsidRPr="00686ECA" w:rsidRDefault="007B02B6" w:rsidP="007B02B6">
      <w:pPr>
        <w:jc w:val="center"/>
      </w:pPr>
      <w:r>
        <w:t>Color[A=255, R=128, G=255, B=255]</w:t>
      </w:r>
    </w:p>
    <w:p w14:paraId="6A6E7F83" w14:textId="77777777" w:rsidR="007B02B6" w:rsidRDefault="007B02B6" w:rsidP="007B02B6"/>
    <w:p w14:paraId="2C1EB210" w14:textId="2F08851A" w:rsidR="007B02B6" w:rsidRDefault="007B02B6" w:rsidP="007B02B6">
      <w:r>
        <w:t>This means the pixel changes its colour to the new scaled value (ignore the grey border as it is only added to help you pick out the white pixel on a white background):</w:t>
      </w:r>
    </w:p>
    <w:p w14:paraId="30A1D1C0" w14:textId="77777777" w:rsidR="007B02B6" w:rsidRDefault="007B02B6" w:rsidP="007B02B6">
      <w:r>
        <w:t xml:space="preserve"> </w:t>
      </w:r>
    </w:p>
    <w:tbl>
      <w:tblPr>
        <w:tblStyle w:val="TableGrid"/>
        <w:tblW w:w="0" w:type="auto"/>
        <w:jc w:val="center"/>
        <w:tblLook w:val="04A0" w:firstRow="1" w:lastRow="0" w:firstColumn="1" w:lastColumn="0" w:noHBand="0" w:noVBand="1"/>
      </w:tblPr>
      <w:tblGrid>
        <w:gridCol w:w="989"/>
        <w:gridCol w:w="1745"/>
        <w:gridCol w:w="1600"/>
      </w:tblGrid>
      <w:tr w:rsidR="007B02B6" w14:paraId="6779E253" w14:textId="77777777" w:rsidTr="00EF56CF">
        <w:trPr>
          <w:jc w:val="center"/>
        </w:trPr>
        <w:tc>
          <w:tcPr>
            <w:tcW w:w="989" w:type="dxa"/>
          </w:tcPr>
          <w:p w14:paraId="4AF88698" w14:textId="77777777" w:rsidR="007B02B6" w:rsidRDefault="007B02B6" w:rsidP="00EF56CF">
            <w:pPr>
              <w:jc w:val="center"/>
            </w:pPr>
          </w:p>
        </w:tc>
        <w:tc>
          <w:tcPr>
            <w:tcW w:w="1745" w:type="dxa"/>
          </w:tcPr>
          <w:p w14:paraId="3B5058E0" w14:textId="77777777" w:rsidR="007B02B6" w:rsidRPr="00686ECA" w:rsidRDefault="007B02B6" w:rsidP="00EF56CF">
            <w:pPr>
              <w:jc w:val="center"/>
              <w:rPr>
                <w:b/>
                <w:bCs/>
              </w:rPr>
            </w:pPr>
            <w:r w:rsidRPr="00686ECA">
              <w:rPr>
                <w:b/>
                <w:bCs/>
              </w:rPr>
              <w:t>Original Value</w:t>
            </w:r>
          </w:p>
        </w:tc>
        <w:tc>
          <w:tcPr>
            <w:tcW w:w="1600" w:type="dxa"/>
          </w:tcPr>
          <w:p w14:paraId="146E532F" w14:textId="77777777" w:rsidR="007B02B6" w:rsidRPr="00686ECA" w:rsidRDefault="007B02B6" w:rsidP="00EF56CF">
            <w:pPr>
              <w:jc w:val="center"/>
              <w:rPr>
                <w:b/>
                <w:bCs/>
              </w:rPr>
            </w:pPr>
            <w:r w:rsidRPr="00686ECA">
              <w:rPr>
                <w:b/>
                <w:bCs/>
              </w:rPr>
              <w:t>Scaled Value</w:t>
            </w:r>
          </w:p>
        </w:tc>
      </w:tr>
      <w:tr w:rsidR="007B02B6" w14:paraId="395044F2" w14:textId="77777777" w:rsidTr="007B02B6">
        <w:trPr>
          <w:jc w:val="center"/>
        </w:trPr>
        <w:tc>
          <w:tcPr>
            <w:tcW w:w="989" w:type="dxa"/>
            <w:vAlign w:val="center"/>
          </w:tcPr>
          <w:p w14:paraId="49EC8975" w14:textId="77777777" w:rsidR="007B02B6" w:rsidRPr="00686ECA" w:rsidRDefault="007B02B6" w:rsidP="00EF56CF">
            <w:pPr>
              <w:rPr>
                <w:b/>
                <w:bCs/>
              </w:rPr>
            </w:pPr>
            <w:r w:rsidRPr="00686ECA">
              <w:rPr>
                <w:b/>
                <w:bCs/>
              </w:rPr>
              <w:t>Pixel 1</w:t>
            </w:r>
          </w:p>
        </w:tc>
        <w:tc>
          <w:tcPr>
            <w:tcW w:w="1745" w:type="dxa"/>
            <w:shd w:val="clear" w:color="auto" w:fill="BFBFBF" w:themeFill="background1" w:themeFillShade="BF"/>
            <w:vAlign w:val="center"/>
          </w:tcPr>
          <w:p w14:paraId="12621849" w14:textId="491AFF7A" w:rsidR="007B02B6" w:rsidRDefault="007B02B6" w:rsidP="00EF56CF">
            <w:pPr>
              <w:jc w:val="center"/>
            </w:pPr>
            <w:r w:rsidRPr="007B02B6">
              <w:rPr>
                <w:noProof/>
              </w:rPr>
              <w:drawing>
                <wp:inline distT="0" distB="0" distL="0" distR="0" wp14:anchorId="2BC7D712" wp14:editId="1474982D">
                  <wp:extent cx="322943" cy="322943"/>
                  <wp:effectExtent l="0" t="0" r="1270" b="1270"/>
                  <wp:docPr id="33500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01442" name=""/>
                          <pic:cNvPicPr/>
                        </pic:nvPicPr>
                        <pic:blipFill>
                          <a:blip r:embed="rId33"/>
                          <a:stretch>
                            <a:fillRect/>
                          </a:stretch>
                        </pic:blipFill>
                        <pic:spPr>
                          <a:xfrm>
                            <a:off x="0" y="0"/>
                            <a:ext cx="328443" cy="328443"/>
                          </a:xfrm>
                          <a:prstGeom prst="rect">
                            <a:avLst/>
                          </a:prstGeom>
                        </pic:spPr>
                      </pic:pic>
                    </a:graphicData>
                  </a:graphic>
                </wp:inline>
              </w:drawing>
            </w:r>
          </w:p>
        </w:tc>
        <w:tc>
          <w:tcPr>
            <w:tcW w:w="1600" w:type="dxa"/>
            <w:shd w:val="clear" w:color="auto" w:fill="BFBFBF" w:themeFill="background1" w:themeFillShade="BF"/>
            <w:vAlign w:val="center"/>
          </w:tcPr>
          <w:p w14:paraId="584A66A2" w14:textId="5C5D84CA" w:rsidR="007B02B6" w:rsidRDefault="007B02B6" w:rsidP="00EF56CF">
            <w:pPr>
              <w:jc w:val="center"/>
            </w:pPr>
            <w:r w:rsidRPr="007B02B6">
              <w:rPr>
                <w:noProof/>
              </w:rPr>
              <w:drawing>
                <wp:inline distT="0" distB="0" distL="0" distR="0" wp14:anchorId="0ABC2BBA" wp14:editId="4DEBE88A">
                  <wp:extent cx="312058" cy="312058"/>
                  <wp:effectExtent l="0" t="0" r="0" b="0"/>
                  <wp:docPr id="206984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42370" name=""/>
                          <pic:cNvPicPr/>
                        </pic:nvPicPr>
                        <pic:blipFill>
                          <a:blip r:embed="rId34"/>
                          <a:stretch>
                            <a:fillRect/>
                          </a:stretch>
                        </pic:blipFill>
                        <pic:spPr>
                          <a:xfrm>
                            <a:off x="0" y="0"/>
                            <a:ext cx="319116" cy="319116"/>
                          </a:xfrm>
                          <a:prstGeom prst="rect">
                            <a:avLst/>
                          </a:prstGeom>
                        </pic:spPr>
                      </pic:pic>
                    </a:graphicData>
                  </a:graphic>
                </wp:inline>
              </w:drawing>
            </w:r>
          </w:p>
        </w:tc>
      </w:tr>
    </w:tbl>
    <w:p w14:paraId="5771C790" w14:textId="77777777" w:rsidR="007B02B6" w:rsidRDefault="007B02B6" w:rsidP="007B02B6"/>
    <w:p w14:paraId="7EB407EE" w14:textId="77777777" w:rsidR="007B02B6" w:rsidRDefault="007B02B6" w:rsidP="004E7B9F"/>
    <w:p w14:paraId="1869B680" w14:textId="77777777" w:rsidR="007B02B6" w:rsidRDefault="007B02B6" w:rsidP="007B02B6">
      <w:pPr>
        <w:pStyle w:val="Heading3"/>
        <w:numPr>
          <w:ilvl w:val="2"/>
          <w:numId w:val="73"/>
        </w:numPr>
      </w:pPr>
      <w:bookmarkStart w:id="27" w:name="_Toc177147280"/>
      <w:r>
        <w:t>Check values are correct</w:t>
      </w:r>
      <w:bookmarkEnd w:id="27"/>
    </w:p>
    <w:p w14:paraId="2A8B01C7" w14:textId="1267B146" w:rsidR="007B02B6" w:rsidRDefault="007B02B6" w:rsidP="007B02B6">
      <w:r>
        <w:t>In the ChangeColour.exe app we create the new image, save it and open it in a hex editor so we can check that the values we have worked out are indeed what appear in the scaled image.</w:t>
      </w:r>
    </w:p>
    <w:p w14:paraId="31CFE864" w14:textId="77777777" w:rsidR="007B02B6" w:rsidRDefault="007B02B6" w:rsidP="007B02B6"/>
    <w:p w14:paraId="1AF5B598" w14:textId="283EC8AE" w:rsidR="007B02B6" w:rsidRDefault="007B02B6" w:rsidP="007B02B6">
      <w:r>
        <w:t>The image is 5 pixels wide by 1 pixel high and the 5 pixels are individually outlined with the colour they are in the image except the 5</w:t>
      </w:r>
      <w:r w:rsidRPr="007B02B6">
        <w:rPr>
          <w:vertAlign w:val="superscript"/>
        </w:rPr>
        <w:t>th</w:t>
      </w:r>
      <w:r>
        <w:t xml:space="preserve"> one which is the white pixel and here it is outlined in grey to make it obvious. White on white is difficult to see. </w:t>
      </w:r>
    </w:p>
    <w:p w14:paraId="5795C54F" w14:textId="77777777" w:rsidR="007B02B6" w:rsidRDefault="007B02B6" w:rsidP="007B02B6"/>
    <w:tbl>
      <w:tblPr>
        <w:tblStyle w:val="TableGrid"/>
        <w:tblW w:w="0" w:type="auto"/>
        <w:tblLook w:val="04A0" w:firstRow="1" w:lastRow="0" w:firstColumn="1" w:lastColumn="0" w:noHBand="0" w:noVBand="1"/>
      </w:tblPr>
      <w:tblGrid>
        <w:gridCol w:w="4508"/>
        <w:gridCol w:w="4508"/>
      </w:tblGrid>
      <w:tr w:rsidR="007B02B6" w:rsidRPr="007B02B6" w14:paraId="5AFD18D8" w14:textId="77777777" w:rsidTr="007B02B6">
        <w:tc>
          <w:tcPr>
            <w:tcW w:w="4508" w:type="dxa"/>
          </w:tcPr>
          <w:p w14:paraId="2419FE2C" w14:textId="63E9E487" w:rsidR="007B02B6" w:rsidRPr="007B02B6" w:rsidRDefault="007B02B6" w:rsidP="007B02B6">
            <w:pPr>
              <w:jc w:val="center"/>
              <w:rPr>
                <w:b/>
                <w:bCs/>
              </w:rPr>
            </w:pPr>
            <w:r>
              <w:rPr>
                <w:b/>
                <w:bCs/>
              </w:rPr>
              <w:t>Original</w:t>
            </w:r>
          </w:p>
        </w:tc>
        <w:tc>
          <w:tcPr>
            <w:tcW w:w="4508" w:type="dxa"/>
          </w:tcPr>
          <w:p w14:paraId="14389D74" w14:textId="5391AD9D" w:rsidR="007B02B6" w:rsidRPr="007B02B6" w:rsidRDefault="007B02B6" w:rsidP="007B02B6">
            <w:pPr>
              <w:jc w:val="center"/>
              <w:rPr>
                <w:b/>
                <w:bCs/>
              </w:rPr>
            </w:pPr>
            <w:r>
              <w:rPr>
                <w:b/>
                <w:bCs/>
              </w:rPr>
              <w:t>Scaled</w:t>
            </w:r>
          </w:p>
        </w:tc>
      </w:tr>
      <w:tr w:rsidR="007B02B6" w14:paraId="03502514" w14:textId="77777777" w:rsidTr="007B02B6">
        <w:tc>
          <w:tcPr>
            <w:tcW w:w="4508" w:type="dxa"/>
          </w:tcPr>
          <w:p w14:paraId="3AAF0F07" w14:textId="40E4BF23" w:rsidR="007B02B6" w:rsidRDefault="007B02B6" w:rsidP="007B02B6">
            <w:pPr>
              <w:jc w:val="center"/>
            </w:pPr>
            <w:r w:rsidRPr="007B02B6">
              <w:rPr>
                <w:noProof/>
              </w:rPr>
              <w:drawing>
                <wp:inline distT="0" distB="0" distL="0" distR="0" wp14:anchorId="22857E54" wp14:editId="74274762">
                  <wp:extent cx="2663372" cy="592379"/>
                  <wp:effectExtent l="0" t="0" r="3810" b="0"/>
                  <wp:docPr id="167405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4281" name=""/>
                          <pic:cNvPicPr/>
                        </pic:nvPicPr>
                        <pic:blipFill>
                          <a:blip r:embed="rId35"/>
                          <a:stretch>
                            <a:fillRect/>
                          </a:stretch>
                        </pic:blipFill>
                        <pic:spPr>
                          <a:xfrm>
                            <a:off x="0" y="0"/>
                            <a:ext cx="2719531" cy="604870"/>
                          </a:xfrm>
                          <a:prstGeom prst="rect">
                            <a:avLst/>
                          </a:prstGeom>
                        </pic:spPr>
                      </pic:pic>
                    </a:graphicData>
                  </a:graphic>
                </wp:inline>
              </w:drawing>
            </w:r>
          </w:p>
        </w:tc>
        <w:tc>
          <w:tcPr>
            <w:tcW w:w="4508" w:type="dxa"/>
          </w:tcPr>
          <w:p w14:paraId="68E06358" w14:textId="4E27B88F" w:rsidR="007B02B6" w:rsidRDefault="001F7C72" w:rsidP="007B02B6">
            <w:pPr>
              <w:jc w:val="center"/>
            </w:pPr>
            <w:r w:rsidRPr="001F7C72">
              <w:rPr>
                <w:noProof/>
              </w:rPr>
              <w:drawing>
                <wp:inline distT="0" distB="0" distL="0" distR="0" wp14:anchorId="64E01E96" wp14:editId="19037213">
                  <wp:extent cx="2554514" cy="580372"/>
                  <wp:effectExtent l="0" t="0" r="0" b="0"/>
                  <wp:docPr id="118547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78648" name=""/>
                          <pic:cNvPicPr/>
                        </pic:nvPicPr>
                        <pic:blipFill>
                          <a:blip r:embed="rId22"/>
                          <a:stretch>
                            <a:fillRect/>
                          </a:stretch>
                        </pic:blipFill>
                        <pic:spPr>
                          <a:xfrm>
                            <a:off x="0" y="0"/>
                            <a:ext cx="2618003" cy="594796"/>
                          </a:xfrm>
                          <a:prstGeom prst="rect">
                            <a:avLst/>
                          </a:prstGeom>
                        </pic:spPr>
                      </pic:pic>
                    </a:graphicData>
                  </a:graphic>
                </wp:inline>
              </w:drawing>
            </w:r>
          </w:p>
        </w:tc>
      </w:tr>
    </w:tbl>
    <w:p w14:paraId="4DB64F20" w14:textId="77777777" w:rsidR="007B02B6" w:rsidRDefault="007B02B6" w:rsidP="007B02B6"/>
    <w:p w14:paraId="6342EFAD" w14:textId="122F9A95" w:rsidR="007B02B6" w:rsidRDefault="007B02B6" w:rsidP="007B02B6">
      <w:r>
        <w:lastRenderedPageBreak/>
        <w:t xml:space="preserve">All the above are in Hex bytes (base 16). We did our worked example calculations as decimal (base 10). Here is a small conversion table that will help us understand if we calculated this correctly. </w:t>
      </w:r>
    </w:p>
    <w:p w14:paraId="394166EA" w14:textId="77777777" w:rsidR="007B02B6" w:rsidRDefault="007B02B6" w:rsidP="007B02B6"/>
    <w:p w14:paraId="6CC227FB" w14:textId="3AFD6019" w:rsidR="007B02B6" w:rsidRDefault="007B02B6" w:rsidP="004302AC">
      <w:pPr>
        <w:pStyle w:val="ListParagraph"/>
        <w:numPr>
          <w:ilvl w:val="0"/>
          <w:numId w:val="81"/>
        </w:numPr>
      </w:pPr>
      <w:r>
        <w:t>00</w:t>
      </w:r>
      <w:r w:rsidRPr="004302AC">
        <w:rPr>
          <w:vertAlign w:val="subscript"/>
        </w:rPr>
        <w:t>16</w:t>
      </w:r>
      <w:r>
        <w:t xml:space="preserve"> = 0</w:t>
      </w:r>
      <w:r w:rsidRPr="004302AC">
        <w:rPr>
          <w:vertAlign w:val="subscript"/>
        </w:rPr>
        <w:t>10</w:t>
      </w:r>
    </w:p>
    <w:p w14:paraId="67EC9169" w14:textId="485BB2F9" w:rsidR="007B02B6" w:rsidRDefault="007B02B6" w:rsidP="004302AC">
      <w:pPr>
        <w:pStyle w:val="ListParagraph"/>
        <w:numPr>
          <w:ilvl w:val="0"/>
          <w:numId w:val="81"/>
        </w:numPr>
      </w:pPr>
      <w:r>
        <w:t>80</w:t>
      </w:r>
      <w:r w:rsidRPr="004302AC">
        <w:rPr>
          <w:vertAlign w:val="subscript"/>
        </w:rPr>
        <w:t>16</w:t>
      </w:r>
      <w:r>
        <w:t xml:space="preserve"> = 128</w:t>
      </w:r>
      <w:r w:rsidRPr="004302AC">
        <w:rPr>
          <w:vertAlign w:val="subscript"/>
        </w:rPr>
        <w:t>10</w:t>
      </w:r>
    </w:p>
    <w:p w14:paraId="79936646" w14:textId="491A11BF" w:rsidR="007B02B6" w:rsidRDefault="007B02B6" w:rsidP="004302AC">
      <w:pPr>
        <w:pStyle w:val="ListParagraph"/>
        <w:numPr>
          <w:ilvl w:val="0"/>
          <w:numId w:val="81"/>
        </w:numPr>
      </w:pPr>
      <w:r>
        <w:t>FF</w:t>
      </w:r>
      <w:r w:rsidRPr="004302AC">
        <w:rPr>
          <w:vertAlign w:val="subscript"/>
        </w:rPr>
        <w:t>16</w:t>
      </w:r>
      <w:r>
        <w:t xml:space="preserve"> = 255</w:t>
      </w:r>
      <w:r w:rsidRPr="004302AC">
        <w:rPr>
          <w:vertAlign w:val="subscript"/>
        </w:rPr>
        <w:t>10</w:t>
      </w:r>
    </w:p>
    <w:p w14:paraId="68143EE7" w14:textId="77777777" w:rsidR="007B02B6" w:rsidRDefault="007B02B6" w:rsidP="007B02B6"/>
    <w:p w14:paraId="0D77D992" w14:textId="5B629B08" w:rsidR="007B02B6" w:rsidRDefault="007B02B6" w:rsidP="007B02B6">
      <w:r>
        <w:t>As the hex file has the pixel data as BGRA and we calculated as ARGB we need to manipulate our output to be BGRA.</w:t>
      </w:r>
    </w:p>
    <w:p w14:paraId="0BEB962A" w14:textId="77777777" w:rsidR="007B02B6" w:rsidRDefault="007B02B6" w:rsidP="007B02B6"/>
    <w:tbl>
      <w:tblPr>
        <w:tblStyle w:val="TableGrid"/>
        <w:tblW w:w="0" w:type="auto"/>
        <w:tblLook w:val="04A0" w:firstRow="1" w:lastRow="0" w:firstColumn="1" w:lastColumn="0" w:noHBand="0" w:noVBand="1"/>
      </w:tblPr>
      <w:tblGrid>
        <w:gridCol w:w="2254"/>
        <w:gridCol w:w="2254"/>
        <w:gridCol w:w="2254"/>
        <w:gridCol w:w="2254"/>
      </w:tblGrid>
      <w:tr w:rsidR="007B02B6" w:rsidRPr="007B02B6" w14:paraId="0AE9B486" w14:textId="77777777" w:rsidTr="007B02B6">
        <w:tc>
          <w:tcPr>
            <w:tcW w:w="2254" w:type="dxa"/>
          </w:tcPr>
          <w:p w14:paraId="72F4C421" w14:textId="77777777" w:rsidR="007B02B6" w:rsidRPr="007B02B6" w:rsidRDefault="007B02B6" w:rsidP="007B02B6">
            <w:pPr>
              <w:jc w:val="center"/>
              <w:rPr>
                <w:b/>
                <w:bCs/>
              </w:rPr>
            </w:pPr>
          </w:p>
        </w:tc>
        <w:tc>
          <w:tcPr>
            <w:tcW w:w="2254" w:type="dxa"/>
          </w:tcPr>
          <w:p w14:paraId="33151D5A" w14:textId="41AD5793" w:rsidR="007B02B6" w:rsidRPr="007B02B6" w:rsidRDefault="007B02B6" w:rsidP="007B02B6">
            <w:pPr>
              <w:jc w:val="center"/>
              <w:rPr>
                <w:b/>
                <w:bCs/>
              </w:rPr>
            </w:pPr>
            <w:r w:rsidRPr="007B02B6">
              <w:rPr>
                <w:b/>
                <w:bCs/>
              </w:rPr>
              <w:t>Original</w:t>
            </w:r>
          </w:p>
        </w:tc>
        <w:tc>
          <w:tcPr>
            <w:tcW w:w="2254" w:type="dxa"/>
          </w:tcPr>
          <w:p w14:paraId="4C13C6CF" w14:textId="49122792" w:rsidR="007B02B6" w:rsidRPr="007B02B6" w:rsidRDefault="007B02B6" w:rsidP="007B02B6">
            <w:pPr>
              <w:jc w:val="center"/>
              <w:rPr>
                <w:b/>
                <w:bCs/>
              </w:rPr>
            </w:pPr>
            <w:r w:rsidRPr="007B02B6">
              <w:rPr>
                <w:b/>
                <w:bCs/>
              </w:rPr>
              <w:t>Worked example</w:t>
            </w:r>
          </w:p>
        </w:tc>
        <w:tc>
          <w:tcPr>
            <w:tcW w:w="2254" w:type="dxa"/>
          </w:tcPr>
          <w:p w14:paraId="2DBEC71F" w14:textId="3CE444AB" w:rsidR="007B02B6" w:rsidRPr="007B02B6" w:rsidRDefault="007B02B6" w:rsidP="007B02B6">
            <w:pPr>
              <w:jc w:val="center"/>
              <w:rPr>
                <w:b/>
                <w:bCs/>
              </w:rPr>
            </w:pPr>
            <w:r w:rsidRPr="007B02B6">
              <w:rPr>
                <w:b/>
                <w:bCs/>
              </w:rPr>
              <w:t>Saved output</w:t>
            </w:r>
          </w:p>
        </w:tc>
      </w:tr>
      <w:tr w:rsidR="007B02B6" w14:paraId="2CD7E206" w14:textId="77777777" w:rsidTr="007B02B6">
        <w:tc>
          <w:tcPr>
            <w:tcW w:w="2254" w:type="dxa"/>
          </w:tcPr>
          <w:p w14:paraId="42BF3E5D" w14:textId="1B0E1258" w:rsidR="007B02B6" w:rsidRDefault="007B02B6" w:rsidP="007B02B6">
            <w:r>
              <w:t>Pixel 1 = Red</w:t>
            </w:r>
          </w:p>
        </w:tc>
        <w:tc>
          <w:tcPr>
            <w:tcW w:w="2254" w:type="dxa"/>
          </w:tcPr>
          <w:p w14:paraId="3DC84CC7" w14:textId="07C01066" w:rsidR="007B02B6" w:rsidRDefault="007B02B6" w:rsidP="007B02B6">
            <w:r>
              <w:t>00 00 FF FF</w:t>
            </w:r>
          </w:p>
        </w:tc>
        <w:tc>
          <w:tcPr>
            <w:tcW w:w="2254" w:type="dxa"/>
          </w:tcPr>
          <w:p w14:paraId="483643B6" w14:textId="76B9AFF0" w:rsidR="007B02B6" w:rsidRDefault="007B02B6" w:rsidP="007B02B6">
            <w:r>
              <w:t>0 0 128 255</w:t>
            </w:r>
          </w:p>
        </w:tc>
        <w:tc>
          <w:tcPr>
            <w:tcW w:w="2254" w:type="dxa"/>
          </w:tcPr>
          <w:p w14:paraId="64D079A7" w14:textId="03BCFA47" w:rsidR="007B02B6" w:rsidRDefault="007B02B6" w:rsidP="007B02B6">
            <w:r>
              <w:t>00 00 80 FF</w:t>
            </w:r>
          </w:p>
        </w:tc>
      </w:tr>
      <w:tr w:rsidR="007B02B6" w14:paraId="3D09BBBB" w14:textId="77777777" w:rsidTr="007B02B6">
        <w:tc>
          <w:tcPr>
            <w:tcW w:w="2254" w:type="dxa"/>
          </w:tcPr>
          <w:p w14:paraId="7106B84C" w14:textId="695D01E4" w:rsidR="007B02B6" w:rsidRDefault="007B02B6" w:rsidP="007B02B6">
            <w:r>
              <w:t>Pixel 2 = Green</w:t>
            </w:r>
          </w:p>
        </w:tc>
        <w:tc>
          <w:tcPr>
            <w:tcW w:w="2254" w:type="dxa"/>
          </w:tcPr>
          <w:p w14:paraId="29D93DB0" w14:textId="5C07E52F" w:rsidR="007B02B6" w:rsidRDefault="007B02B6" w:rsidP="007B02B6">
            <w:r>
              <w:t>00 FF 00 FF</w:t>
            </w:r>
          </w:p>
        </w:tc>
        <w:tc>
          <w:tcPr>
            <w:tcW w:w="2254" w:type="dxa"/>
          </w:tcPr>
          <w:p w14:paraId="0E204901" w14:textId="66742EDA" w:rsidR="007B02B6" w:rsidRDefault="007B02B6" w:rsidP="007B02B6">
            <w:r>
              <w:t>0 255 0 255</w:t>
            </w:r>
          </w:p>
        </w:tc>
        <w:tc>
          <w:tcPr>
            <w:tcW w:w="2254" w:type="dxa"/>
          </w:tcPr>
          <w:p w14:paraId="079D6A75" w14:textId="7AA492BE" w:rsidR="007B02B6" w:rsidRDefault="007B02B6" w:rsidP="007B02B6">
            <w:r>
              <w:t>00 FF 00 FF</w:t>
            </w:r>
          </w:p>
        </w:tc>
      </w:tr>
      <w:tr w:rsidR="007B02B6" w14:paraId="6683532E" w14:textId="77777777" w:rsidTr="007B02B6">
        <w:tc>
          <w:tcPr>
            <w:tcW w:w="2254" w:type="dxa"/>
          </w:tcPr>
          <w:p w14:paraId="3973DBBC" w14:textId="69CA77EA" w:rsidR="007B02B6" w:rsidRDefault="007B02B6" w:rsidP="007B02B6">
            <w:r>
              <w:t>Pixel 3 = Blue</w:t>
            </w:r>
          </w:p>
        </w:tc>
        <w:tc>
          <w:tcPr>
            <w:tcW w:w="2254" w:type="dxa"/>
          </w:tcPr>
          <w:p w14:paraId="2CC19D3B" w14:textId="6A4B8B1A" w:rsidR="007B02B6" w:rsidRDefault="007B02B6" w:rsidP="007B02B6">
            <w:r>
              <w:t>FF 00 00 FF</w:t>
            </w:r>
          </w:p>
        </w:tc>
        <w:tc>
          <w:tcPr>
            <w:tcW w:w="2254" w:type="dxa"/>
          </w:tcPr>
          <w:p w14:paraId="1AB9A36C" w14:textId="49014DEC" w:rsidR="007B02B6" w:rsidRDefault="007B02B6" w:rsidP="007B02B6">
            <w:r>
              <w:t>255 0 0 255</w:t>
            </w:r>
          </w:p>
        </w:tc>
        <w:tc>
          <w:tcPr>
            <w:tcW w:w="2254" w:type="dxa"/>
          </w:tcPr>
          <w:p w14:paraId="5EBF288B" w14:textId="62D14E1C" w:rsidR="007B02B6" w:rsidRDefault="007B02B6" w:rsidP="007B02B6">
            <w:r>
              <w:t>FF 00 00 FF</w:t>
            </w:r>
          </w:p>
        </w:tc>
      </w:tr>
      <w:tr w:rsidR="007B02B6" w14:paraId="46FB099A" w14:textId="77777777" w:rsidTr="007B02B6">
        <w:tc>
          <w:tcPr>
            <w:tcW w:w="2254" w:type="dxa"/>
          </w:tcPr>
          <w:p w14:paraId="571B011F" w14:textId="7844D705" w:rsidR="007B02B6" w:rsidRDefault="007B02B6" w:rsidP="007B02B6">
            <w:r>
              <w:t>Pixel 4 = Black</w:t>
            </w:r>
          </w:p>
        </w:tc>
        <w:tc>
          <w:tcPr>
            <w:tcW w:w="2254" w:type="dxa"/>
          </w:tcPr>
          <w:p w14:paraId="4206F44E" w14:textId="0EFD7179" w:rsidR="007B02B6" w:rsidRDefault="007B02B6" w:rsidP="007B02B6">
            <w:r>
              <w:t>00 00 00 FF</w:t>
            </w:r>
          </w:p>
        </w:tc>
        <w:tc>
          <w:tcPr>
            <w:tcW w:w="2254" w:type="dxa"/>
          </w:tcPr>
          <w:p w14:paraId="1FD71959" w14:textId="4BE46235" w:rsidR="007B02B6" w:rsidRDefault="007B02B6" w:rsidP="007B02B6">
            <w:r>
              <w:t>0 0 0 255</w:t>
            </w:r>
          </w:p>
        </w:tc>
        <w:tc>
          <w:tcPr>
            <w:tcW w:w="2254" w:type="dxa"/>
          </w:tcPr>
          <w:p w14:paraId="19F429FA" w14:textId="20E3E7DB" w:rsidR="007B02B6" w:rsidRDefault="007B02B6" w:rsidP="007B02B6">
            <w:r>
              <w:t>00 00 00 FF</w:t>
            </w:r>
          </w:p>
        </w:tc>
      </w:tr>
      <w:tr w:rsidR="007B02B6" w14:paraId="2651117A" w14:textId="77777777" w:rsidTr="007B02B6">
        <w:tc>
          <w:tcPr>
            <w:tcW w:w="2254" w:type="dxa"/>
          </w:tcPr>
          <w:p w14:paraId="27AC321D" w14:textId="654784B6" w:rsidR="007B02B6" w:rsidRDefault="007B02B6" w:rsidP="007B02B6">
            <w:r>
              <w:t>Pixel 5 = White</w:t>
            </w:r>
          </w:p>
        </w:tc>
        <w:tc>
          <w:tcPr>
            <w:tcW w:w="2254" w:type="dxa"/>
          </w:tcPr>
          <w:p w14:paraId="140B3BDC" w14:textId="7B4E5020" w:rsidR="007B02B6" w:rsidRDefault="007B02B6" w:rsidP="007B02B6">
            <w:r>
              <w:t>FF FF FF FF</w:t>
            </w:r>
          </w:p>
        </w:tc>
        <w:tc>
          <w:tcPr>
            <w:tcW w:w="2254" w:type="dxa"/>
          </w:tcPr>
          <w:p w14:paraId="0E0418AD" w14:textId="574AE7E7" w:rsidR="007B02B6" w:rsidRDefault="007B02B6" w:rsidP="007B02B6">
            <w:r>
              <w:t>255 255 128 255</w:t>
            </w:r>
          </w:p>
        </w:tc>
        <w:tc>
          <w:tcPr>
            <w:tcW w:w="2254" w:type="dxa"/>
          </w:tcPr>
          <w:p w14:paraId="4E336FB3" w14:textId="27D3035A" w:rsidR="007B02B6" w:rsidRDefault="007B02B6" w:rsidP="007B02B6">
            <w:r>
              <w:t>FF FF 80 FF</w:t>
            </w:r>
          </w:p>
        </w:tc>
      </w:tr>
    </w:tbl>
    <w:p w14:paraId="1ADEB187" w14:textId="77777777" w:rsidR="007B02B6" w:rsidRDefault="007B02B6" w:rsidP="007B02B6"/>
    <w:p w14:paraId="3F04411E" w14:textId="4AAA6201" w:rsidR="007B02B6" w:rsidRDefault="007B02B6" w:rsidP="007B02B6">
      <w:r>
        <w:t>We can see we calculated it exactly as the ChangeColur.exe app has done. Taking this and drawing it into the bitmap will give the following output.</w:t>
      </w:r>
    </w:p>
    <w:p w14:paraId="6C91D0B9" w14:textId="77777777" w:rsidR="007B02B6" w:rsidRDefault="007B02B6" w:rsidP="007B02B6"/>
    <w:tbl>
      <w:tblPr>
        <w:tblStyle w:val="TableGrid"/>
        <w:tblW w:w="0" w:type="auto"/>
        <w:tblLook w:val="04A0" w:firstRow="1" w:lastRow="0" w:firstColumn="1" w:lastColumn="0" w:noHBand="0" w:noVBand="1"/>
      </w:tblPr>
      <w:tblGrid>
        <w:gridCol w:w="4508"/>
        <w:gridCol w:w="4508"/>
      </w:tblGrid>
      <w:tr w:rsidR="007B02B6" w:rsidRPr="007B02B6" w14:paraId="32F4C1B6" w14:textId="77777777" w:rsidTr="00EF56CF">
        <w:tc>
          <w:tcPr>
            <w:tcW w:w="4508" w:type="dxa"/>
          </w:tcPr>
          <w:p w14:paraId="669C0474" w14:textId="77777777" w:rsidR="007B02B6" w:rsidRPr="007B02B6" w:rsidRDefault="007B02B6" w:rsidP="00EF56CF">
            <w:pPr>
              <w:jc w:val="center"/>
              <w:rPr>
                <w:b/>
                <w:bCs/>
              </w:rPr>
            </w:pPr>
            <w:r>
              <w:rPr>
                <w:b/>
                <w:bCs/>
              </w:rPr>
              <w:t>Original</w:t>
            </w:r>
          </w:p>
        </w:tc>
        <w:tc>
          <w:tcPr>
            <w:tcW w:w="4508" w:type="dxa"/>
          </w:tcPr>
          <w:p w14:paraId="0A63D526" w14:textId="77777777" w:rsidR="007B02B6" w:rsidRPr="007B02B6" w:rsidRDefault="007B02B6" w:rsidP="00EF56CF">
            <w:pPr>
              <w:jc w:val="center"/>
              <w:rPr>
                <w:b/>
                <w:bCs/>
              </w:rPr>
            </w:pPr>
            <w:r>
              <w:rPr>
                <w:b/>
                <w:bCs/>
              </w:rPr>
              <w:t>Scaled</w:t>
            </w:r>
          </w:p>
        </w:tc>
      </w:tr>
      <w:tr w:rsidR="007B02B6" w14:paraId="14063EA4" w14:textId="77777777" w:rsidTr="00EF56CF">
        <w:tc>
          <w:tcPr>
            <w:tcW w:w="4508" w:type="dxa"/>
          </w:tcPr>
          <w:p w14:paraId="72B831B7" w14:textId="43B2D60D" w:rsidR="007B02B6" w:rsidRDefault="007B02B6" w:rsidP="00EF56CF">
            <w:pPr>
              <w:jc w:val="center"/>
            </w:pPr>
            <w:r w:rsidRPr="00844819">
              <w:rPr>
                <w:noProof/>
              </w:rPr>
              <w:drawing>
                <wp:inline distT="0" distB="0" distL="0" distR="0" wp14:anchorId="3ECA91E8" wp14:editId="47E51B6B">
                  <wp:extent cx="2688772" cy="1305975"/>
                  <wp:effectExtent l="0" t="0" r="0" b="8890"/>
                  <wp:docPr id="193202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20884" name=""/>
                          <pic:cNvPicPr/>
                        </pic:nvPicPr>
                        <pic:blipFill>
                          <a:blip r:embed="rId14"/>
                          <a:stretch>
                            <a:fillRect/>
                          </a:stretch>
                        </pic:blipFill>
                        <pic:spPr>
                          <a:xfrm>
                            <a:off x="0" y="0"/>
                            <a:ext cx="2724127" cy="1323147"/>
                          </a:xfrm>
                          <a:prstGeom prst="rect">
                            <a:avLst/>
                          </a:prstGeom>
                        </pic:spPr>
                      </pic:pic>
                    </a:graphicData>
                  </a:graphic>
                </wp:inline>
              </w:drawing>
            </w:r>
          </w:p>
        </w:tc>
        <w:tc>
          <w:tcPr>
            <w:tcW w:w="4508" w:type="dxa"/>
          </w:tcPr>
          <w:p w14:paraId="1F582814" w14:textId="4759D1C7" w:rsidR="007B02B6" w:rsidRDefault="007B02B6" w:rsidP="00EF56CF">
            <w:pPr>
              <w:jc w:val="center"/>
            </w:pPr>
            <w:r w:rsidRPr="007B02B6">
              <w:rPr>
                <w:noProof/>
              </w:rPr>
              <w:drawing>
                <wp:inline distT="0" distB="0" distL="0" distR="0" wp14:anchorId="5BD196FF" wp14:editId="235F6F8A">
                  <wp:extent cx="2656931" cy="1305560"/>
                  <wp:effectExtent l="0" t="0" r="0" b="8890"/>
                  <wp:docPr id="118743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38633" name=""/>
                          <pic:cNvPicPr/>
                        </pic:nvPicPr>
                        <pic:blipFill>
                          <a:blip r:embed="rId21"/>
                          <a:stretch>
                            <a:fillRect/>
                          </a:stretch>
                        </pic:blipFill>
                        <pic:spPr>
                          <a:xfrm>
                            <a:off x="0" y="0"/>
                            <a:ext cx="2694511" cy="1324026"/>
                          </a:xfrm>
                          <a:prstGeom prst="rect">
                            <a:avLst/>
                          </a:prstGeom>
                        </pic:spPr>
                      </pic:pic>
                    </a:graphicData>
                  </a:graphic>
                </wp:inline>
              </w:drawing>
            </w:r>
          </w:p>
        </w:tc>
      </w:tr>
    </w:tbl>
    <w:p w14:paraId="188F9CB9" w14:textId="77777777" w:rsidR="007B02B6" w:rsidRDefault="007B02B6" w:rsidP="007B02B6"/>
    <w:p w14:paraId="790D517F" w14:textId="77777777" w:rsidR="00AF5EEC" w:rsidRDefault="00AF5EEC">
      <w:pPr>
        <w:spacing w:after="160" w:line="259" w:lineRule="auto"/>
        <w:jc w:val="left"/>
        <w:rPr>
          <w:rFonts w:ascii="Calibri" w:eastAsiaTheme="majorEastAsia" w:hAnsi="Calibri" w:cs="Calibri"/>
          <w:b/>
          <w:bCs/>
          <w:sz w:val="28"/>
          <w:szCs w:val="28"/>
        </w:rPr>
      </w:pPr>
      <w:r>
        <w:br w:type="page"/>
      </w:r>
    </w:p>
    <w:p w14:paraId="7DF3A7F8" w14:textId="7E3958B7" w:rsidR="00AF5EEC" w:rsidRDefault="00AF5EEC" w:rsidP="00AF5EEC">
      <w:pPr>
        <w:pStyle w:val="Heading2"/>
      </w:pPr>
      <w:bookmarkStart w:id="28" w:name="_Toc177147281"/>
      <w:r>
        <w:lastRenderedPageBreak/>
        <w:t>Alpha Byte</w:t>
      </w:r>
      <w:bookmarkEnd w:id="28"/>
    </w:p>
    <w:p w14:paraId="1013078B" w14:textId="36DC1DDB" w:rsidR="007B02B6" w:rsidRDefault="00AF5EEC" w:rsidP="007B02B6">
      <w:r>
        <w:t xml:space="preserve">The Alpha byte is responsible for the opacity of the image. </w:t>
      </w:r>
      <w:r w:rsidR="00AD334D">
        <w:t>This is where it gets a bit tricky to understand the result as you can apply opacity in three ways, in the:</w:t>
      </w:r>
    </w:p>
    <w:p w14:paraId="51001452" w14:textId="4B419A48" w:rsidR="00AD334D" w:rsidRDefault="00AD334D" w:rsidP="00AD334D">
      <w:pPr>
        <w:pStyle w:val="ListParagraph"/>
        <w:numPr>
          <w:ilvl w:val="0"/>
          <w:numId w:val="83"/>
        </w:numPr>
      </w:pPr>
      <w:r>
        <w:t xml:space="preserve">Yellow row below </w:t>
      </w:r>
      <w:r w:rsidR="008C1582">
        <w:t xml:space="preserve">where </w:t>
      </w:r>
      <w:r>
        <w:t>you are applying it to the byte of the RGB.</w:t>
      </w:r>
    </w:p>
    <w:p w14:paraId="16605DC3" w14:textId="4C39B9AD" w:rsidR="00AD334D" w:rsidRDefault="00AD334D" w:rsidP="00AD334D">
      <w:pPr>
        <w:pStyle w:val="ListParagraph"/>
        <w:numPr>
          <w:ilvl w:val="0"/>
          <w:numId w:val="83"/>
        </w:numPr>
      </w:pPr>
      <w:r>
        <w:t>Blue column you are applying it to the RGB scaling.</w:t>
      </w:r>
    </w:p>
    <w:p w14:paraId="51AA1A11" w14:textId="1A3974DB" w:rsidR="00AD334D" w:rsidRDefault="00AD334D" w:rsidP="00AD334D">
      <w:pPr>
        <w:pStyle w:val="ListParagraph"/>
        <w:numPr>
          <w:ilvl w:val="0"/>
          <w:numId w:val="83"/>
        </w:numPr>
      </w:pPr>
      <w:r>
        <w:t xml:space="preserve">Green box you apply it to the whole image.  </w:t>
      </w:r>
    </w:p>
    <w:p w14:paraId="5B56E3F5" w14:textId="77777777" w:rsidR="00AF5EEC" w:rsidRDefault="00AF5EEC" w:rsidP="007B02B6"/>
    <w:p w14:paraId="10D0E17B" w14:textId="3E1CD9A3" w:rsidR="00AF5EEC" w:rsidRDefault="00AD334D" w:rsidP="00AD334D">
      <w:pPr>
        <w:jc w:val="center"/>
      </w:pPr>
      <w:r>
        <w:rPr>
          <w:noProof/>
        </w:rPr>
        <w:drawing>
          <wp:inline distT="0" distB="0" distL="0" distR="0" wp14:anchorId="39E21647" wp14:editId="370E63F1">
            <wp:extent cx="3619500" cy="1518920"/>
            <wp:effectExtent l="0" t="0" r="0" b="5080"/>
            <wp:docPr id="105580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1518920"/>
                    </a:xfrm>
                    <a:prstGeom prst="rect">
                      <a:avLst/>
                    </a:prstGeom>
                    <a:noFill/>
                    <a:ln>
                      <a:noFill/>
                    </a:ln>
                  </pic:spPr>
                </pic:pic>
              </a:graphicData>
            </a:graphic>
          </wp:inline>
        </w:drawing>
      </w:r>
    </w:p>
    <w:p w14:paraId="5EFEC8E2" w14:textId="77777777" w:rsidR="00AF5EEC" w:rsidRDefault="00AF5EEC" w:rsidP="007B02B6"/>
    <w:p w14:paraId="4A3DCE21" w14:textId="1E967636" w:rsidR="00AD334D" w:rsidRDefault="00AD334D" w:rsidP="007B02B6">
      <w:r>
        <w:t>If you apply it to the row and the column then you start to get combinations of opacity, lets use some worked examples to help explain this.</w:t>
      </w:r>
    </w:p>
    <w:p w14:paraId="2E3CAA25" w14:textId="77777777" w:rsidR="00AD334D" w:rsidRDefault="00AD334D" w:rsidP="007B02B6"/>
    <w:p w14:paraId="1E7DB845" w14:textId="6E3F0DDC" w:rsidR="00DC34F1" w:rsidRDefault="00DC34F1" w:rsidP="007B02B6">
      <w:r>
        <w:t xml:space="preserve">We load in our test image with the 5 pixels that are each a </w:t>
      </w:r>
      <w:r w:rsidR="000625D5">
        <w:t xml:space="preserve">50% </w:t>
      </w:r>
      <w:r>
        <w:t>solid colour of Red, Green, Blue, All the colours (White).</w:t>
      </w:r>
      <w:r w:rsidR="000625D5">
        <w:t xml:space="preserve"> As No Colour (Black) has no colour it remains as is. We do this so you can see the effect of the opaque feature. E.g. if red was at 100% (255</w:t>
      </w:r>
      <w:r w:rsidR="000625D5" w:rsidRPr="000625D5">
        <w:rPr>
          <w:vertAlign w:val="subscript"/>
        </w:rPr>
        <w:t>10</w:t>
      </w:r>
      <w:r w:rsidR="000625D5">
        <w:t xml:space="preserve"> or FF</w:t>
      </w:r>
      <w:r w:rsidR="000625D5" w:rsidRPr="000625D5">
        <w:rPr>
          <w:vertAlign w:val="subscript"/>
        </w:rPr>
        <w:t>16</w:t>
      </w:r>
      <w:r w:rsidR="000625D5">
        <w:t>) and we scale it to 110% it will remain at 100% and you would not see what action our changes are having.</w:t>
      </w:r>
    </w:p>
    <w:p w14:paraId="15A34899" w14:textId="77777777" w:rsidR="00DC34F1" w:rsidRDefault="00DC34F1" w:rsidP="007B02B6"/>
    <w:p w14:paraId="431F896F" w14:textId="4197EFE8" w:rsidR="00DC34F1" w:rsidRDefault="000625D5" w:rsidP="00DC34F1">
      <w:pPr>
        <w:jc w:val="center"/>
      </w:pPr>
      <w:r>
        <w:rPr>
          <w:noProof/>
        </w:rPr>
        <w:drawing>
          <wp:inline distT="0" distB="0" distL="0" distR="0" wp14:anchorId="205BF24B" wp14:editId="1C1A8CCA">
            <wp:extent cx="3173730" cy="635000"/>
            <wp:effectExtent l="0" t="0" r="7620" b="0"/>
            <wp:docPr id="1611074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3730" cy="635000"/>
                    </a:xfrm>
                    <a:prstGeom prst="rect">
                      <a:avLst/>
                    </a:prstGeom>
                    <a:noFill/>
                    <a:ln>
                      <a:noFill/>
                    </a:ln>
                  </pic:spPr>
                </pic:pic>
              </a:graphicData>
            </a:graphic>
          </wp:inline>
        </w:drawing>
      </w:r>
    </w:p>
    <w:p w14:paraId="72BFCE95" w14:textId="77777777" w:rsidR="00DC34F1" w:rsidRDefault="00DC34F1" w:rsidP="0023195A"/>
    <w:p w14:paraId="780DFFEE" w14:textId="2B6AD3B9" w:rsidR="0023195A" w:rsidRDefault="0023195A" w:rsidP="0023195A">
      <w:r w:rsidRPr="0023195A">
        <w:rPr>
          <w:u w:val="single"/>
        </w:rPr>
        <w:t>Note:</w:t>
      </w:r>
      <w:r>
        <w:t xml:space="preserve"> 50% of 255 is 127.5 at times you will have seen this is rounded up to 128 and at other times it is rounded down 127. This is done by the “</w:t>
      </w:r>
      <w:r w:rsidRPr="0023195A">
        <w:t>System.Drawing.Imaging.ImageAttributes</w:t>
      </w:r>
      <w:r>
        <w:t xml:space="preserve">” and we do not seem to have any control over this. While this may seem to be an issue the human eye will probably not be able to tell the difference between the colour represented by 127 or 128. </w:t>
      </w:r>
    </w:p>
    <w:p w14:paraId="0ABB4DB0" w14:textId="77777777" w:rsidR="0023195A" w:rsidRDefault="0023195A" w:rsidP="0023195A"/>
    <w:p w14:paraId="181EF2C5" w14:textId="61B81770" w:rsidR="00DC34F1" w:rsidRDefault="006F19F4" w:rsidP="000625D5">
      <w:pPr>
        <w:pStyle w:val="Heading3"/>
      </w:pPr>
      <w:bookmarkStart w:id="29" w:name="_Toc177147282"/>
      <w:r>
        <w:t xml:space="preserve">Alpha </w:t>
      </w:r>
      <w:r w:rsidR="00DC34F1">
        <w:t xml:space="preserve">Scaling the </w:t>
      </w:r>
      <w:r>
        <w:t xml:space="preserve">pixels </w:t>
      </w:r>
      <w:r w:rsidR="00DC34F1">
        <w:t xml:space="preserve">Alpha </w:t>
      </w:r>
      <w:r>
        <w:t>component</w:t>
      </w:r>
      <w:bookmarkEnd w:id="29"/>
    </w:p>
    <w:p w14:paraId="573ECC6D" w14:textId="77777777" w:rsidR="00237315" w:rsidRDefault="00237315" w:rsidP="00237315"/>
    <w:p w14:paraId="2FD41AEA" w14:textId="67E8D820" w:rsidR="00237315" w:rsidRDefault="00237315" w:rsidP="00237315">
      <w:r>
        <w:t>This is by changing the percentage in the text box as outlined in green below</w:t>
      </w:r>
    </w:p>
    <w:p w14:paraId="7CF3CB88" w14:textId="77777777" w:rsidR="00237315" w:rsidRPr="00237315" w:rsidRDefault="00237315" w:rsidP="00237315"/>
    <w:p w14:paraId="60D265B8" w14:textId="29991135" w:rsidR="00237315" w:rsidRPr="00237315" w:rsidRDefault="00237315" w:rsidP="00237315">
      <w:pPr>
        <w:jc w:val="center"/>
      </w:pPr>
      <w:r>
        <w:rPr>
          <w:noProof/>
        </w:rPr>
        <w:drawing>
          <wp:inline distT="0" distB="0" distL="0" distR="0" wp14:anchorId="7944C234" wp14:editId="29747FB2">
            <wp:extent cx="2097143" cy="783507"/>
            <wp:effectExtent l="0" t="0" r="0" b="0"/>
            <wp:docPr id="515752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26781" cy="794580"/>
                    </a:xfrm>
                    <a:prstGeom prst="rect">
                      <a:avLst/>
                    </a:prstGeom>
                    <a:noFill/>
                    <a:ln>
                      <a:noFill/>
                    </a:ln>
                  </pic:spPr>
                </pic:pic>
              </a:graphicData>
            </a:graphic>
          </wp:inline>
        </w:drawing>
      </w:r>
    </w:p>
    <w:p w14:paraId="1A964DF3" w14:textId="2EC8A189" w:rsidR="008C1582" w:rsidRDefault="008C1582">
      <w:pPr>
        <w:spacing w:after="160" w:line="259" w:lineRule="auto"/>
        <w:jc w:val="left"/>
      </w:pPr>
      <w:r>
        <w:br w:type="page"/>
      </w:r>
    </w:p>
    <w:p w14:paraId="61E9D564" w14:textId="77777777" w:rsidR="00DC34F1" w:rsidRDefault="00DC34F1" w:rsidP="00DC34F1"/>
    <w:tbl>
      <w:tblPr>
        <w:tblStyle w:val="TableGrid"/>
        <w:tblW w:w="9022" w:type="dxa"/>
        <w:tblLayout w:type="fixed"/>
        <w:tblLook w:val="04A0" w:firstRow="1" w:lastRow="0" w:firstColumn="1" w:lastColumn="0" w:noHBand="0" w:noVBand="1"/>
      </w:tblPr>
      <w:tblGrid>
        <w:gridCol w:w="1283"/>
        <w:gridCol w:w="2376"/>
        <w:gridCol w:w="2986"/>
        <w:gridCol w:w="2377"/>
      </w:tblGrid>
      <w:tr w:rsidR="00F046C4" w:rsidRPr="00DC34F1" w14:paraId="45FD0EE4" w14:textId="77777777" w:rsidTr="00F046C4">
        <w:tc>
          <w:tcPr>
            <w:tcW w:w="1283" w:type="dxa"/>
          </w:tcPr>
          <w:p w14:paraId="733D9300" w14:textId="661E1077" w:rsidR="00F046C4" w:rsidRPr="00DC34F1" w:rsidRDefault="00F046C4" w:rsidP="00DC34F1">
            <w:pPr>
              <w:jc w:val="center"/>
              <w:rPr>
                <w:b/>
                <w:bCs/>
              </w:rPr>
            </w:pPr>
            <w:r w:rsidRPr="00DC34F1">
              <w:rPr>
                <w:b/>
                <w:bCs/>
              </w:rPr>
              <w:t>Setting</w:t>
            </w:r>
          </w:p>
        </w:tc>
        <w:tc>
          <w:tcPr>
            <w:tcW w:w="2376" w:type="dxa"/>
            <w:tcBorders>
              <w:bottom w:val="single" w:sz="4" w:space="0" w:color="auto"/>
            </w:tcBorders>
          </w:tcPr>
          <w:p w14:paraId="1C3D4E67" w14:textId="02B9B747" w:rsidR="00F046C4" w:rsidRPr="00DC34F1" w:rsidRDefault="00F046C4" w:rsidP="00DC34F1">
            <w:pPr>
              <w:jc w:val="center"/>
              <w:rPr>
                <w:b/>
                <w:bCs/>
              </w:rPr>
            </w:pPr>
            <w:r w:rsidRPr="00DC34F1">
              <w:rPr>
                <w:b/>
                <w:bCs/>
              </w:rPr>
              <w:t>Original</w:t>
            </w:r>
          </w:p>
        </w:tc>
        <w:tc>
          <w:tcPr>
            <w:tcW w:w="2986" w:type="dxa"/>
            <w:tcBorders>
              <w:bottom w:val="single" w:sz="4" w:space="0" w:color="auto"/>
            </w:tcBorders>
          </w:tcPr>
          <w:p w14:paraId="6FEF0D7C" w14:textId="77777777" w:rsidR="00F046C4" w:rsidRPr="00DC34F1" w:rsidRDefault="00F046C4" w:rsidP="00DC34F1">
            <w:pPr>
              <w:jc w:val="center"/>
              <w:rPr>
                <w:b/>
                <w:bCs/>
              </w:rPr>
            </w:pPr>
          </w:p>
        </w:tc>
        <w:tc>
          <w:tcPr>
            <w:tcW w:w="2377" w:type="dxa"/>
            <w:tcBorders>
              <w:bottom w:val="single" w:sz="4" w:space="0" w:color="auto"/>
            </w:tcBorders>
          </w:tcPr>
          <w:p w14:paraId="76F5925E" w14:textId="512768DF" w:rsidR="00F046C4" w:rsidRPr="00DC34F1" w:rsidRDefault="00F046C4" w:rsidP="00DC34F1">
            <w:pPr>
              <w:jc w:val="center"/>
              <w:rPr>
                <w:b/>
                <w:bCs/>
              </w:rPr>
            </w:pPr>
            <w:r w:rsidRPr="00DC34F1">
              <w:rPr>
                <w:b/>
                <w:bCs/>
              </w:rPr>
              <w:t>Modified</w:t>
            </w:r>
          </w:p>
        </w:tc>
      </w:tr>
      <w:tr w:rsidR="00F046C4" w14:paraId="4274899B" w14:textId="77777777" w:rsidTr="00F046C4">
        <w:tc>
          <w:tcPr>
            <w:tcW w:w="1283" w:type="dxa"/>
            <w:vAlign w:val="center"/>
          </w:tcPr>
          <w:p w14:paraId="18312CA7" w14:textId="6A80FC01" w:rsidR="00F046C4" w:rsidRDefault="00F046C4" w:rsidP="00DC34F1">
            <w:r>
              <w:t>1 = 100%</w:t>
            </w:r>
          </w:p>
        </w:tc>
        <w:tc>
          <w:tcPr>
            <w:tcW w:w="2376" w:type="dxa"/>
            <w:shd w:val="clear" w:color="auto" w:fill="D9D9D9" w:themeFill="background1" w:themeFillShade="D9"/>
            <w:tcMar>
              <w:top w:w="57" w:type="dxa"/>
              <w:left w:w="57" w:type="dxa"/>
              <w:bottom w:w="57" w:type="dxa"/>
              <w:right w:w="57" w:type="dxa"/>
            </w:tcMar>
            <w:vAlign w:val="center"/>
          </w:tcPr>
          <w:p w14:paraId="318AC4C2" w14:textId="5564B406" w:rsidR="00F046C4" w:rsidRDefault="00F046C4" w:rsidP="00F046C4">
            <w:pPr>
              <w:jc w:val="center"/>
            </w:pPr>
            <w:r w:rsidRPr="000625D5">
              <w:rPr>
                <w:noProof/>
              </w:rPr>
              <w:drawing>
                <wp:inline distT="0" distB="0" distL="0" distR="0" wp14:anchorId="135B327C" wp14:editId="55734441">
                  <wp:extent cx="1292251" cy="258531"/>
                  <wp:effectExtent l="0" t="0" r="3175" b="8255"/>
                  <wp:docPr id="203403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36FDAA2D" w14:textId="7BB903CF" w:rsidR="00F046C4" w:rsidRPr="000625D5" w:rsidRDefault="0023195A" w:rsidP="00DC34F1">
            <w:pPr>
              <w:rPr>
                <w:noProof/>
              </w:rPr>
            </w:pPr>
            <w:r w:rsidRPr="0023195A">
              <w:rPr>
                <w:noProof/>
              </w:rPr>
              <w:drawing>
                <wp:inline distT="0" distB="0" distL="0" distR="0" wp14:anchorId="03D41EA7" wp14:editId="7BA8A948">
                  <wp:extent cx="1758950" cy="525145"/>
                  <wp:effectExtent l="0" t="0" r="0" b="8255"/>
                  <wp:docPr id="197122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6338" name=""/>
                          <pic:cNvPicPr/>
                        </pic:nvPicPr>
                        <pic:blipFill>
                          <a:blip r:embed="rId40"/>
                          <a:stretch>
                            <a:fillRect/>
                          </a:stretch>
                        </pic:blipFill>
                        <pic:spPr>
                          <a:xfrm>
                            <a:off x="0" y="0"/>
                            <a:ext cx="1758950" cy="52514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33AB01E5" w14:textId="7D4AC89A" w:rsidR="00F046C4" w:rsidRDefault="00F046C4" w:rsidP="00F046C4">
            <w:pPr>
              <w:jc w:val="center"/>
            </w:pPr>
            <w:r w:rsidRPr="000625D5">
              <w:rPr>
                <w:noProof/>
              </w:rPr>
              <w:drawing>
                <wp:inline distT="0" distB="0" distL="0" distR="0" wp14:anchorId="38FEC045" wp14:editId="2022E884">
                  <wp:extent cx="1292251" cy="258531"/>
                  <wp:effectExtent l="0" t="0" r="3175" b="8255"/>
                  <wp:docPr id="59962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r>
      <w:tr w:rsidR="00F046C4" w14:paraId="14643FFB" w14:textId="77777777" w:rsidTr="00F046C4">
        <w:tc>
          <w:tcPr>
            <w:tcW w:w="1283" w:type="dxa"/>
            <w:vAlign w:val="center"/>
          </w:tcPr>
          <w:p w14:paraId="0BCFC9DE" w14:textId="498A33B3" w:rsidR="00F046C4" w:rsidRDefault="00F046C4" w:rsidP="00DC34F1">
            <w:r>
              <w:t>0.5 = 50%</w:t>
            </w:r>
          </w:p>
        </w:tc>
        <w:tc>
          <w:tcPr>
            <w:tcW w:w="2376" w:type="dxa"/>
            <w:shd w:val="clear" w:color="auto" w:fill="D9D9D9" w:themeFill="background1" w:themeFillShade="D9"/>
            <w:tcMar>
              <w:top w:w="57" w:type="dxa"/>
              <w:left w:w="57" w:type="dxa"/>
              <w:bottom w:w="57" w:type="dxa"/>
              <w:right w:w="57" w:type="dxa"/>
            </w:tcMar>
            <w:vAlign w:val="center"/>
          </w:tcPr>
          <w:p w14:paraId="3D7FF2DC" w14:textId="33EF358D" w:rsidR="00F046C4" w:rsidRDefault="00F046C4" w:rsidP="00F046C4">
            <w:pPr>
              <w:jc w:val="center"/>
            </w:pPr>
            <w:r w:rsidRPr="000625D5">
              <w:rPr>
                <w:noProof/>
              </w:rPr>
              <w:drawing>
                <wp:inline distT="0" distB="0" distL="0" distR="0" wp14:anchorId="7AE63C95" wp14:editId="6DAF2294">
                  <wp:extent cx="1292251" cy="258531"/>
                  <wp:effectExtent l="0" t="0" r="3175" b="8255"/>
                  <wp:docPr id="70741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1F9A8136" w14:textId="5F8CD3F6" w:rsidR="00F046C4" w:rsidRPr="00F046C4" w:rsidRDefault="0023195A" w:rsidP="00F046C4">
            <w:pPr>
              <w:jc w:val="center"/>
            </w:pPr>
            <w:r w:rsidRPr="0023195A">
              <w:rPr>
                <w:noProof/>
              </w:rPr>
              <w:drawing>
                <wp:inline distT="0" distB="0" distL="0" distR="0" wp14:anchorId="38AC7FC6" wp14:editId="4CAEAEFD">
                  <wp:extent cx="1758950" cy="523240"/>
                  <wp:effectExtent l="0" t="0" r="0" b="0"/>
                  <wp:docPr id="213988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5742" name=""/>
                          <pic:cNvPicPr/>
                        </pic:nvPicPr>
                        <pic:blipFill>
                          <a:blip r:embed="rId41"/>
                          <a:stretch>
                            <a:fillRect/>
                          </a:stretch>
                        </pic:blipFill>
                        <pic:spPr>
                          <a:xfrm>
                            <a:off x="0" y="0"/>
                            <a:ext cx="1758950" cy="52324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7094B803" w14:textId="3C7640A3" w:rsidR="00F046C4" w:rsidRDefault="00F046C4" w:rsidP="00F046C4">
            <w:pPr>
              <w:jc w:val="center"/>
            </w:pPr>
            <w:r w:rsidRPr="00F046C4">
              <w:rPr>
                <w:noProof/>
              </w:rPr>
              <w:drawing>
                <wp:inline distT="0" distB="0" distL="0" distR="0" wp14:anchorId="45C90BA3" wp14:editId="5009E704">
                  <wp:extent cx="1296207" cy="260130"/>
                  <wp:effectExtent l="0" t="0" r="0" b="6985"/>
                  <wp:docPr id="21402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7519" name=""/>
                          <pic:cNvPicPr/>
                        </pic:nvPicPr>
                        <pic:blipFill>
                          <a:blip r:embed="rId42"/>
                          <a:stretch>
                            <a:fillRect/>
                          </a:stretch>
                        </pic:blipFill>
                        <pic:spPr>
                          <a:xfrm>
                            <a:off x="0" y="0"/>
                            <a:ext cx="1359891" cy="272910"/>
                          </a:xfrm>
                          <a:prstGeom prst="rect">
                            <a:avLst/>
                          </a:prstGeom>
                        </pic:spPr>
                      </pic:pic>
                    </a:graphicData>
                  </a:graphic>
                </wp:inline>
              </w:drawing>
            </w:r>
          </w:p>
        </w:tc>
      </w:tr>
      <w:tr w:rsidR="00F046C4" w14:paraId="4E81EB49" w14:textId="77777777" w:rsidTr="00F046C4">
        <w:tc>
          <w:tcPr>
            <w:tcW w:w="1283" w:type="dxa"/>
            <w:vAlign w:val="center"/>
          </w:tcPr>
          <w:p w14:paraId="64F74172" w14:textId="0D24B049" w:rsidR="00F046C4" w:rsidRDefault="00F046C4" w:rsidP="00DC34F1">
            <w:r>
              <w:t>0 = 0%</w:t>
            </w:r>
          </w:p>
        </w:tc>
        <w:tc>
          <w:tcPr>
            <w:tcW w:w="2376" w:type="dxa"/>
            <w:shd w:val="clear" w:color="auto" w:fill="D9D9D9" w:themeFill="background1" w:themeFillShade="D9"/>
            <w:tcMar>
              <w:top w:w="57" w:type="dxa"/>
              <w:left w:w="57" w:type="dxa"/>
              <w:bottom w:w="57" w:type="dxa"/>
              <w:right w:w="57" w:type="dxa"/>
            </w:tcMar>
            <w:vAlign w:val="center"/>
          </w:tcPr>
          <w:p w14:paraId="7C969444" w14:textId="21252A92" w:rsidR="00F046C4" w:rsidRDefault="00F046C4" w:rsidP="00F046C4">
            <w:pPr>
              <w:jc w:val="center"/>
            </w:pPr>
            <w:r w:rsidRPr="000625D5">
              <w:rPr>
                <w:noProof/>
              </w:rPr>
              <w:drawing>
                <wp:inline distT="0" distB="0" distL="0" distR="0" wp14:anchorId="29DEE221" wp14:editId="6695E394">
                  <wp:extent cx="1292251" cy="258531"/>
                  <wp:effectExtent l="0" t="0" r="3175" b="8255"/>
                  <wp:docPr id="1949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2BDBA965" w14:textId="6868CFC9" w:rsidR="00F046C4" w:rsidRDefault="0023195A" w:rsidP="0023195A">
            <w:pPr>
              <w:jc w:val="center"/>
            </w:pPr>
            <w:r w:rsidRPr="0023195A">
              <w:rPr>
                <w:noProof/>
              </w:rPr>
              <w:drawing>
                <wp:inline distT="0" distB="0" distL="0" distR="0" wp14:anchorId="17F8469C" wp14:editId="2AB99A6D">
                  <wp:extent cx="1758950" cy="514985"/>
                  <wp:effectExtent l="0" t="0" r="0" b="0"/>
                  <wp:docPr id="176807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71806" name=""/>
                          <pic:cNvPicPr/>
                        </pic:nvPicPr>
                        <pic:blipFill>
                          <a:blip r:embed="rId43"/>
                          <a:stretch>
                            <a:fillRect/>
                          </a:stretch>
                        </pic:blipFill>
                        <pic:spPr>
                          <a:xfrm>
                            <a:off x="0" y="0"/>
                            <a:ext cx="1758950" cy="51498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37C2FD73" w14:textId="055BBFD9" w:rsidR="00F046C4" w:rsidRDefault="00F046C4" w:rsidP="00DC34F1"/>
        </w:tc>
      </w:tr>
    </w:tbl>
    <w:p w14:paraId="12302482" w14:textId="77777777" w:rsidR="00DC34F1" w:rsidRDefault="00DC34F1" w:rsidP="00DC34F1"/>
    <w:p w14:paraId="7772C919" w14:textId="746D371D" w:rsidR="00F046C4" w:rsidRDefault="00F046C4" w:rsidP="00DC34F1">
      <w:r>
        <w:t xml:space="preserve">As we can see the opacity the amount of light we see from the image will change but the value of the actual </w:t>
      </w:r>
      <w:r w:rsidR="0023195A">
        <w:t xml:space="preserve">RGB will not change. </w:t>
      </w:r>
    </w:p>
    <w:p w14:paraId="5F1E0EEB" w14:textId="77777777" w:rsidR="00CB4104" w:rsidRDefault="00CB4104" w:rsidP="00DC34F1"/>
    <w:p w14:paraId="11402F9F" w14:textId="29F6C167" w:rsidR="00CB4104" w:rsidRDefault="006F19F4" w:rsidP="00CB4104">
      <w:pPr>
        <w:pStyle w:val="Heading3"/>
      </w:pPr>
      <w:bookmarkStart w:id="30" w:name="_Toc177147283"/>
      <w:r>
        <w:t>Single Colour s</w:t>
      </w:r>
      <w:r w:rsidR="00CB4104">
        <w:t xml:space="preserve">caling </w:t>
      </w:r>
      <w:r>
        <w:t>the</w:t>
      </w:r>
      <w:r w:rsidR="00CB4104">
        <w:t xml:space="preserve"> </w:t>
      </w:r>
      <w:r>
        <w:t>Alpha component</w:t>
      </w:r>
      <w:bookmarkEnd w:id="30"/>
    </w:p>
    <w:p w14:paraId="63B639BC" w14:textId="6993999F" w:rsidR="00CB4104" w:rsidRDefault="00CB4104" w:rsidP="00DC34F1">
      <w:r>
        <w:t xml:space="preserve">We do this by changing the values in the blue column </w:t>
      </w:r>
      <w:r w:rsidR="00237315">
        <w:t>below</w:t>
      </w:r>
      <w:r w:rsidR="003C590C">
        <w:t xml:space="preserve"> in the red scaling row</w:t>
      </w:r>
      <w:r w:rsidR="00237315">
        <w:t xml:space="preserve"> pointed to by the arrow</w:t>
      </w:r>
      <w:r w:rsidR="003C590C">
        <w:t>. It does not matter which scaling colour we choose as we choose the result will follow for any.</w:t>
      </w:r>
    </w:p>
    <w:p w14:paraId="36B6629D" w14:textId="77777777" w:rsidR="00237315" w:rsidRDefault="00237315" w:rsidP="00DC34F1"/>
    <w:p w14:paraId="167A3D54" w14:textId="505E9951" w:rsidR="00237315" w:rsidRDefault="00265001" w:rsidP="00237315">
      <w:pPr>
        <w:jc w:val="center"/>
      </w:pPr>
      <w:r>
        <w:rPr>
          <w:noProof/>
        </w:rPr>
        <w:drawing>
          <wp:inline distT="0" distB="0" distL="0" distR="0" wp14:anchorId="5DABD407" wp14:editId="63BCB085">
            <wp:extent cx="1968673" cy="735510"/>
            <wp:effectExtent l="0" t="0" r="0" b="7620"/>
            <wp:docPr id="16224508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98040" cy="746482"/>
                    </a:xfrm>
                    <a:prstGeom prst="rect">
                      <a:avLst/>
                    </a:prstGeom>
                    <a:noFill/>
                    <a:ln>
                      <a:noFill/>
                    </a:ln>
                  </pic:spPr>
                </pic:pic>
              </a:graphicData>
            </a:graphic>
          </wp:inline>
        </w:drawing>
      </w:r>
    </w:p>
    <w:p w14:paraId="70088863" w14:textId="666FA267" w:rsidR="00CB4104" w:rsidRDefault="00CB4104" w:rsidP="00DC34F1">
      <w:r>
        <w:t xml:space="preserve"> </w:t>
      </w:r>
    </w:p>
    <w:tbl>
      <w:tblPr>
        <w:tblStyle w:val="TableGrid"/>
        <w:tblW w:w="9966" w:type="dxa"/>
        <w:tblLayout w:type="fixed"/>
        <w:tblLook w:val="04A0" w:firstRow="1" w:lastRow="0" w:firstColumn="1" w:lastColumn="0" w:noHBand="0" w:noVBand="1"/>
      </w:tblPr>
      <w:tblGrid>
        <w:gridCol w:w="2227"/>
        <w:gridCol w:w="2376"/>
        <w:gridCol w:w="2986"/>
        <w:gridCol w:w="2377"/>
      </w:tblGrid>
      <w:tr w:rsidR="00CB4104" w:rsidRPr="00DC34F1" w14:paraId="4F174632" w14:textId="77777777" w:rsidTr="00AF5049">
        <w:tc>
          <w:tcPr>
            <w:tcW w:w="2227" w:type="dxa"/>
          </w:tcPr>
          <w:p w14:paraId="01563AC0" w14:textId="77777777" w:rsidR="00CB4104" w:rsidRPr="00DC34F1" w:rsidRDefault="00CB4104" w:rsidP="00C6670B">
            <w:pPr>
              <w:jc w:val="center"/>
              <w:rPr>
                <w:b/>
                <w:bCs/>
              </w:rPr>
            </w:pPr>
            <w:r w:rsidRPr="00DC34F1">
              <w:rPr>
                <w:b/>
                <w:bCs/>
              </w:rPr>
              <w:t>Setting</w:t>
            </w:r>
          </w:p>
        </w:tc>
        <w:tc>
          <w:tcPr>
            <w:tcW w:w="2376" w:type="dxa"/>
            <w:tcBorders>
              <w:bottom w:val="single" w:sz="4" w:space="0" w:color="auto"/>
            </w:tcBorders>
          </w:tcPr>
          <w:p w14:paraId="641881B5" w14:textId="77777777" w:rsidR="00CB4104" w:rsidRPr="00DC34F1" w:rsidRDefault="00CB4104" w:rsidP="00C6670B">
            <w:pPr>
              <w:jc w:val="center"/>
              <w:rPr>
                <w:b/>
                <w:bCs/>
              </w:rPr>
            </w:pPr>
            <w:r w:rsidRPr="00DC34F1">
              <w:rPr>
                <w:b/>
                <w:bCs/>
              </w:rPr>
              <w:t>Original</w:t>
            </w:r>
          </w:p>
        </w:tc>
        <w:tc>
          <w:tcPr>
            <w:tcW w:w="2986" w:type="dxa"/>
            <w:tcBorders>
              <w:bottom w:val="single" w:sz="4" w:space="0" w:color="auto"/>
            </w:tcBorders>
          </w:tcPr>
          <w:p w14:paraId="1B34F22C" w14:textId="77777777" w:rsidR="00CB4104" w:rsidRPr="00DC34F1" w:rsidRDefault="00CB4104" w:rsidP="00C6670B">
            <w:pPr>
              <w:jc w:val="center"/>
              <w:rPr>
                <w:b/>
                <w:bCs/>
              </w:rPr>
            </w:pPr>
          </w:p>
        </w:tc>
        <w:tc>
          <w:tcPr>
            <w:tcW w:w="2377" w:type="dxa"/>
            <w:tcBorders>
              <w:bottom w:val="single" w:sz="4" w:space="0" w:color="auto"/>
            </w:tcBorders>
          </w:tcPr>
          <w:p w14:paraId="593B32C3" w14:textId="77777777" w:rsidR="00CB4104" w:rsidRPr="00DC34F1" w:rsidRDefault="00CB4104" w:rsidP="00C6670B">
            <w:pPr>
              <w:jc w:val="center"/>
              <w:rPr>
                <w:b/>
                <w:bCs/>
              </w:rPr>
            </w:pPr>
            <w:r w:rsidRPr="00DC34F1">
              <w:rPr>
                <w:b/>
                <w:bCs/>
              </w:rPr>
              <w:t>Modified</w:t>
            </w:r>
          </w:p>
        </w:tc>
      </w:tr>
      <w:tr w:rsidR="00B6227A" w14:paraId="7193C78E" w14:textId="77777777" w:rsidTr="00AF5049">
        <w:tc>
          <w:tcPr>
            <w:tcW w:w="2227" w:type="dxa"/>
            <w:vAlign w:val="center"/>
          </w:tcPr>
          <w:p w14:paraId="79BA3950" w14:textId="77777777" w:rsidR="00AF5049" w:rsidRDefault="00B6227A" w:rsidP="00B6227A">
            <w:pPr>
              <w:jc w:val="center"/>
            </w:pPr>
            <w:r>
              <w:t xml:space="preserve">Red </w:t>
            </w:r>
          </w:p>
          <w:p w14:paraId="1B2D4A4D" w14:textId="3F9465FC" w:rsidR="00B6227A" w:rsidRDefault="00B6227A" w:rsidP="00AF5049">
            <w:pPr>
              <w:jc w:val="center"/>
            </w:pPr>
            <w:r>
              <w:t>Alpha =</w:t>
            </w:r>
            <w:r w:rsidR="00AF5049">
              <w:t xml:space="preserve"> </w:t>
            </w:r>
            <w:r>
              <w:t>2 = 200%</w:t>
            </w:r>
          </w:p>
        </w:tc>
        <w:tc>
          <w:tcPr>
            <w:tcW w:w="2376" w:type="dxa"/>
            <w:shd w:val="clear" w:color="auto" w:fill="D9D9D9" w:themeFill="background1" w:themeFillShade="D9"/>
            <w:tcMar>
              <w:top w:w="57" w:type="dxa"/>
              <w:left w:w="57" w:type="dxa"/>
              <w:bottom w:w="57" w:type="dxa"/>
              <w:right w:w="57" w:type="dxa"/>
            </w:tcMar>
            <w:vAlign w:val="center"/>
          </w:tcPr>
          <w:p w14:paraId="338827D7" w14:textId="4985A30D" w:rsidR="00B6227A" w:rsidRPr="000625D5" w:rsidRDefault="00B6227A" w:rsidP="00C6670B">
            <w:pPr>
              <w:jc w:val="center"/>
            </w:pPr>
            <w:r w:rsidRPr="000625D5">
              <w:rPr>
                <w:noProof/>
              </w:rPr>
              <w:drawing>
                <wp:inline distT="0" distB="0" distL="0" distR="0" wp14:anchorId="26CCF840" wp14:editId="205C7084">
                  <wp:extent cx="1292251" cy="258531"/>
                  <wp:effectExtent l="0" t="0" r="3175" b="8255"/>
                  <wp:docPr id="134851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096D41F8" w14:textId="28D1D53E" w:rsidR="00B6227A" w:rsidRPr="00CB4104" w:rsidRDefault="00B6227A" w:rsidP="00CB4104">
            <w:pPr>
              <w:jc w:val="center"/>
              <w:rPr>
                <w:noProof/>
              </w:rPr>
            </w:pPr>
            <w:r w:rsidRPr="00B6227A">
              <w:rPr>
                <w:noProof/>
              </w:rPr>
              <w:drawing>
                <wp:inline distT="0" distB="0" distL="0" distR="0" wp14:anchorId="14EE643F" wp14:editId="18888B9F">
                  <wp:extent cx="1758950" cy="502285"/>
                  <wp:effectExtent l="0" t="0" r="0" b="0"/>
                  <wp:docPr id="158037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5368" name=""/>
                          <pic:cNvPicPr/>
                        </pic:nvPicPr>
                        <pic:blipFill>
                          <a:blip r:embed="rId45"/>
                          <a:stretch>
                            <a:fillRect/>
                          </a:stretch>
                        </pic:blipFill>
                        <pic:spPr>
                          <a:xfrm>
                            <a:off x="0" y="0"/>
                            <a:ext cx="1758950" cy="50228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3F8878EC" w14:textId="3F47BBCE" w:rsidR="00B6227A" w:rsidRPr="00CB4104" w:rsidRDefault="00B6227A" w:rsidP="00C6670B">
            <w:pPr>
              <w:jc w:val="center"/>
            </w:pPr>
            <w:r w:rsidRPr="00B6227A">
              <w:rPr>
                <w:noProof/>
              </w:rPr>
              <w:drawing>
                <wp:inline distT="0" distB="0" distL="0" distR="0" wp14:anchorId="3DFCA1C2" wp14:editId="1FD653BD">
                  <wp:extent cx="1437005" cy="281940"/>
                  <wp:effectExtent l="0" t="0" r="0" b="3810"/>
                  <wp:docPr id="1605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767" name=""/>
                          <pic:cNvPicPr/>
                        </pic:nvPicPr>
                        <pic:blipFill>
                          <a:blip r:embed="rId46"/>
                          <a:stretch>
                            <a:fillRect/>
                          </a:stretch>
                        </pic:blipFill>
                        <pic:spPr>
                          <a:xfrm>
                            <a:off x="0" y="0"/>
                            <a:ext cx="1437005" cy="281940"/>
                          </a:xfrm>
                          <a:prstGeom prst="rect">
                            <a:avLst/>
                          </a:prstGeom>
                        </pic:spPr>
                      </pic:pic>
                    </a:graphicData>
                  </a:graphic>
                </wp:inline>
              </w:drawing>
            </w:r>
          </w:p>
        </w:tc>
      </w:tr>
      <w:tr w:rsidR="00B6227A" w14:paraId="33DF491F" w14:textId="77777777" w:rsidTr="00AF5049">
        <w:tc>
          <w:tcPr>
            <w:tcW w:w="2227" w:type="dxa"/>
            <w:vAlign w:val="center"/>
          </w:tcPr>
          <w:p w14:paraId="6660FEC1" w14:textId="77777777" w:rsidR="00AF5049" w:rsidRDefault="00B6227A" w:rsidP="00B6227A">
            <w:pPr>
              <w:jc w:val="center"/>
            </w:pPr>
            <w:r>
              <w:t xml:space="preserve">Red </w:t>
            </w:r>
          </w:p>
          <w:p w14:paraId="4D4DC3D8" w14:textId="305152E3" w:rsidR="00B6227A" w:rsidRDefault="00B6227A" w:rsidP="00AF5049">
            <w:pPr>
              <w:jc w:val="center"/>
            </w:pPr>
            <w:r>
              <w:t>Alpha =</w:t>
            </w:r>
            <w:r w:rsidR="00AF5049">
              <w:t xml:space="preserve"> </w:t>
            </w:r>
            <w:r>
              <w:t>1.5 = 150%</w:t>
            </w:r>
          </w:p>
        </w:tc>
        <w:tc>
          <w:tcPr>
            <w:tcW w:w="2376" w:type="dxa"/>
            <w:shd w:val="clear" w:color="auto" w:fill="D9D9D9" w:themeFill="background1" w:themeFillShade="D9"/>
            <w:tcMar>
              <w:top w:w="57" w:type="dxa"/>
              <w:left w:w="57" w:type="dxa"/>
              <w:bottom w:w="57" w:type="dxa"/>
              <w:right w:w="57" w:type="dxa"/>
            </w:tcMar>
            <w:vAlign w:val="center"/>
          </w:tcPr>
          <w:p w14:paraId="3B5F245D" w14:textId="41E3516B" w:rsidR="00B6227A" w:rsidRPr="000625D5" w:rsidRDefault="00B6227A" w:rsidP="00C6670B">
            <w:pPr>
              <w:jc w:val="center"/>
            </w:pPr>
            <w:r w:rsidRPr="000625D5">
              <w:rPr>
                <w:noProof/>
              </w:rPr>
              <w:drawing>
                <wp:inline distT="0" distB="0" distL="0" distR="0" wp14:anchorId="48B74BBD" wp14:editId="3AE171A5">
                  <wp:extent cx="1292251" cy="258531"/>
                  <wp:effectExtent l="0" t="0" r="3175" b="8255"/>
                  <wp:docPr id="143678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4C02D708" w14:textId="1204A0F5" w:rsidR="00B6227A" w:rsidRPr="00CB4104" w:rsidRDefault="00B6227A" w:rsidP="00CB4104">
            <w:pPr>
              <w:jc w:val="center"/>
              <w:rPr>
                <w:noProof/>
              </w:rPr>
            </w:pPr>
            <w:r w:rsidRPr="00B6227A">
              <w:rPr>
                <w:noProof/>
              </w:rPr>
              <w:drawing>
                <wp:inline distT="0" distB="0" distL="0" distR="0" wp14:anchorId="569F9844" wp14:editId="43A14A8F">
                  <wp:extent cx="1758950" cy="501650"/>
                  <wp:effectExtent l="0" t="0" r="0" b="0"/>
                  <wp:docPr id="166886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3651" name=""/>
                          <pic:cNvPicPr/>
                        </pic:nvPicPr>
                        <pic:blipFill>
                          <a:blip r:embed="rId47"/>
                          <a:stretch>
                            <a:fillRect/>
                          </a:stretch>
                        </pic:blipFill>
                        <pic:spPr>
                          <a:xfrm>
                            <a:off x="0" y="0"/>
                            <a:ext cx="1758950" cy="50165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2400202E" w14:textId="6FDC2B53" w:rsidR="00B6227A" w:rsidRPr="00CB4104" w:rsidRDefault="00B6227A" w:rsidP="00C6670B">
            <w:pPr>
              <w:jc w:val="center"/>
            </w:pPr>
            <w:r w:rsidRPr="00B6227A">
              <w:rPr>
                <w:noProof/>
              </w:rPr>
              <w:drawing>
                <wp:inline distT="0" distB="0" distL="0" distR="0" wp14:anchorId="6C76F2F4" wp14:editId="2A5378BF">
                  <wp:extent cx="1437005" cy="281940"/>
                  <wp:effectExtent l="0" t="0" r="0" b="3810"/>
                  <wp:docPr id="157179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99741" name=""/>
                          <pic:cNvPicPr/>
                        </pic:nvPicPr>
                        <pic:blipFill>
                          <a:blip r:embed="rId48"/>
                          <a:stretch>
                            <a:fillRect/>
                          </a:stretch>
                        </pic:blipFill>
                        <pic:spPr>
                          <a:xfrm>
                            <a:off x="0" y="0"/>
                            <a:ext cx="1437005" cy="281940"/>
                          </a:xfrm>
                          <a:prstGeom prst="rect">
                            <a:avLst/>
                          </a:prstGeom>
                        </pic:spPr>
                      </pic:pic>
                    </a:graphicData>
                  </a:graphic>
                </wp:inline>
              </w:drawing>
            </w:r>
          </w:p>
        </w:tc>
      </w:tr>
      <w:tr w:rsidR="00CB4104" w14:paraId="7D70FB13" w14:textId="77777777" w:rsidTr="00AF5049">
        <w:tc>
          <w:tcPr>
            <w:tcW w:w="2227" w:type="dxa"/>
            <w:vAlign w:val="center"/>
          </w:tcPr>
          <w:p w14:paraId="2675425F" w14:textId="77777777" w:rsidR="00AF5049" w:rsidRDefault="00CB4104" w:rsidP="00CB4104">
            <w:pPr>
              <w:jc w:val="center"/>
            </w:pPr>
            <w:r>
              <w:t xml:space="preserve">Red </w:t>
            </w:r>
          </w:p>
          <w:p w14:paraId="4AECC075" w14:textId="79F1EA85" w:rsidR="00CB4104" w:rsidRDefault="00B6227A" w:rsidP="00AF5049">
            <w:pPr>
              <w:jc w:val="center"/>
            </w:pPr>
            <w:r>
              <w:t xml:space="preserve">Alpha </w:t>
            </w:r>
            <w:r w:rsidR="00CB4104">
              <w:t>=</w:t>
            </w:r>
            <w:r w:rsidR="00AF5049">
              <w:t xml:space="preserve"> </w:t>
            </w:r>
            <w:r w:rsidR="00CB4104">
              <w:t>1 = 100%</w:t>
            </w:r>
          </w:p>
        </w:tc>
        <w:tc>
          <w:tcPr>
            <w:tcW w:w="2376" w:type="dxa"/>
            <w:shd w:val="clear" w:color="auto" w:fill="D9D9D9" w:themeFill="background1" w:themeFillShade="D9"/>
            <w:tcMar>
              <w:top w:w="57" w:type="dxa"/>
              <w:left w:w="57" w:type="dxa"/>
              <w:bottom w:w="57" w:type="dxa"/>
              <w:right w:w="57" w:type="dxa"/>
            </w:tcMar>
            <w:vAlign w:val="center"/>
          </w:tcPr>
          <w:p w14:paraId="77A02F9A" w14:textId="77777777" w:rsidR="00CB4104" w:rsidRDefault="00CB4104" w:rsidP="00C6670B">
            <w:pPr>
              <w:jc w:val="center"/>
            </w:pPr>
            <w:r w:rsidRPr="000625D5">
              <w:rPr>
                <w:noProof/>
              </w:rPr>
              <w:drawing>
                <wp:inline distT="0" distB="0" distL="0" distR="0" wp14:anchorId="7648FCFB" wp14:editId="691E0DA9">
                  <wp:extent cx="1292251" cy="258531"/>
                  <wp:effectExtent l="0" t="0" r="3175" b="8255"/>
                  <wp:docPr id="132794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574F24C0" w14:textId="1898F32B" w:rsidR="00CB4104" w:rsidRPr="000625D5" w:rsidRDefault="00CB4104" w:rsidP="00CB4104">
            <w:pPr>
              <w:jc w:val="center"/>
              <w:rPr>
                <w:noProof/>
              </w:rPr>
            </w:pPr>
            <w:r w:rsidRPr="00CB4104">
              <w:rPr>
                <w:noProof/>
              </w:rPr>
              <w:drawing>
                <wp:inline distT="0" distB="0" distL="0" distR="0" wp14:anchorId="3EB57B02" wp14:editId="533CD304">
                  <wp:extent cx="1758950" cy="499110"/>
                  <wp:effectExtent l="0" t="0" r="0" b="0"/>
                  <wp:docPr id="16688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105" name=""/>
                          <pic:cNvPicPr/>
                        </pic:nvPicPr>
                        <pic:blipFill>
                          <a:blip r:embed="rId49"/>
                          <a:stretch>
                            <a:fillRect/>
                          </a:stretch>
                        </pic:blipFill>
                        <pic:spPr>
                          <a:xfrm>
                            <a:off x="0" y="0"/>
                            <a:ext cx="1758950" cy="49911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1241B2B1" w14:textId="2F3CF921" w:rsidR="00CB4104" w:rsidRDefault="00CB4104" w:rsidP="00C6670B">
            <w:pPr>
              <w:jc w:val="center"/>
            </w:pPr>
            <w:r w:rsidRPr="00CB4104">
              <w:rPr>
                <w:noProof/>
              </w:rPr>
              <w:drawing>
                <wp:inline distT="0" distB="0" distL="0" distR="0" wp14:anchorId="512E446C" wp14:editId="7703D07A">
                  <wp:extent cx="1437005" cy="283210"/>
                  <wp:effectExtent l="0" t="0" r="0" b="2540"/>
                  <wp:docPr id="153220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02559" name=""/>
                          <pic:cNvPicPr/>
                        </pic:nvPicPr>
                        <pic:blipFill>
                          <a:blip r:embed="rId50"/>
                          <a:stretch>
                            <a:fillRect/>
                          </a:stretch>
                        </pic:blipFill>
                        <pic:spPr>
                          <a:xfrm>
                            <a:off x="0" y="0"/>
                            <a:ext cx="1437005" cy="283210"/>
                          </a:xfrm>
                          <a:prstGeom prst="rect">
                            <a:avLst/>
                          </a:prstGeom>
                        </pic:spPr>
                      </pic:pic>
                    </a:graphicData>
                  </a:graphic>
                </wp:inline>
              </w:drawing>
            </w:r>
          </w:p>
        </w:tc>
      </w:tr>
      <w:tr w:rsidR="00CB4104" w14:paraId="2437DA1B" w14:textId="77777777" w:rsidTr="00AF5049">
        <w:tc>
          <w:tcPr>
            <w:tcW w:w="2227" w:type="dxa"/>
            <w:vAlign w:val="center"/>
          </w:tcPr>
          <w:p w14:paraId="33A9A95C" w14:textId="77777777" w:rsidR="00AF5049" w:rsidRDefault="00CB4104" w:rsidP="00CB4104">
            <w:pPr>
              <w:jc w:val="center"/>
            </w:pPr>
            <w:r>
              <w:t xml:space="preserve">Red </w:t>
            </w:r>
          </w:p>
          <w:p w14:paraId="725D12BE" w14:textId="510D82B8" w:rsidR="00CB4104" w:rsidRDefault="00B6227A" w:rsidP="00AF5049">
            <w:pPr>
              <w:jc w:val="center"/>
            </w:pPr>
            <w:r>
              <w:t xml:space="preserve">Alpha </w:t>
            </w:r>
            <w:r w:rsidR="00CB4104">
              <w:t>=</w:t>
            </w:r>
            <w:r w:rsidR="00AF5049">
              <w:t xml:space="preserve"> </w:t>
            </w:r>
            <w:r w:rsidR="00CB4104">
              <w:t>0.5 = 50%</w:t>
            </w:r>
          </w:p>
        </w:tc>
        <w:tc>
          <w:tcPr>
            <w:tcW w:w="2376" w:type="dxa"/>
            <w:shd w:val="clear" w:color="auto" w:fill="D9D9D9" w:themeFill="background1" w:themeFillShade="D9"/>
            <w:tcMar>
              <w:top w:w="57" w:type="dxa"/>
              <w:left w:w="57" w:type="dxa"/>
              <w:bottom w:w="57" w:type="dxa"/>
              <w:right w:w="57" w:type="dxa"/>
            </w:tcMar>
            <w:vAlign w:val="center"/>
          </w:tcPr>
          <w:p w14:paraId="77A4F330" w14:textId="77777777" w:rsidR="00CB4104" w:rsidRDefault="00CB4104" w:rsidP="00C6670B">
            <w:pPr>
              <w:jc w:val="center"/>
            </w:pPr>
            <w:r w:rsidRPr="000625D5">
              <w:rPr>
                <w:noProof/>
              </w:rPr>
              <w:drawing>
                <wp:inline distT="0" distB="0" distL="0" distR="0" wp14:anchorId="7BCB1DA4" wp14:editId="3A3D0CAC">
                  <wp:extent cx="1292251" cy="258531"/>
                  <wp:effectExtent l="0" t="0" r="3175" b="8255"/>
                  <wp:docPr id="2922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0E12757F" w14:textId="435628D1" w:rsidR="00CB4104" w:rsidRPr="00F046C4" w:rsidRDefault="00B6227A" w:rsidP="00C6670B">
            <w:pPr>
              <w:jc w:val="center"/>
            </w:pPr>
            <w:r w:rsidRPr="00B6227A">
              <w:rPr>
                <w:noProof/>
              </w:rPr>
              <w:drawing>
                <wp:inline distT="0" distB="0" distL="0" distR="0" wp14:anchorId="5B68C2C0" wp14:editId="5D041E02">
                  <wp:extent cx="1758950" cy="506095"/>
                  <wp:effectExtent l="0" t="0" r="0" b="8255"/>
                  <wp:docPr id="147976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69148" name=""/>
                          <pic:cNvPicPr/>
                        </pic:nvPicPr>
                        <pic:blipFill>
                          <a:blip r:embed="rId51"/>
                          <a:stretch>
                            <a:fillRect/>
                          </a:stretch>
                        </pic:blipFill>
                        <pic:spPr>
                          <a:xfrm>
                            <a:off x="0" y="0"/>
                            <a:ext cx="1758950" cy="50609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753242C1" w14:textId="3FB0F65A" w:rsidR="00CB4104" w:rsidRDefault="00CB4104" w:rsidP="00C6670B">
            <w:pPr>
              <w:jc w:val="center"/>
            </w:pPr>
            <w:r w:rsidRPr="00CB4104">
              <w:rPr>
                <w:noProof/>
              </w:rPr>
              <w:drawing>
                <wp:inline distT="0" distB="0" distL="0" distR="0" wp14:anchorId="02E7C40C" wp14:editId="1058C2AD">
                  <wp:extent cx="1437005" cy="277495"/>
                  <wp:effectExtent l="0" t="0" r="0" b="8255"/>
                  <wp:docPr id="49882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26218" name=""/>
                          <pic:cNvPicPr/>
                        </pic:nvPicPr>
                        <pic:blipFill>
                          <a:blip r:embed="rId52"/>
                          <a:stretch>
                            <a:fillRect/>
                          </a:stretch>
                        </pic:blipFill>
                        <pic:spPr>
                          <a:xfrm>
                            <a:off x="0" y="0"/>
                            <a:ext cx="1437005" cy="277495"/>
                          </a:xfrm>
                          <a:prstGeom prst="rect">
                            <a:avLst/>
                          </a:prstGeom>
                        </pic:spPr>
                      </pic:pic>
                    </a:graphicData>
                  </a:graphic>
                </wp:inline>
              </w:drawing>
            </w:r>
          </w:p>
        </w:tc>
      </w:tr>
      <w:tr w:rsidR="00CB4104" w14:paraId="7531103D" w14:textId="77777777" w:rsidTr="00AF5049">
        <w:tc>
          <w:tcPr>
            <w:tcW w:w="2227" w:type="dxa"/>
            <w:vAlign w:val="center"/>
          </w:tcPr>
          <w:p w14:paraId="57196C16" w14:textId="77777777" w:rsidR="00AF5049" w:rsidRDefault="00CB4104" w:rsidP="00CB4104">
            <w:pPr>
              <w:jc w:val="center"/>
            </w:pPr>
            <w:r>
              <w:t xml:space="preserve">Red </w:t>
            </w:r>
          </w:p>
          <w:p w14:paraId="0DB6F82E" w14:textId="12C3C856" w:rsidR="00CB4104" w:rsidRDefault="00B6227A" w:rsidP="00AF5049">
            <w:pPr>
              <w:jc w:val="center"/>
            </w:pPr>
            <w:r>
              <w:t xml:space="preserve">Alpha </w:t>
            </w:r>
            <w:r w:rsidR="00CB4104">
              <w:t>=</w:t>
            </w:r>
            <w:r w:rsidR="00AF5049">
              <w:t xml:space="preserve"> </w:t>
            </w:r>
            <w:r w:rsidR="00CB4104">
              <w:t>0 = 0%</w:t>
            </w:r>
          </w:p>
        </w:tc>
        <w:tc>
          <w:tcPr>
            <w:tcW w:w="2376" w:type="dxa"/>
            <w:shd w:val="clear" w:color="auto" w:fill="D9D9D9" w:themeFill="background1" w:themeFillShade="D9"/>
            <w:tcMar>
              <w:top w:w="57" w:type="dxa"/>
              <w:left w:w="57" w:type="dxa"/>
              <w:bottom w:w="57" w:type="dxa"/>
              <w:right w:w="57" w:type="dxa"/>
            </w:tcMar>
            <w:vAlign w:val="center"/>
          </w:tcPr>
          <w:p w14:paraId="3F5BC34B" w14:textId="77777777" w:rsidR="00CB4104" w:rsidRDefault="00CB4104" w:rsidP="00C6670B">
            <w:pPr>
              <w:jc w:val="center"/>
            </w:pPr>
            <w:r w:rsidRPr="000625D5">
              <w:rPr>
                <w:noProof/>
              </w:rPr>
              <w:drawing>
                <wp:inline distT="0" distB="0" distL="0" distR="0" wp14:anchorId="33232926" wp14:editId="66EE6075">
                  <wp:extent cx="1292251" cy="258531"/>
                  <wp:effectExtent l="0" t="0" r="3175" b="8255"/>
                  <wp:docPr id="57900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3E5FF222" w14:textId="2203609E" w:rsidR="00CB4104" w:rsidRDefault="00B6227A" w:rsidP="00C6670B">
            <w:pPr>
              <w:jc w:val="center"/>
            </w:pPr>
            <w:r w:rsidRPr="00B6227A">
              <w:rPr>
                <w:noProof/>
              </w:rPr>
              <w:drawing>
                <wp:inline distT="0" distB="0" distL="0" distR="0" wp14:anchorId="769E41C5" wp14:editId="304E217F">
                  <wp:extent cx="1758950" cy="501650"/>
                  <wp:effectExtent l="0" t="0" r="0" b="0"/>
                  <wp:docPr id="203999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92063" name=""/>
                          <pic:cNvPicPr/>
                        </pic:nvPicPr>
                        <pic:blipFill>
                          <a:blip r:embed="rId53"/>
                          <a:stretch>
                            <a:fillRect/>
                          </a:stretch>
                        </pic:blipFill>
                        <pic:spPr>
                          <a:xfrm>
                            <a:off x="0" y="0"/>
                            <a:ext cx="1758950" cy="50165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01D8CCAF" w14:textId="77777777" w:rsidR="00CB4104" w:rsidRDefault="00CB4104" w:rsidP="00C6670B"/>
        </w:tc>
      </w:tr>
    </w:tbl>
    <w:p w14:paraId="5DEA5B58" w14:textId="77777777" w:rsidR="00B4191A" w:rsidRDefault="00B4191A" w:rsidP="00B6227A"/>
    <w:p w14:paraId="3EF34D44" w14:textId="6EC5366F" w:rsidR="00AF5049" w:rsidRDefault="00AF5049" w:rsidP="00B6227A">
      <w:r>
        <w:t>We can see that this scaling has an effect on all pixels that have a red component greater than 0 in them.</w:t>
      </w:r>
    </w:p>
    <w:p w14:paraId="5E2A59AD" w14:textId="77777777" w:rsidR="00AF5049" w:rsidRDefault="00AF5049" w:rsidP="00B6227A"/>
    <w:p w14:paraId="1F55C51A" w14:textId="77777777" w:rsidR="00B4191A" w:rsidRDefault="00B4191A" w:rsidP="00B6227A">
      <w:r>
        <w:lastRenderedPageBreak/>
        <w:t xml:space="preserve">The item to note here is that the colours are set at 50% which is 127 or 128 depending on whether it is rounded up or down. This is with 100% opacity. This means that we can increase opacity by 200% before the Alpha byte tops out at 255 again it could be 254 or 255 depending on rounding. We can deduce from this that the Alpha scaling is connected to the actual value of the original colour byte. If the colour byte is at 50% then even if we set Alpha for the scaling to 100% it will be 100% of 50% and will be 127. In the above example anything above 200% has topped out a at 255 and gets ignored. </w:t>
      </w:r>
    </w:p>
    <w:p w14:paraId="6AA0C071" w14:textId="77777777" w:rsidR="00A3327F" w:rsidRDefault="00A3327F" w:rsidP="00B6227A"/>
    <w:p w14:paraId="4F5256DA" w14:textId="3B9576DB" w:rsidR="00A3327F" w:rsidRDefault="00A3327F" w:rsidP="00237315">
      <w:r>
        <w:t>All individual colours will react the same to what we see here so next, we will investigate scaling Alpha on more than one colour.</w:t>
      </w:r>
    </w:p>
    <w:p w14:paraId="6984C2A4" w14:textId="77777777" w:rsidR="00237315" w:rsidRDefault="00237315" w:rsidP="00237315">
      <w:pPr>
        <w:rPr>
          <w:rFonts w:ascii="Calibri" w:eastAsiaTheme="majorEastAsia" w:hAnsi="Calibri" w:cs="Calibri"/>
          <w:b/>
          <w:bCs/>
        </w:rPr>
      </w:pPr>
    </w:p>
    <w:p w14:paraId="51D9477F" w14:textId="71807EE6" w:rsidR="00A3327F" w:rsidRDefault="006F19F4" w:rsidP="006F19F4">
      <w:pPr>
        <w:pStyle w:val="Heading3"/>
      </w:pPr>
      <w:bookmarkStart w:id="31" w:name="_Toc177147284"/>
      <w:r>
        <w:t>Two Colour scaling the Alpha component</w:t>
      </w:r>
      <w:bookmarkEnd w:id="31"/>
    </w:p>
    <w:p w14:paraId="0AED641C" w14:textId="2BDC06B8" w:rsidR="003C590C" w:rsidRDefault="003C590C" w:rsidP="00237315">
      <w:r>
        <w:t xml:space="preserve">We do this by changing the values in the blue column </w:t>
      </w:r>
      <w:r w:rsidR="00237315">
        <w:t>below</w:t>
      </w:r>
      <w:r>
        <w:t xml:space="preserve"> in the red and green scaling row</w:t>
      </w:r>
      <w:r w:rsidR="00265001">
        <w:t xml:space="preserve"> as pointed to by the arrows</w:t>
      </w:r>
      <w:r>
        <w:t>.</w:t>
      </w:r>
      <w:r w:rsidR="00237315">
        <w:t xml:space="preserve"> </w:t>
      </w:r>
      <w:r>
        <w:t>It does not matter which scaling colour combination we choose the result will follow for any.</w:t>
      </w:r>
    </w:p>
    <w:p w14:paraId="7DFB423E" w14:textId="77777777" w:rsidR="00237315" w:rsidRDefault="00237315" w:rsidP="00237315"/>
    <w:p w14:paraId="6A6C37A9" w14:textId="7F0FC2AC" w:rsidR="00237315" w:rsidRDefault="00265001" w:rsidP="00237315">
      <w:pPr>
        <w:jc w:val="center"/>
      </w:pPr>
      <w:r>
        <w:rPr>
          <w:noProof/>
        </w:rPr>
        <w:drawing>
          <wp:inline distT="0" distB="0" distL="0" distR="0" wp14:anchorId="3367E523" wp14:editId="03475CB8">
            <wp:extent cx="2036686" cy="760920"/>
            <wp:effectExtent l="0" t="0" r="1905" b="1270"/>
            <wp:docPr id="889193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80141" cy="777155"/>
                    </a:xfrm>
                    <a:prstGeom prst="rect">
                      <a:avLst/>
                    </a:prstGeom>
                    <a:noFill/>
                    <a:ln>
                      <a:noFill/>
                    </a:ln>
                  </pic:spPr>
                </pic:pic>
              </a:graphicData>
            </a:graphic>
          </wp:inline>
        </w:drawing>
      </w:r>
    </w:p>
    <w:p w14:paraId="7AB95484" w14:textId="77777777" w:rsidR="00AF5049" w:rsidRDefault="00AF5049" w:rsidP="00DC34F1"/>
    <w:tbl>
      <w:tblPr>
        <w:tblStyle w:val="TableGrid"/>
        <w:tblW w:w="9730" w:type="dxa"/>
        <w:tblLayout w:type="fixed"/>
        <w:tblLook w:val="04A0" w:firstRow="1" w:lastRow="0" w:firstColumn="1" w:lastColumn="0" w:noHBand="0" w:noVBand="1"/>
      </w:tblPr>
      <w:tblGrid>
        <w:gridCol w:w="2122"/>
        <w:gridCol w:w="2245"/>
        <w:gridCol w:w="2986"/>
        <w:gridCol w:w="2377"/>
      </w:tblGrid>
      <w:tr w:rsidR="00A3327F" w:rsidRPr="00DC34F1" w14:paraId="44DA3059" w14:textId="77777777" w:rsidTr="006E54EC">
        <w:tc>
          <w:tcPr>
            <w:tcW w:w="2122" w:type="dxa"/>
          </w:tcPr>
          <w:p w14:paraId="335FA071" w14:textId="77777777" w:rsidR="00A3327F" w:rsidRPr="00DC34F1" w:rsidRDefault="00A3327F" w:rsidP="00C6670B">
            <w:pPr>
              <w:jc w:val="center"/>
              <w:rPr>
                <w:b/>
                <w:bCs/>
              </w:rPr>
            </w:pPr>
            <w:r w:rsidRPr="00DC34F1">
              <w:rPr>
                <w:b/>
                <w:bCs/>
              </w:rPr>
              <w:t>Setting</w:t>
            </w:r>
          </w:p>
        </w:tc>
        <w:tc>
          <w:tcPr>
            <w:tcW w:w="2245" w:type="dxa"/>
            <w:tcBorders>
              <w:bottom w:val="single" w:sz="4" w:space="0" w:color="auto"/>
            </w:tcBorders>
          </w:tcPr>
          <w:p w14:paraId="769ACE70" w14:textId="77777777" w:rsidR="00A3327F" w:rsidRPr="00DC34F1" w:rsidRDefault="00A3327F" w:rsidP="00C6670B">
            <w:pPr>
              <w:jc w:val="center"/>
              <w:rPr>
                <w:b/>
                <w:bCs/>
              </w:rPr>
            </w:pPr>
            <w:r w:rsidRPr="00DC34F1">
              <w:rPr>
                <w:b/>
                <w:bCs/>
              </w:rPr>
              <w:t>Original</w:t>
            </w:r>
          </w:p>
        </w:tc>
        <w:tc>
          <w:tcPr>
            <w:tcW w:w="2986" w:type="dxa"/>
            <w:tcBorders>
              <w:bottom w:val="single" w:sz="4" w:space="0" w:color="auto"/>
            </w:tcBorders>
          </w:tcPr>
          <w:p w14:paraId="2BEE9227" w14:textId="77777777" w:rsidR="00A3327F" w:rsidRPr="00DC34F1" w:rsidRDefault="00A3327F" w:rsidP="00C6670B">
            <w:pPr>
              <w:jc w:val="center"/>
              <w:rPr>
                <w:b/>
                <w:bCs/>
              </w:rPr>
            </w:pPr>
          </w:p>
        </w:tc>
        <w:tc>
          <w:tcPr>
            <w:tcW w:w="2377" w:type="dxa"/>
            <w:tcBorders>
              <w:bottom w:val="single" w:sz="4" w:space="0" w:color="auto"/>
            </w:tcBorders>
          </w:tcPr>
          <w:p w14:paraId="7A69B88F" w14:textId="77777777" w:rsidR="00A3327F" w:rsidRPr="00DC34F1" w:rsidRDefault="00A3327F" w:rsidP="00C6670B">
            <w:pPr>
              <w:jc w:val="center"/>
              <w:rPr>
                <w:b/>
                <w:bCs/>
              </w:rPr>
            </w:pPr>
            <w:r w:rsidRPr="00DC34F1">
              <w:rPr>
                <w:b/>
                <w:bCs/>
              </w:rPr>
              <w:t>Modified</w:t>
            </w:r>
          </w:p>
        </w:tc>
      </w:tr>
      <w:tr w:rsidR="00A3327F" w14:paraId="43E56E61" w14:textId="77777777" w:rsidTr="006E54EC">
        <w:tc>
          <w:tcPr>
            <w:tcW w:w="2122" w:type="dxa"/>
            <w:vAlign w:val="center"/>
          </w:tcPr>
          <w:p w14:paraId="4B0F0E50" w14:textId="455E233B" w:rsidR="00A3327F" w:rsidRDefault="00A3327F" w:rsidP="006E54EC">
            <w:pPr>
              <w:jc w:val="center"/>
            </w:pPr>
            <w:r>
              <w:t xml:space="preserve">Red </w:t>
            </w:r>
            <w:r w:rsidR="006E54EC">
              <w:t xml:space="preserve">and Green </w:t>
            </w:r>
            <w:r>
              <w:t>Alpha =</w:t>
            </w:r>
            <w:r w:rsidR="006E54EC">
              <w:t xml:space="preserve"> </w:t>
            </w:r>
            <w:r>
              <w:t>2 = 200%</w:t>
            </w:r>
          </w:p>
        </w:tc>
        <w:tc>
          <w:tcPr>
            <w:tcW w:w="2245" w:type="dxa"/>
            <w:shd w:val="clear" w:color="auto" w:fill="D9D9D9" w:themeFill="background1" w:themeFillShade="D9"/>
            <w:tcMar>
              <w:top w:w="57" w:type="dxa"/>
              <w:left w:w="57" w:type="dxa"/>
              <w:bottom w:w="57" w:type="dxa"/>
              <w:right w:w="57" w:type="dxa"/>
            </w:tcMar>
            <w:vAlign w:val="center"/>
          </w:tcPr>
          <w:p w14:paraId="1BA4E75C" w14:textId="77777777" w:rsidR="00A3327F" w:rsidRPr="000625D5" w:rsidRDefault="00A3327F" w:rsidP="00C6670B">
            <w:pPr>
              <w:jc w:val="center"/>
            </w:pPr>
            <w:r w:rsidRPr="000625D5">
              <w:rPr>
                <w:noProof/>
              </w:rPr>
              <w:drawing>
                <wp:inline distT="0" distB="0" distL="0" distR="0" wp14:anchorId="168F715C" wp14:editId="17FC9643">
                  <wp:extent cx="1292251" cy="258531"/>
                  <wp:effectExtent l="0" t="0" r="3175" b="8255"/>
                  <wp:docPr id="171385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204C80A0" w14:textId="3450375A" w:rsidR="00A3327F" w:rsidRPr="00CB4104" w:rsidRDefault="006E54EC" w:rsidP="00C6670B">
            <w:pPr>
              <w:jc w:val="center"/>
              <w:rPr>
                <w:noProof/>
              </w:rPr>
            </w:pPr>
            <w:r w:rsidRPr="006E54EC">
              <w:rPr>
                <w:noProof/>
              </w:rPr>
              <w:drawing>
                <wp:inline distT="0" distB="0" distL="0" distR="0" wp14:anchorId="04683A4F" wp14:editId="2D91AE89">
                  <wp:extent cx="1758950" cy="518160"/>
                  <wp:effectExtent l="0" t="0" r="0" b="0"/>
                  <wp:docPr id="117991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3379" name=""/>
                          <pic:cNvPicPr/>
                        </pic:nvPicPr>
                        <pic:blipFill>
                          <a:blip r:embed="rId55"/>
                          <a:stretch>
                            <a:fillRect/>
                          </a:stretch>
                        </pic:blipFill>
                        <pic:spPr>
                          <a:xfrm>
                            <a:off x="0" y="0"/>
                            <a:ext cx="1758950" cy="51816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31EF498D" w14:textId="33FBD888" w:rsidR="00A3327F" w:rsidRPr="00CB4104" w:rsidRDefault="006E54EC" w:rsidP="00C6670B">
            <w:pPr>
              <w:jc w:val="center"/>
            </w:pPr>
            <w:r w:rsidRPr="006E54EC">
              <w:rPr>
                <w:noProof/>
              </w:rPr>
              <w:drawing>
                <wp:inline distT="0" distB="0" distL="0" distR="0" wp14:anchorId="5FAEA502" wp14:editId="49FD2221">
                  <wp:extent cx="1437005" cy="281940"/>
                  <wp:effectExtent l="0" t="0" r="0" b="3810"/>
                  <wp:docPr id="95449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8564" name=""/>
                          <pic:cNvPicPr/>
                        </pic:nvPicPr>
                        <pic:blipFill>
                          <a:blip r:embed="rId56"/>
                          <a:stretch>
                            <a:fillRect/>
                          </a:stretch>
                        </pic:blipFill>
                        <pic:spPr>
                          <a:xfrm>
                            <a:off x="0" y="0"/>
                            <a:ext cx="1437005" cy="281940"/>
                          </a:xfrm>
                          <a:prstGeom prst="rect">
                            <a:avLst/>
                          </a:prstGeom>
                        </pic:spPr>
                      </pic:pic>
                    </a:graphicData>
                  </a:graphic>
                </wp:inline>
              </w:drawing>
            </w:r>
          </w:p>
        </w:tc>
      </w:tr>
      <w:tr w:rsidR="00A3327F" w14:paraId="1678655C" w14:textId="77777777" w:rsidTr="006E54EC">
        <w:tc>
          <w:tcPr>
            <w:tcW w:w="2122" w:type="dxa"/>
            <w:vAlign w:val="center"/>
          </w:tcPr>
          <w:p w14:paraId="47984B3D" w14:textId="2B23849B" w:rsidR="00A3327F" w:rsidRDefault="006E54EC" w:rsidP="006E54EC">
            <w:pPr>
              <w:jc w:val="center"/>
            </w:pPr>
            <w:r>
              <w:t xml:space="preserve">Red and Green </w:t>
            </w:r>
            <w:r w:rsidR="00A3327F">
              <w:t>Alpha =</w:t>
            </w:r>
            <w:r>
              <w:t xml:space="preserve"> </w:t>
            </w:r>
            <w:r w:rsidR="00A3327F">
              <w:t>1.5 = 150%</w:t>
            </w:r>
          </w:p>
        </w:tc>
        <w:tc>
          <w:tcPr>
            <w:tcW w:w="2245" w:type="dxa"/>
            <w:shd w:val="clear" w:color="auto" w:fill="D9D9D9" w:themeFill="background1" w:themeFillShade="D9"/>
            <w:tcMar>
              <w:top w:w="57" w:type="dxa"/>
              <w:left w:w="57" w:type="dxa"/>
              <w:bottom w:w="57" w:type="dxa"/>
              <w:right w:w="57" w:type="dxa"/>
            </w:tcMar>
            <w:vAlign w:val="center"/>
          </w:tcPr>
          <w:p w14:paraId="388B4C0F" w14:textId="77777777" w:rsidR="00A3327F" w:rsidRPr="000625D5" w:rsidRDefault="00A3327F" w:rsidP="00C6670B">
            <w:pPr>
              <w:jc w:val="center"/>
            </w:pPr>
            <w:r w:rsidRPr="000625D5">
              <w:rPr>
                <w:noProof/>
              </w:rPr>
              <w:drawing>
                <wp:inline distT="0" distB="0" distL="0" distR="0" wp14:anchorId="51A9A67F" wp14:editId="74653930">
                  <wp:extent cx="1292251" cy="258531"/>
                  <wp:effectExtent l="0" t="0" r="3175" b="8255"/>
                  <wp:docPr id="108581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52F1C0AD" w14:textId="10FBFF21" w:rsidR="00A3327F" w:rsidRPr="00CB4104" w:rsidRDefault="006E54EC" w:rsidP="00C6670B">
            <w:pPr>
              <w:jc w:val="center"/>
              <w:rPr>
                <w:noProof/>
              </w:rPr>
            </w:pPr>
            <w:r w:rsidRPr="006E54EC">
              <w:rPr>
                <w:noProof/>
              </w:rPr>
              <w:drawing>
                <wp:inline distT="0" distB="0" distL="0" distR="0" wp14:anchorId="2E773ECD" wp14:editId="2FB11697">
                  <wp:extent cx="1758950" cy="513080"/>
                  <wp:effectExtent l="0" t="0" r="0" b="1270"/>
                  <wp:docPr id="132093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9948" name=""/>
                          <pic:cNvPicPr/>
                        </pic:nvPicPr>
                        <pic:blipFill>
                          <a:blip r:embed="rId57"/>
                          <a:stretch>
                            <a:fillRect/>
                          </a:stretch>
                        </pic:blipFill>
                        <pic:spPr>
                          <a:xfrm>
                            <a:off x="0" y="0"/>
                            <a:ext cx="1758950" cy="51308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1F7995E6" w14:textId="7CB754CD" w:rsidR="00A3327F" w:rsidRPr="00CB4104" w:rsidRDefault="006E54EC" w:rsidP="00C6670B">
            <w:pPr>
              <w:jc w:val="center"/>
            </w:pPr>
            <w:r w:rsidRPr="006E54EC">
              <w:rPr>
                <w:noProof/>
              </w:rPr>
              <w:drawing>
                <wp:inline distT="0" distB="0" distL="0" distR="0" wp14:anchorId="203D3483" wp14:editId="671438C4">
                  <wp:extent cx="1437005" cy="283210"/>
                  <wp:effectExtent l="0" t="0" r="0" b="2540"/>
                  <wp:docPr id="62586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61929" name=""/>
                          <pic:cNvPicPr/>
                        </pic:nvPicPr>
                        <pic:blipFill>
                          <a:blip r:embed="rId58"/>
                          <a:stretch>
                            <a:fillRect/>
                          </a:stretch>
                        </pic:blipFill>
                        <pic:spPr>
                          <a:xfrm>
                            <a:off x="0" y="0"/>
                            <a:ext cx="1437005" cy="283210"/>
                          </a:xfrm>
                          <a:prstGeom prst="rect">
                            <a:avLst/>
                          </a:prstGeom>
                        </pic:spPr>
                      </pic:pic>
                    </a:graphicData>
                  </a:graphic>
                </wp:inline>
              </w:drawing>
            </w:r>
          </w:p>
        </w:tc>
      </w:tr>
      <w:tr w:rsidR="00A3327F" w14:paraId="7CE6A93B" w14:textId="77777777" w:rsidTr="006E54EC">
        <w:tc>
          <w:tcPr>
            <w:tcW w:w="2122" w:type="dxa"/>
            <w:vAlign w:val="center"/>
          </w:tcPr>
          <w:p w14:paraId="4559F633" w14:textId="6334E5BA" w:rsidR="00A3327F" w:rsidRDefault="006E54EC" w:rsidP="006E54EC">
            <w:pPr>
              <w:jc w:val="center"/>
            </w:pPr>
            <w:r>
              <w:t xml:space="preserve">Red and Green </w:t>
            </w:r>
            <w:r w:rsidR="00A3327F">
              <w:t>Alpha =</w:t>
            </w:r>
            <w:r>
              <w:t xml:space="preserve"> </w:t>
            </w:r>
            <w:r w:rsidR="00A3327F">
              <w:t>1 = 100%</w:t>
            </w:r>
          </w:p>
        </w:tc>
        <w:tc>
          <w:tcPr>
            <w:tcW w:w="2245" w:type="dxa"/>
            <w:shd w:val="clear" w:color="auto" w:fill="D9D9D9" w:themeFill="background1" w:themeFillShade="D9"/>
            <w:tcMar>
              <w:top w:w="57" w:type="dxa"/>
              <w:left w:w="57" w:type="dxa"/>
              <w:bottom w:w="57" w:type="dxa"/>
              <w:right w:w="57" w:type="dxa"/>
            </w:tcMar>
            <w:vAlign w:val="center"/>
          </w:tcPr>
          <w:p w14:paraId="2746DC4B" w14:textId="77777777" w:rsidR="00A3327F" w:rsidRDefault="00A3327F" w:rsidP="00C6670B">
            <w:pPr>
              <w:jc w:val="center"/>
            </w:pPr>
            <w:r w:rsidRPr="000625D5">
              <w:rPr>
                <w:noProof/>
              </w:rPr>
              <w:drawing>
                <wp:inline distT="0" distB="0" distL="0" distR="0" wp14:anchorId="509F6D26" wp14:editId="0F2B1908">
                  <wp:extent cx="1292251" cy="258531"/>
                  <wp:effectExtent l="0" t="0" r="3175" b="8255"/>
                  <wp:docPr id="120097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647DF3F3" w14:textId="058FCF52" w:rsidR="00A3327F" w:rsidRPr="000625D5" w:rsidRDefault="006E54EC" w:rsidP="00C6670B">
            <w:pPr>
              <w:jc w:val="center"/>
              <w:rPr>
                <w:noProof/>
              </w:rPr>
            </w:pPr>
            <w:r w:rsidRPr="006E54EC">
              <w:rPr>
                <w:noProof/>
              </w:rPr>
              <w:drawing>
                <wp:inline distT="0" distB="0" distL="0" distR="0" wp14:anchorId="79111E94" wp14:editId="20CF10E6">
                  <wp:extent cx="1758950" cy="507365"/>
                  <wp:effectExtent l="0" t="0" r="0" b="6985"/>
                  <wp:docPr id="8570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908" name=""/>
                          <pic:cNvPicPr/>
                        </pic:nvPicPr>
                        <pic:blipFill>
                          <a:blip r:embed="rId59"/>
                          <a:stretch>
                            <a:fillRect/>
                          </a:stretch>
                        </pic:blipFill>
                        <pic:spPr>
                          <a:xfrm>
                            <a:off x="0" y="0"/>
                            <a:ext cx="1758950" cy="50736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4F048ECA" w14:textId="2A9670D2" w:rsidR="00A3327F" w:rsidRDefault="006E54EC" w:rsidP="00C6670B">
            <w:pPr>
              <w:jc w:val="center"/>
            </w:pPr>
            <w:r w:rsidRPr="006E54EC">
              <w:rPr>
                <w:noProof/>
              </w:rPr>
              <w:drawing>
                <wp:inline distT="0" distB="0" distL="0" distR="0" wp14:anchorId="6872E667" wp14:editId="1AFDED83">
                  <wp:extent cx="1437005" cy="283210"/>
                  <wp:effectExtent l="0" t="0" r="0" b="2540"/>
                  <wp:docPr id="43770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04931" name=""/>
                          <pic:cNvPicPr/>
                        </pic:nvPicPr>
                        <pic:blipFill>
                          <a:blip r:embed="rId60"/>
                          <a:stretch>
                            <a:fillRect/>
                          </a:stretch>
                        </pic:blipFill>
                        <pic:spPr>
                          <a:xfrm>
                            <a:off x="0" y="0"/>
                            <a:ext cx="1437005" cy="283210"/>
                          </a:xfrm>
                          <a:prstGeom prst="rect">
                            <a:avLst/>
                          </a:prstGeom>
                        </pic:spPr>
                      </pic:pic>
                    </a:graphicData>
                  </a:graphic>
                </wp:inline>
              </w:drawing>
            </w:r>
          </w:p>
        </w:tc>
      </w:tr>
      <w:tr w:rsidR="00A3327F" w14:paraId="048280B6" w14:textId="77777777" w:rsidTr="006E54EC">
        <w:tc>
          <w:tcPr>
            <w:tcW w:w="2122" w:type="dxa"/>
            <w:vAlign w:val="center"/>
          </w:tcPr>
          <w:p w14:paraId="2148BD46" w14:textId="55887B2E" w:rsidR="00A3327F" w:rsidRDefault="006E54EC" w:rsidP="006E54EC">
            <w:pPr>
              <w:jc w:val="center"/>
            </w:pPr>
            <w:r>
              <w:t xml:space="preserve">Red and Green </w:t>
            </w:r>
            <w:r w:rsidR="00A3327F">
              <w:t>Alpha =</w:t>
            </w:r>
            <w:r>
              <w:t xml:space="preserve"> </w:t>
            </w:r>
            <w:r w:rsidR="00A3327F">
              <w:t>0.5 = 50%</w:t>
            </w:r>
          </w:p>
        </w:tc>
        <w:tc>
          <w:tcPr>
            <w:tcW w:w="2245" w:type="dxa"/>
            <w:shd w:val="clear" w:color="auto" w:fill="D9D9D9" w:themeFill="background1" w:themeFillShade="D9"/>
            <w:tcMar>
              <w:top w:w="57" w:type="dxa"/>
              <w:left w:w="57" w:type="dxa"/>
              <w:bottom w:w="57" w:type="dxa"/>
              <w:right w:w="57" w:type="dxa"/>
            </w:tcMar>
            <w:vAlign w:val="center"/>
          </w:tcPr>
          <w:p w14:paraId="7E91ED02" w14:textId="77777777" w:rsidR="00A3327F" w:rsidRDefault="00A3327F" w:rsidP="00C6670B">
            <w:pPr>
              <w:jc w:val="center"/>
            </w:pPr>
            <w:r w:rsidRPr="000625D5">
              <w:rPr>
                <w:noProof/>
              </w:rPr>
              <w:drawing>
                <wp:inline distT="0" distB="0" distL="0" distR="0" wp14:anchorId="0E718B43" wp14:editId="34F8546B">
                  <wp:extent cx="1292251" cy="258531"/>
                  <wp:effectExtent l="0" t="0" r="3175" b="8255"/>
                  <wp:docPr id="22213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3F3E69FA" w14:textId="48CFA4A0" w:rsidR="00A3327F" w:rsidRPr="00F046C4" w:rsidRDefault="00AF5049" w:rsidP="00C6670B">
            <w:pPr>
              <w:jc w:val="center"/>
            </w:pPr>
            <w:r w:rsidRPr="00AF5049">
              <w:rPr>
                <w:noProof/>
              </w:rPr>
              <w:drawing>
                <wp:inline distT="0" distB="0" distL="0" distR="0" wp14:anchorId="60EB6052" wp14:editId="40DB0D98">
                  <wp:extent cx="1758950" cy="491490"/>
                  <wp:effectExtent l="0" t="0" r="0" b="3810"/>
                  <wp:docPr id="93093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39063" name=""/>
                          <pic:cNvPicPr/>
                        </pic:nvPicPr>
                        <pic:blipFill>
                          <a:blip r:embed="rId61"/>
                          <a:stretch>
                            <a:fillRect/>
                          </a:stretch>
                        </pic:blipFill>
                        <pic:spPr>
                          <a:xfrm>
                            <a:off x="0" y="0"/>
                            <a:ext cx="1758950" cy="49149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58746639" w14:textId="415F3DB9" w:rsidR="00A3327F" w:rsidRDefault="00AF5049" w:rsidP="00C6670B">
            <w:pPr>
              <w:jc w:val="center"/>
            </w:pPr>
            <w:r w:rsidRPr="00AF5049">
              <w:rPr>
                <w:noProof/>
              </w:rPr>
              <w:drawing>
                <wp:inline distT="0" distB="0" distL="0" distR="0" wp14:anchorId="7DCFB00E" wp14:editId="23A1FEBA">
                  <wp:extent cx="1437005" cy="280670"/>
                  <wp:effectExtent l="0" t="0" r="0" b="5080"/>
                  <wp:docPr id="165151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950" name=""/>
                          <pic:cNvPicPr/>
                        </pic:nvPicPr>
                        <pic:blipFill>
                          <a:blip r:embed="rId62"/>
                          <a:stretch>
                            <a:fillRect/>
                          </a:stretch>
                        </pic:blipFill>
                        <pic:spPr>
                          <a:xfrm>
                            <a:off x="0" y="0"/>
                            <a:ext cx="1437005" cy="280670"/>
                          </a:xfrm>
                          <a:prstGeom prst="rect">
                            <a:avLst/>
                          </a:prstGeom>
                        </pic:spPr>
                      </pic:pic>
                    </a:graphicData>
                  </a:graphic>
                </wp:inline>
              </w:drawing>
            </w:r>
          </w:p>
        </w:tc>
      </w:tr>
      <w:tr w:rsidR="00A3327F" w14:paraId="0AAFD51D" w14:textId="77777777" w:rsidTr="006E54EC">
        <w:tc>
          <w:tcPr>
            <w:tcW w:w="2122" w:type="dxa"/>
            <w:vAlign w:val="center"/>
          </w:tcPr>
          <w:p w14:paraId="4B420621" w14:textId="11063A0D" w:rsidR="00A3327F" w:rsidRDefault="006E54EC" w:rsidP="006E54EC">
            <w:pPr>
              <w:jc w:val="center"/>
            </w:pPr>
            <w:r>
              <w:t xml:space="preserve">Red and Green </w:t>
            </w:r>
            <w:r w:rsidR="00A3327F">
              <w:t>Alpha =</w:t>
            </w:r>
            <w:r>
              <w:t xml:space="preserve"> </w:t>
            </w:r>
            <w:r w:rsidR="00A3327F">
              <w:t>0 = 0%</w:t>
            </w:r>
          </w:p>
        </w:tc>
        <w:tc>
          <w:tcPr>
            <w:tcW w:w="2245" w:type="dxa"/>
            <w:shd w:val="clear" w:color="auto" w:fill="D9D9D9" w:themeFill="background1" w:themeFillShade="D9"/>
            <w:tcMar>
              <w:top w:w="57" w:type="dxa"/>
              <w:left w:w="57" w:type="dxa"/>
              <w:bottom w:w="57" w:type="dxa"/>
              <w:right w:w="57" w:type="dxa"/>
            </w:tcMar>
            <w:vAlign w:val="center"/>
          </w:tcPr>
          <w:p w14:paraId="3EF20EA8" w14:textId="77777777" w:rsidR="00A3327F" w:rsidRDefault="00A3327F" w:rsidP="00C6670B">
            <w:pPr>
              <w:jc w:val="center"/>
            </w:pPr>
            <w:r w:rsidRPr="000625D5">
              <w:rPr>
                <w:noProof/>
              </w:rPr>
              <w:drawing>
                <wp:inline distT="0" distB="0" distL="0" distR="0" wp14:anchorId="30B81206" wp14:editId="20983950">
                  <wp:extent cx="1292251" cy="258531"/>
                  <wp:effectExtent l="0" t="0" r="3175" b="8255"/>
                  <wp:docPr id="7418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672927BC" w14:textId="1218FA60" w:rsidR="00A3327F" w:rsidRDefault="00AF5049" w:rsidP="00C6670B">
            <w:pPr>
              <w:jc w:val="center"/>
            </w:pPr>
            <w:r w:rsidRPr="00AF5049">
              <w:rPr>
                <w:noProof/>
              </w:rPr>
              <w:drawing>
                <wp:inline distT="0" distB="0" distL="0" distR="0" wp14:anchorId="6349EB45" wp14:editId="25D3B153">
                  <wp:extent cx="1758950" cy="513080"/>
                  <wp:effectExtent l="0" t="0" r="0" b="1270"/>
                  <wp:docPr id="36837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73496" name=""/>
                          <pic:cNvPicPr/>
                        </pic:nvPicPr>
                        <pic:blipFill>
                          <a:blip r:embed="rId63"/>
                          <a:stretch>
                            <a:fillRect/>
                          </a:stretch>
                        </pic:blipFill>
                        <pic:spPr>
                          <a:xfrm>
                            <a:off x="0" y="0"/>
                            <a:ext cx="1758950" cy="51308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30E635EF" w14:textId="77777777" w:rsidR="00A3327F" w:rsidRDefault="00A3327F" w:rsidP="00C6670B"/>
        </w:tc>
      </w:tr>
    </w:tbl>
    <w:p w14:paraId="472ACDDD" w14:textId="77777777" w:rsidR="00DC34F1" w:rsidRDefault="00DC34F1" w:rsidP="00DC34F1"/>
    <w:p w14:paraId="3A7D2AD1" w14:textId="77777777" w:rsidR="00DC34F1" w:rsidRDefault="00DC34F1" w:rsidP="00DC34F1"/>
    <w:p w14:paraId="56B5507F" w14:textId="5F7747C2" w:rsidR="00AF5049" w:rsidRDefault="00AF5049" w:rsidP="00AF5049">
      <w:r>
        <w:t>We can see that this scaling has an effect on all pixels that have a red and/or green component greater than 0 in them e.g. the white pixel. The Blue and Black pixel do not have a green or red component so they remain invisible.</w:t>
      </w:r>
    </w:p>
    <w:p w14:paraId="2F87306A" w14:textId="77777777" w:rsidR="00DC34F1" w:rsidRDefault="00DC34F1" w:rsidP="00DC34F1"/>
    <w:p w14:paraId="7423FC31" w14:textId="0ACC680B" w:rsidR="003C590C" w:rsidRDefault="006F19F4" w:rsidP="00AD4953">
      <w:pPr>
        <w:pStyle w:val="Heading3"/>
      </w:pPr>
      <w:bookmarkStart w:id="32" w:name="_Toc177147285"/>
      <w:r>
        <w:t>Full Colour scaling the Alpha component</w:t>
      </w:r>
      <w:bookmarkEnd w:id="32"/>
    </w:p>
    <w:p w14:paraId="17DC6526" w14:textId="49C212CF" w:rsidR="003C590C" w:rsidRDefault="003C590C" w:rsidP="003C590C">
      <w:r>
        <w:t xml:space="preserve">We do this by changing the values in the blue column </w:t>
      </w:r>
      <w:r w:rsidR="00237315">
        <w:t>below</w:t>
      </w:r>
      <w:r>
        <w:t xml:space="preserve"> in the red, green and blue scaling row. The results we get may not be what we are expecting from the work already done.</w:t>
      </w:r>
    </w:p>
    <w:p w14:paraId="1DB3BFEF" w14:textId="77777777" w:rsidR="00237315" w:rsidRDefault="00237315" w:rsidP="003C590C"/>
    <w:p w14:paraId="2709F15F" w14:textId="5DD95E10" w:rsidR="00265001" w:rsidRDefault="00265001" w:rsidP="00265001">
      <w:pPr>
        <w:jc w:val="center"/>
      </w:pPr>
      <w:r>
        <w:rPr>
          <w:noProof/>
        </w:rPr>
        <w:drawing>
          <wp:inline distT="0" distB="0" distL="0" distR="0" wp14:anchorId="40971579" wp14:editId="16C79FBA">
            <wp:extent cx="1877989" cy="701630"/>
            <wp:effectExtent l="0" t="0" r="0" b="3810"/>
            <wp:docPr id="1212318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4057" cy="707633"/>
                    </a:xfrm>
                    <a:prstGeom prst="rect">
                      <a:avLst/>
                    </a:prstGeom>
                    <a:noFill/>
                    <a:ln>
                      <a:noFill/>
                    </a:ln>
                  </pic:spPr>
                </pic:pic>
              </a:graphicData>
            </a:graphic>
          </wp:inline>
        </w:drawing>
      </w:r>
    </w:p>
    <w:p w14:paraId="1A56DE07" w14:textId="77777777" w:rsidR="003C590C" w:rsidRDefault="003C590C" w:rsidP="003C590C"/>
    <w:tbl>
      <w:tblPr>
        <w:tblStyle w:val="TableGrid"/>
        <w:tblW w:w="9730" w:type="dxa"/>
        <w:tblLayout w:type="fixed"/>
        <w:tblLook w:val="04A0" w:firstRow="1" w:lastRow="0" w:firstColumn="1" w:lastColumn="0" w:noHBand="0" w:noVBand="1"/>
      </w:tblPr>
      <w:tblGrid>
        <w:gridCol w:w="2122"/>
        <w:gridCol w:w="2245"/>
        <w:gridCol w:w="2986"/>
        <w:gridCol w:w="2377"/>
      </w:tblGrid>
      <w:tr w:rsidR="003C590C" w:rsidRPr="00DC34F1" w14:paraId="3D80D961" w14:textId="77777777" w:rsidTr="00C6670B">
        <w:tc>
          <w:tcPr>
            <w:tcW w:w="2122" w:type="dxa"/>
          </w:tcPr>
          <w:p w14:paraId="165152C7" w14:textId="77777777" w:rsidR="003C590C" w:rsidRPr="00DC34F1" w:rsidRDefault="003C590C" w:rsidP="00C6670B">
            <w:pPr>
              <w:jc w:val="center"/>
              <w:rPr>
                <w:b/>
                <w:bCs/>
              </w:rPr>
            </w:pPr>
            <w:r w:rsidRPr="00DC34F1">
              <w:rPr>
                <w:b/>
                <w:bCs/>
              </w:rPr>
              <w:t>Setting</w:t>
            </w:r>
          </w:p>
        </w:tc>
        <w:tc>
          <w:tcPr>
            <w:tcW w:w="2245" w:type="dxa"/>
            <w:tcBorders>
              <w:bottom w:val="single" w:sz="4" w:space="0" w:color="auto"/>
            </w:tcBorders>
          </w:tcPr>
          <w:p w14:paraId="48E15E28" w14:textId="77777777" w:rsidR="003C590C" w:rsidRPr="00DC34F1" w:rsidRDefault="003C590C" w:rsidP="00C6670B">
            <w:pPr>
              <w:jc w:val="center"/>
              <w:rPr>
                <w:b/>
                <w:bCs/>
              </w:rPr>
            </w:pPr>
            <w:r w:rsidRPr="00DC34F1">
              <w:rPr>
                <w:b/>
                <w:bCs/>
              </w:rPr>
              <w:t>Original</w:t>
            </w:r>
          </w:p>
        </w:tc>
        <w:tc>
          <w:tcPr>
            <w:tcW w:w="2986" w:type="dxa"/>
            <w:tcBorders>
              <w:bottom w:val="single" w:sz="4" w:space="0" w:color="auto"/>
            </w:tcBorders>
          </w:tcPr>
          <w:p w14:paraId="08E5F169" w14:textId="77777777" w:rsidR="003C590C" w:rsidRPr="00DC34F1" w:rsidRDefault="003C590C" w:rsidP="00C6670B">
            <w:pPr>
              <w:jc w:val="center"/>
              <w:rPr>
                <w:b/>
                <w:bCs/>
              </w:rPr>
            </w:pPr>
          </w:p>
        </w:tc>
        <w:tc>
          <w:tcPr>
            <w:tcW w:w="2377" w:type="dxa"/>
            <w:tcBorders>
              <w:bottom w:val="single" w:sz="4" w:space="0" w:color="auto"/>
            </w:tcBorders>
          </w:tcPr>
          <w:p w14:paraId="786B0A8E" w14:textId="77777777" w:rsidR="003C590C" w:rsidRPr="00DC34F1" w:rsidRDefault="003C590C" w:rsidP="00C6670B">
            <w:pPr>
              <w:jc w:val="center"/>
              <w:rPr>
                <w:b/>
                <w:bCs/>
              </w:rPr>
            </w:pPr>
            <w:r w:rsidRPr="00DC34F1">
              <w:rPr>
                <w:b/>
                <w:bCs/>
              </w:rPr>
              <w:t>Modified</w:t>
            </w:r>
          </w:p>
        </w:tc>
      </w:tr>
      <w:tr w:rsidR="003C590C" w14:paraId="3B358081" w14:textId="77777777" w:rsidTr="00C6670B">
        <w:tc>
          <w:tcPr>
            <w:tcW w:w="2122" w:type="dxa"/>
            <w:vAlign w:val="center"/>
          </w:tcPr>
          <w:p w14:paraId="75292B22" w14:textId="5EA11BAA" w:rsidR="003C590C" w:rsidRDefault="003C590C" w:rsidP="00C6670B">
            <w:pPr>
              <w:jc w:val="center"/>
            </w:pPr>
            <w:r>
              <w:t>Red, Green, Blue</w:t>
            </w:r>
          </w:p>
          <w:p w14:paraId="13203861" w14:textId="5DDCA816" w:rsidR="003C590C" w:rsidRDefault="003C590C" w:rsidP="00C6670B">
            <w:pPr>
              <w:jc w:val="center"/>
            </w:pPr>
            <w:r>
              <w:t>Alpha = 2 = 200%</w:t>
            </w:r>
          </w:p>
        </w:tc>
        <w:tc>
          <w:tcPr>
            <w:tcW w:w="2245" w:type="dxa"/>
            <w:shd w:val="clear" w:color="auto" w:fill="D9D9D9" w:themeFill="background1" w:themeFillShade="D9"/>
            <w:tcMar>
              <w:top w:w="57" w:type="dxa"/>
              <w:left w:w="57" w:type="dxa"/>
              <w:bottom w:w="57" w:type="dxa"/>
              <w:right w:w="57" w:type="dxa"/>
            </w:tcMar>
            <w:vAlign w:val="center"/>
          </w:tcPr>
          <w:p w14:paraId="561FA86B" w14:textId="77777777" w:rsidR="003C590C" w:rsidRPr="000625D5" w:rsidRDefault="003C590C" w:rsidP="00C6670B">
            <w:pPr>
              <w:jc w:val="center"/>
            </w:pPr>
            <w:r w:rsidRPr="000625D5">
              <w:rPr>
                <w:noProof/>
              </w:rPr>
              <w:drawing>
                <wp:inline distT="0" distB="0" distL="0" distR="0" wp14:anchorId="124F2E55" wp14:editId="02B13F3C">
                  <wp:extent cx="1292251" cy="258531"/>
                  <wp:effectExtent l="0" t="0" r="3175" b="8255"/>
                  <wp:docPr id="9123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178D0024" w14:textId="4C4B1066" w:rsidR="003C590C" w:rsidRPr="00CB4104" w:rsidRDefault="003C590C" w:rsidP="00C6670B">
            <w:pPr>
              <w:jc w:val="center"/>
              <w:rPr>
                <w:noProof/>
              </w:rPr>
            </w:pPr>
            <w:r w:rsidRPr="003C590C">
              <w:rPr>
                <w:noProof/>
              </w:rPr>
              <w:drawing>
                <wp:inline distT="0" distB="0" distL="0" distR="0" wp14:anchorId="76C106F9" wp14:editId="66356A34">
                  <wp:extent cx="1758950" cy="503555"/>
                  <wp:effectExtent l="0" t="0" r="0" b="0"/>
                  <wp:docPr id="182726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68605" name=""/>
                          <pic:cNvPicPr/>
                        </pic:nvPicPr>
                        <pic:blipFill>
                          <a:blip r:embed="rId65"/>
                          <a:stretch>
                            <a:fillRect/>
                          </a:stretch>
                        </pic:blipFill>
                        <pic:spPr>
                          <a:xfrm>
                            <a:off x="0" y="0"/>
                            <a:ext cx="1758950" cy="50355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174B34CE" w14:textId="7C901587" w:rsidR="003C590C" w:rsidRPr="00CB4104" w:rsidRDefault="003C590C" w:rsidP="00C6670B">
            <w:pPr>
              <w:jc w:val="center"/>
            </w:pPr>
            <w:r w:rsidRPr="003C590C">
              <w:rPr>
                <w:noProof/>
              </w:rPr>
              <w:drawing>
                <wp:inline distT="0" distB="0" distL="0" distR="0" wp14:anchorId="3E96E77C" wp14:editId="3E3B5B3C">
                  <wp:extent cx="1437005" cy="281940"/>
                  <wp:effectExtent l="0" t="0" r="0" b="3810"/>
                  <wp:docPr id="15435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65787" name=""/>
                          <pic:cNvPicPr/>
                        </pic:nvPicPr>
                        <pic:blipFill>
                          <a:blip r:embed="rId66"/>
                          <a:stretch>
                            <a:fillRect/>
                          </a:stretch>
                        </pic:blipFill>
                        <pic:spPr>
                          <a:xfrm>
                            <a:off x="0" y="0"/>
                            <a:ext cx="1437005" cy="281940"/>
                          </a:xfrm>
                          <a:prstGeom prst="rect">
                            <a:avLst/>
                          </a:prstGeom>
                        </pic:spPr>
                      </pic:pic>
                    </a:graphicData>
                  </a:graphic>
                </wp:inline>
              </w:drawing>
            </w:r>
          </w:p>
        </w:tc>
      </w:tr>
      <w:tr w:rsidR="003C590C" w14:paraId="2170C858" w14:textId="77777777" w:rsidTr="00C6670B">
        <w:tc>
          <w:tcPr>
            <w:tcW w:w="2122" w:type="dxa"/>
            <w:vAlign w:val="center"/>
          </w:tcPr>
          <w:p w14:paraId="539722AA" w14:textId="77777777" w:rsidR="003C590C" w:rsidRDefault="003C590C" w:rsidP="003C590C">
            <w:pPr>
              <w:jc w:val="center"/>
            </w:pPr>
            <w:r>
              <w:t>Red, Green, Blue</w:t>
            </w:r>
          </w:p>
          <w:p w14:paraId="0E8F9B26" w14:textId="0C2DC97B" w:rsidR="003C590C" w:rsidRDefault="003C590C" w:rsidP="00C6670B">
            <w:pPr>
              <w:jc w:val="center"/>
            </w:pPr>
            <w:r>
              <w:t>Alpha = 1.5 = 150%</w:t>
            </w:r>
          </w:p>
        </w:tc>
        <w:tc>
          <w:tcPr>
            <w:tcW w:w="2245" w:type="dxa"/>
            <w:shd w:val="clear" w:color="auto" w:fill="D9D9D9" w:themeFill="background1" w:themeFillShade="D9"/>
            <w:tcMar>
              <w:top w:w="57" w:type="dxa"/>
              <w:left w:w="57" w:type="dxa"/>
              <w:bottom w:w="57" w:type="dxa"/>
              <w:right w:w="57" w:type="dxa"/>
            </w:tcMar>
            <w:vAlign w:val="center"/>
          </w:tcPr>
          <w:p w14:paraId="363FC2D1" w14:textId="77777777" w:rsidR="003C590C" w:rsidRPr="000625D5" w:rsidRDefault="003C590C" w:rsidP="00C6670B">
            <w:pPr>
              <w:jc w:val="center"/>
            </w:pPr>
            <w:r w:rsidRPr="000625D5">
              <w:rPr>
                <w:noProof/>
              </w:rPr>
              <w:drawing>
                <wp:inline distT="0" distB="0" distL="0" distR="0" wp14:anchorId="43710CC6" wp14:editId="6303D867">
                  <wp:extent cx="1292251" cy="258531"/>
                  <wp:effectExtent l="0" t="0" r="3175" b="8255"/>
                  <wp:docPr id="170402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4721A6BD" w14:textId="4F680DAA" w:rsidR="003C590C" w:rsidRPr="00CB4104" w:rsidRDefault="00237315" w:rsidP="00C6670B">
            <w:pPr>
              <w:jc w:val="center"/>
              <w:rPr>
                <w:noProof/>
              </w:rPr>
            </w:pPr>
            <w:r w:rsidRPr="00237315">
              <w:rPr>
                <w:noProof/>
              </w:rPr>
              <w:drawing>
                <wp:inline distT="0" distB="0" distL="0" distR="0" wp14:anchorId="65E113DD" wp14:editId="06C3EEB7">
                  <wp:extent cx="1758950" cy="496570"/>
                  <wp:effectExtent l="0" t="0" r="0" b="0"/>
                  <wp:docPr id="4756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74378" name=""/>
                          <pic:cNvPicPr/>
                        </pic:nvPicPr>
                        <pic:blipFill>
                          <a:blip r:embed="rId67"/>
                          <a:stretch>
                            <a:fillRect/>
                          </a:stretch>
                        </pic:blipFill>
                        <pic:spPr>
                          <a:xfrm>
                            <a:off x="0" y="0"/>
                            <a:ext cx="1758950" cy="49657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71068031" w14:textId="79336A2F" w:rsidR="003C590C" w:rsidRPr="00CB4104" w:rsidRDefault="00237315" w:rsidP="00C6670B">
            <w:pPr>
              <w:jc w:val="center"/>
            </w:pPr>
            <w:r w:rsidRPr="00237315">
              <w:rPr>
                <w:noProof/>
              </w:rPr>
              <w:drawing>
                <wp:inline distT="0" distB="0" distL="0" distR="0" wp14:anchorId="447D803D" wp14:editId="1DAD850B">
                  <wp:extent cx="1437005" cy="282575"/>
                  <wp:effectExtent l="0" t="0" r="0" b="3175"/>
                  <wp:docPr id="176746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68429" name=""/>
                          <pic:cNvPicPr/>
                        </pic:nvPicPr>
                        <pic:blipFill>
                          <a:blip r:embed="rId68"/>
                          <a:stretch>
                            <a:fillRect/>
                          </a:stretch>
                        </pic:blipFill>
                        <pic:spPr>
                          <a:xfrm>
                            <a:off x="0" y="0"/>
                            <a:ext cx="1437005" cy="282575"/>
                          </a:xfrm>
                          <a:prstGeom prst="rect">
                            <a:avLst/>
                          </a:prstGeom>
                        </pic:spPr>
                      </pic:pic>
                    </a:graphicData>
                  </a:graphic>
                </wp:inline>
              </w:drawing>
            </w:r>
          </w:p>
        </w:tc>
      </w:tr>
      <w:tr w:rsidR="003C590C" w14:paraId="11748D02" w14:textId="77777777" w:rsidTr="00C6670B">
        <w:tc>
          <w:tcPr>
            <w:tcW w:w="2122" w:type="dxa"/>
            <w:vAlign w:val="center"/>
          </w:tcPr>
          <w:p w14:paraId="3B81BFA0" w14:textId="77777777" w:rsidR="003C590C" w:rsidRDefault="003C590C" w:rsidP="003C590C">
            <w:pPr>
              <w:jc w:val="center"/>
            </w:pPr>
            <w:r>
              <w:t>Red, Green, Blue</w:t>
            </w:r>
          </w:p>
          <w:p w14:paraId="7EC2AB36" w14:textId="6819A953" w:rsidR="003C590C" w:rsidRDefault="003C590C" w:rsidP="00C6670B">
            <w:pPr>
              <w:jc w:val="center"/>
            </w:pPr>
            <w:r>
              <w:t>Alpha = 1 = 100%</w:t>
            </w:r>
          </w:p>
        </w:tc>
        <w:tc>
          <w:tcPr>
            <w:tcW w:w="2245" w:type="dxa"/>
            <w:shd w:val="clear" w:color="auto" w:fill="D9D9D9" w:themeFill="background1" w:themeFillShade="D9"/>
            <w:tcMar>
              <w:top w:w="57" w:type="dxa"/>
              <w:left w:w="57" w:type="dxa"/>
              <w:bottom w:w="57" w:type="dxa"/>
              <w:right w:w="57" w:type="dxa"/>
            </w:tcMar>
            <w:vAlign w:val="center"/>
          </w:tcPr>
          <w:p w14:paraId="0D2F2F41" w14:textId="77777777" w:rsidR="003C590C" w:rsidRDefault="003C590C" w:rsidP="00C6670B">
            <w:pPr>
              <w:jc w:val="center"/>
            </w:pPr>
            <w:r w:rsidRPr="000625D5">
              <w:rPr>
                <w:noProof/>
              </w:rPr>
              <w:drawing>
                <wp:inline distT="0" distB="0" distL="0" distR="0" wp14:anchorId="00B7F916" wp14:editId="2CDB682E">
                  <wp:extent cx="1292251" cy="258531"/>
                  <wp:effectExtent l="0" t="0" r="3175" b="8255"/>
                  <wp:docPr id="106480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6634952C" w14:textId="3A96434B" w:rsidR="003C590C" w:rsidRPr="000625D5" w:rsidRDefault="00237315" w:rsidP="00C6670B">
            <w:pPr>
              <w:jc w:val="center"/>
              <w:rPr>
                <w:noProof/>
              </w:rPr>
            </w:pPr>
            <w:r w:rsidRPr="00237315">
              <w:rPr>
                <w:noProof/>
              </w:rPr>
              <w:drawing>
                <wp:inline distT="0" distB="0" distL="0" distR="0" wp14:anchorId="31A05942" wp14:editId="6F8CF79D">
                  <wp:extent cx="1758950" cy="502285"/>
                  <wp:effectExtent l="0" t="0" r="0" b="0"/>
                  <wp:docPr id="114586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68178" name=""/>
                          <pic:cNvPicPr/>
                        </pic:nvPicPr>
                        <pic:blipFill>
                          <a:blip r:embed="rId69"/>
                          <a:stretch>
                            <a:fillRect/>
                          </a:stretch>
                        </pic:blipFill>
                        <pic:spPr>
                          <a:xfrm>
                            <a:off x="0" y="0"/>
                            <a:ext cx="1758950" cy="50228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0A4B9A8B" w14:textId="3E92D9F8" w:rsidR="003C590C" w:rsidRDefault="00237315" w:rsidP="00C6670B">
            <w:pPr>
              <w:jc w:val="center"/>
            </w:pPr>
            <w:r w:rsidRPr="00237315">
              <w:rPr>
                <w:noProof/>
              </w:rPr>
              <w:drawing>
                <wp:inline distT="0" distB="0" distL="0" distR="0" wp14:anchorId="22C0DEA1" wp14:editId="5C2990AA">
                  <wp:extent cx="1437005" cy="283845"/>
                  <wp:effectExtent l="0" t="0" r="0" b="1905"/>
                  <wp:docPr id="211624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6252" name=""/>
                          <pic:cNvPicPr/>
                        </pic:nvPicPr>
                        <pic:blipFill>
                          <a:blip r:embed="rId70"/>
                          <a:stretch>
                            <a:fillRect/>
                          </a:stretch>
                        </pic:blipFill>
                        <pic:spPr>
                          <a:xfrm>
                            <a:off x="0" y="0"/>
                            <a:ext cx="1437005" cy="283845"/>
                          </a:xfrm>
                          <a:prstGeom prst="rect">
                            <a:avLst/>
                          </a:prstGeom>
                        </pic:spPr>
                      </pic:pic>
                    </a:graphicData>
                  </a:graphic>
                </wp:inline>
              </w:drawing>
            </w:r>
          </w:p>
        </w:tc>
      </w:tr>
      <w:tr w:rsidR="003C590C" w14:paraId="05781EC4" w14:textId="77777777" w:rsidTr="00C6670B">
        <w:tc>
          <w:tcPr>
            <w:tcW w:w="2122" w:type="dxa"/>
            <w:vAlign w:val="center"/>
          </w:tcPr>
          <w:p w14:paraId="736A4C07" w14:textId="77777777" w:rsidR="003C590C" w:rsidRDefault="003C590C" w:rsidP="003C590C">
            <w:pPr>
              <w:jc w:val="center"/>
            </w:pPr>
            <w:r>
              <w:t>Red, Green, Blue</w:t>
            </w:r>
          </w:p>
          <w:p w14:paraId="3F523648" w14:textId="7BA13B3B" w:rsidR="003C590C" w:rsidRDefault="003C590C" w:rsidP="00C6670B">
            <w:pPr>
              <w:jc w:val="center"/>
            </w:pPr>
            <w:r>
              <w:t>Alpha = 0.5 = 50%</w:t>
            </w:r>
          </w:p>
        </w:tc>
        <w:tc>
          <w:tcPr>
            <w:tcW w:w="2245" w:type="dxa"/>
            <w:shd w:val="clear" w:color="auto" w:fill="D9D9D9" w:themeFill="background1" w:themeFillShade="D9"/>
            <w:tcMar>
              <w:top w:w="57" w:type="dxa"/>
              <w:left w:w="57" w:type="dxa"/>
              <w:bottom w:w="57" w:type="dxa"/>
              <w:right w:w="57" w:type="dxa"/>
            </w:tcMar>
            <w:vAlign w:val="center"/>
          </w:tcPr>
          <w:p w14:paraId="4FF9369B" w14:textId="77777777" w:rsidR="003C590C" w:rsidRDefault="003C590C" w:rsidP="00C6670B">
            <w:pPr>
              <w:jc w:val="center"/>
            </w:pPr>
            <w:r w:rsidRPr="000625D5">
              <w:rPr>
                <w:noProof/>
              </w:rPr>
              <w:drawing>
                <wp:inline distT="0" distB="0" distL="0" distR="0" wp14:anchorId="2DC7C167" wp14:editId="63536A27">
                  <wp:extent cx="1292251" cy="258531"/>
                  <wp:effectExtent l="0" t="0" r="3175" b="8255"/>
                  <wp:docPr id="854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26B0B8F8" w14:textId="75CD8E54" w:rsidR="003C590C" w:rsidRPr="00F046C4" w:rsidRDefault="00237315" w:rsidP="00C6670B">
            <w:pPr>
              <w:jc w:val="center"/>
            </w:pPr>
            <w:r w:rsidRPr="00237315">
              <w:rPr>
                <w:noProof/>
              </w:rPr>
              <w:drawing>
                <wp:inline distT="0" distB="0" distL="0" distR="0" wp14:anchorId="69DA1F01" wp14:editId="6FE4582E">
                  <wp:extent cx="1758950" cy="513080"/>
                  <wp:effectExtent l="0" t="0" r="0" b="1270"/>
                  <wp:docPr id="20813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3466" name=""/>
                          <pic:cNvPicPr/>
                        </pic:nvPicPr>
                        <pic:blipFill>
                          <a:blip r:embed="rId71"/>
                          <a:stretch>
                            <a:fillRect/>
                          </a:stretch>
                        </pic:blipFill>
                        <pic:spPr>
                          <a:xfrm>
                            <a:off x="0" y="0"/>
                            <a:ext cx="1758950" cy="51308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64B4C1B5" w14:textId="160989D8" w:rsidR="003C590C" w:rsidRDefault="00237315" w:rsidP="00C6670B">
            <w:pPr>
              <w:jc w:val="center"/>
            </w:pPr>
            <w:r w:rsidRPr="00237315">
              <w:rPr>
                <w:noProof/>
              </w:rPr>
              <w:drawing>
                <wp:inline distT="0" distB="0" distL="0" distR="0" wp14:anchorId="06F9DCCB" wp14:editId="3A980980">
                  <wp:extent cx="1437005" cy="281940"/>
                  <wp:effectExtent l="0" t="0" r="0" b="3810"/>
                  <wp:docPr id="140755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630" name=""/>
                          <pic:cNvPicPr/>
                        </pic:nvPicPr>
                        <pic:blipFill>
                          <a:blip r:embed="rId72"/>
                          <a:stretch>
                            <a:fillRect/>
                          </a:stretch>
                        </pic:blipFill>
                        <pic:spPr>
                          <a:xfrm>
                            <a:off x="0" y="0"/>
                            <a:ext cx="1437005" cy="281940"/>
                          </a:xfrm>
                          <a:prstGeom prst="rect">
                            <a:avLst/>
                          </a:prstGeom>
                        </pic:spPr>
                      </pic:pic>
                    </a:graphicData>
                  </a:graphic>
                </wp:inline>
              </w:drawing>
            </w:r>
          </w:p>
        </w:tc>
      </w:tr>
      <w:tr w:rsidR="003C590C" w14:paraId="4187D04F" w14:textId="77777777" w:rsidTr="00C6670B">
        <w:tc>
          <w:tcPr>
            <w:tcW w:w="2122" w:type="dxa"/>
            <w:vAlign w:val="center"/>
          </w:tcPr>
          <w:p w14:paraId="50DA01ED" w14:textId="77777777" w:rsidR="003C590C" w:rsidRDefault="003C590C" w:rsidP="003C590C">
            <w:pPr>
              <w:jc w:val="center"/>
            </w:pPr>
            <w:r>
              <w:t>Red, Green, Blue</w:t>
            </w:r>
          </w:p>
          <w:p w14:paraId="6C40E8CB" w14:textId="4FF3A3A6" w:rsidR="003C590C" w:rsidRDefault="003C590C" w:rsidP="00C6670B">
            <w:pPr>
              <w:jc w:val="center"/>
            </w:pPr>
            <w:r>
              <w:t>Alpha = 0 = 0%</w:t>
            </w:r>
          </w:p>
        </w:tc>
        <w:tc>
          <w:tcPr>
            <w:tcW w:w="2245" w:type="dxa"/>
            <w:shd w:val="clear" w:color="auto" w:fill="D9D9D9" w:themeFill="background1" w:themeFillShade="D9"/>
            <w:tcMar>
              <w:top w:w="57" w:type="dxa"/>
              <w:left w:w="57" w:type="dxa"/>
              <w:bottom w:w="57" w:type="dxa"/>
              <w:right w:w="57" w:type="dxa"/>
            </w:tcMar>
            <w:vAlign w:val="center"/>
          </w:tcPr>
          <w:p w14:paraId="112F984E" w14:textId="77777777" w:rsidR="003C590C" w:rsidRDefault="003C590C" w:rsidP="00C6670B">
            <w:pPr>
              <w:jc w:val="center"/>
            </w:pPr>
            <w:r w:rsidRPr="000625D5">
              <w:rPr>
                <w:noProof/>
              </w:rPr>
              <w:drawing>
                <wp:inline distT="0" distB="0" distL="0" distR="0" wp14:anchorId="084BAF52" wp14:editId="5A918C98">
                  <wp:extent cx="1292251" cy="258531"/>
                  <wp:effectExtent l="0" t="0" r="3175" b="8255"/>
                  <wp:docPr id="165004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69F292D1" w14:textId="65A2C8E1" w:rsidR="003C590C" w:rsidRDefault="00237315" w:rsidP="00C6670B">
            <w:pPr>
              <w:jc w:val="center"/>
            </w:pPr>
            <w:r w:rsidRPr="00237315">
              <w:rPr>
                <w:noProof/>
              </w:rPr>
              <w:drawing>
                <wp:inline distT="0" distB="0" distL="0" distR="0" wp14:anchorId="31015AEC" wp14:editId="1C09DAE4">
                  <wp:extent cx="1758950" cy="570230"/>
                  <wp:effectExtent l="0" t="0" r="0" b="1270"/>
                  <wp:docPr id="155592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6463" name=""/>
                          <pic:cNvPicPr/>
                        </pic:nvPicPr>
                        <pic:blipFill>
                          <a:blip r:embed="rId73"/>
                          <a:stretch>
                            <a:fillRect/>
                          </a:stretch>
                        </pic:blipFill>
                        <pic:spPr>
                          <a:xfrm>
                            <a:off x="0" y="0"/>
                            <a:ext cx="1758950" cy="57023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19F75BC2" w14:textId="77777777" w:rsidR="003C590C" w:rsidRDefault="003C590C" w:rsidP="00C6670B"/>
        </w:tc>
      </w:tr>
    </w:tbl>
    <w:p w14:paraId="70132C88" w14:textId="77777777" w:rsidR="003C590C" w:rsidRDefault="003C590C" w:rsidP="003C590C"/>
    <w:p w14:paraId="28072401" w14:textId="0E65678A" w:rsidR="00DC34F1" w:rsidRDefault="003C590C" w:rsidP="00DC34F1">
      <w:r>
        <w:t>As black has not Red, Green or Blue component it will always be invisible.</w:t>
      </w:r>
    </w:p>
    <w:p w14:paraId="6BF16114" w14:textId="77777777" w:rsidR="00DC34F1" w:rsidRDefault="00DC34F1" w:rsidP="00DC34F1"/>
    <w:p w14:paraId="0AA5D421" w14:textId="77777777" w:rsidR="00265001" w:rsidRDefault="00265001" w:rsidP="00DC34F1"/>
    <w:p w14:paraId="165ED542" w14:textId="2DE49045" w:rsidR="006F19F4" w:rsidRDefault="006F19F4" w:rsidP="006F19F4">
      <w:pPr>
        <w:pStyle w:val="Heading3"/>
        <w:numPr>
          <w:ilvl w:val="2"/>
          <w:numId w:val="89"/>
        </w:numPr>
      </w:pPr>
      <w:bookmarkStart w:id="33" w:name="_Toc177147286"/>
      <w:r>
        <w:t>Alpha Scaling of a single colour component</w:t>
      </w:r>
      <w:bookmarkEnd w:id="33"/>
    </w:p>
    <w:p w14:paraId="2091FFE2" w14:textId="77777777" w:rsidR="00DC34F1" w:rsidRDefault="00DC34F1" w:rsidP="00DC34F1"/>
    <w:p w14:paraId="72D22B6B" w14:textId="79CBB05A" w:rsidR="00650E28" w:rsidRDefault="00650E28" w:rsidP="00DC34F1">
      <w:r>
        <w:t xml:space="preserve">To allow us now to see any changes when we adjust the scaling percentages in the yellow </w:t>
      </w:r>
      <w:r w:rsidR="009C4748">
        <w:t>row,</w:t>
      </w:r>
      <w:r>
        <w:t xml:space="preserve"> we will need to set the value in the Green box greater than 0. For this part of the </w:t>
      </w:r>
      <w:r w:rsidR="009C4748">
        <w:t>explanation,</w:t>
      </w:r>
      <w:r>
        <w:t xml:space="preserve"> we will choose 100% and enter 1 for this.</w:t>
      </w:r>
    </w:p>
    <w:p w14:paraId="350776DC" w14:textId="77777777" w:rsidR="00650E28" w:rsidRDefault="00650E28" w:rsidP="00DC34F1"/>
    <w:p w14:paraId="0283376A" w14:textId="089663BD" w:rsidR="00DC34F1" w:rsidRDefault="00650E28" w:rsidP="00650E28">
      <w:pPr>
        <w:jc w:val="center"/>
      </w:pPr>
      <w:r>
        <w:rPr>
          <w:noProof/>
        </w:rPr>
        <w:drawing>
          <wp:inline distT="0" distB="0" distL="0" distR="0" wp14:anchorId="20BAC615" wp14:editId="79982B6C">
            <wp:extent cx="2191605" cy="818799"/>
            <wp:effectExtent l="0" t="0" r="0" b="635"/>
            <wp:docPr id="6124626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06629" cy="824412"/>
                    </a:xfrm>
                    <a:prstGeom prst="rect">
                      <a:avLst/>
                    </a:prstGeom>
                    <a:noFill/>
                    <a:ln>
                      <a:noFill/>
                    </a:ln>
                  </pic:spPr>
                </pic:pic>
              </a:graphicData>
            </a:graphic>
          </wp:inline>
        </w:drawing>
      </w:r>
    </w:p>
    <w:p w14:paraId="24DE0E5F" w14:textId="77777777" w:rsidR="006F19F4" w:rsidRDefault="006F19F4" w:rsidP="00DC34F1"/>
    <w:tbl>
      <w:tblPr>
        <w:tblStyle w:val="TableGrid"/>
        <w:tblW w:w="9730" w:type="dxa"/>
        <w:tblLayout w:type="fixed"/>
        <w:tblLook w:val="04A0" w:firstRow="1" w:lastRow="0" w:firstColumn="1" w:lastColumn="0" w:noHBand="0" w:noVBand="1"/>
      </w:tblPr>
      <w:tblGrid>
        <w:gridCol w:w="2122"/>
        <w:gridCol w:w="2245"/>
        <w:gridCol w:w="2986"/>
        <w:gridCol w:w="2377"/>
      </w:tblGrid>
      <w:tr w:rsidR="006F19F4" w:rsidRPr="00DC34F1" w14:paraId="21264E12" w14:textId="77777777" w:rsidTr="00C6670B">
        <w:tc>
          <w:tcPr>
            <w:tcW w:w="2122" w:type="dxa"/>
          </w:tcPr>
          <w:p w14:paraId="78CF6FAA" w14:textId="77777777" w:rsidR="006F19F4" w:rsidRPr="00DC34F1" w:rsidRDefault="006F19F4" w:rsidP="00C6670B">
            <w:pPr>
              <w:jc w:val="center"/>
              <w:rPr>
                <w:b/>
                <w:bCs/>
              </w:rPr>
            </w:pPr>
            <w:r w:rsidRPr="00DC34F1">
              <w:rPr>
                <w:b/>
                <w:bCs/>
              </w:rPr>
              <w:t>Setting</w:t>
            </w:r>
          </w:p>
        </w:tc>
        <w:tc>
          <w:tcPr>
            <w:tcW w:w="2245" w:type="dxa"/>
            <w:tcBorders>
              <w:bottom w:val="single" w:sz="4" w:space="0" w:color="auto"/>
            </w:tcBorders>
          </w:tcPr>
          <w:p w14:paraId="48FBC04C" w14:textId="77777777" w:rsidR="006F19F4" w:rsidRPr="00DC34F1" w:rsidRDefault="006F19F4" w:rsidP="00C6670B">
            <w:pPr>
              <w:jc w:val="center"/>
              <w:rPr>
                <w:b/>
                <w:bCs/>
              </w:rPr>
            </w:pPr>
            <w:r w:rsidRPr="00DC34F1">
              <w:rPr>
                <w:b/>
                <w:bCs/>
              </w:rPr>
              <w:t>Original</w:t>
            </w:r>
          </w:p>
        </w:tc>
        <w:tc>
          <w:tcPr>
            <w:tcW w:w="2986" w:type="dxa"/>
            <w:tcBorders>
              <w:bottom w:val="single" w:sz="4" w:space="0" w:color="auto"/>
            </w:tcBorders>
          </w:tcPr>
          <w:p w14:paraId="7D0D010B" w14:textId="77777777" w:rsidR="006F19F4" w:rsidRPr="00DC34F1" w:rsidRDefault="006F19F4" w:rsidP="00C6670B">
            <w:pPr>
              <w:jc w:val="center"/>
              <w:rPr>
                <w:b/>
                <w:bCs/>
              </w:rPr>
            </w:pPr>
          </w:p>
        </w:tc>
        <w:tc>
          <w:tcPr>
            <w:tcW w:w="2377" w:type="dxa"/>
            <w:tcBorders>
              <w:bottom w:val="single" w:sz="4" w:space="0" w:color="auto"/>
            </w:tcBorders>
          </w:tcPr>
          <w:p w14:paraId="76EDF03D" w14:textId="77777777" w:rsidR="006F19F4" w:rsidRPr="00DC34F1" w:rsidRDefault="006F19F4" w:rsidP="00C6670B">
            <w:pPr>
              <w:jc w:val="center"/>
              <w:rPr>
                <w:b/>
                <w:bCs/>
              </w:rPr>
            </w:pPr>
            <w:r w:rsidRPr="00DC34F1">
              <w:rPr>
                <w:b/>
                <w:bCs/>
              </w:rPr>
              <w:t>Modified</w:t>
            </w:r>
          </w:p>
        </w:tc>
      </w:tr>
      <w:tr w:rsidR="006F19F4" w14:paraId="63050B42" w14:textId="77777777" w:rsidTr="00C6670B">
        <w:tc>
          <w:tcPr>
            <w:tcW w:w="2122" w:type="dxa"/>
            <w:vAlign w:val="center"/>
          </w:tcPr>
          <w:p w14:paraId="558DD065" w14:textId="77777777" w:rsidR="006F19F4" w:rsidRDefault="006F19F4" w:rsidP="00C6670B">
            <w:pPr>
              <w:jc w:val="center"/>
            </w:pPr>
            <w:r>
              <w:t>Red, Green, Blue</w:t>
            </w:r>
          </w:p>
          <w:p w14:paraId="3C8093F3" w14:textId="77777777" w:rsidR="006F19F4" w:rsidRDefault="006F19F4" w:rsidP="00C6670B">
            <w:pPr>
              <w:jc w:val="center"/>
            </w:pPr>
            <w:r>
              <w:t>Alpha = 2 = 200%</w:t>
            </w:r>
          </w:p>
        </w:tc>
        <w:tc>
          <w:tcPr>
            <w:tcW w:w="2245" w:type="dxa"/>
            <w:shd w:val="clear" w:color="auto" w:fill="D9D9D9" w:themeFill="background1" w:themeFillShade="D9"/>
            <w:tcMar>
              <w:top w:w="57" w:type="dxa"/>
              <w:left w:w="57" w:type="dxa"/>
              <w:bottom w:w="57" w:type="dxa"/>
              <w:right w:w="57" w:type="dxa"/>
            </w:tcMar>
            <w:vAlign w:val="center"/>
          </w:tcPr>
          <w:p w14:paraId="2BB8A247" w14:textId="77777777" w:rsidR="006F19F4" w:rsidRPr="000625D5" w:rsidRDefault="006F19F4" w:rsidP="00C6670B">
            <w:pPr>
              <w:jc w:val="center"/>
            </w:pPr>
            <w:r w:rsidRPr="000625D5">
              <w:rPr>
                <w:noProof/>
              </w:rPr>
              <w:drawing>
                <wp:inline distT="0" distB="0" distL="0" distR="0" wp14:anchorId="071AE353" wp14:editId="2D8FAB57">
                  <wp:extent cx="1292251" cy="258531"/>
                  <wp:effectExtent l="0" t="0" r="3175" b="8255"/>
                  <wp:docPr id="76368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65363ED4" w14:textId="45B52FEA" w:rsidR="006F19F4" w:rsidRPr="00CB4104" w:rsidRDefault="005F45E9" w:rsidP="00C6670B">
            <w:pPr>
              <w:jc w:val="center"/>
              <w:rPr>
                <w:noProof/>
              </w:rPr>
            </w:pPr>
            <w:r w:rsidRPr="005F45E9">
              <w:rPr>
                <w:noProof/>
              </w:rPr>
              <w:drawing>
                <wp:inline distT="0" distB="0" distL="0" distR="0" wp14:anchorId="52FBEC03" wp14:editId="259A1E49">
                  <wp:extent cx="1758950" cy="511175"/>
                  <wp:effectExtent l="0" t="0" r="0" b="3175"/>
                  <wp:docPr id="114855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53348" name=""/>
                          <pic:cNvPicPr/>
                        </pic:nvPicPr>
                        <pic:blipFill>
                          <a:blip r:embed="rId75"/>
                          <a:stretch>
                            <a:fillRect/>
                          </a:stretch>
                        </pic:blipFill>
                        <pic:spPr>
                          <a:xfrm>
                            <a:off x="0" y="0"/>
                            <a:ext cx="1758950" cy="51117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6D153E54" w14:textId="3E99D531" w:rsidR="006F19F4" w:rsidRPr="00CB4104" w:rsidRDefault="00650E28" w:rsidP="00C6670B">
            <w:pPr>
              <w:jc w:val="center"/>
            </w:pPr>
            <w:r w:rsidRPr="00650E28">
              <w:rPr>
                <w:noProof/>
              </w:rPr>
              <w:drawing>
                <wp:inline distT="0" distB="0" distL="0" distR="0" wp14:anchorId="2E948FDE" wp14:editId="1460140A">
                  <wp:extent cx="1437005" cy="285750"/>
                  <wp:effectExtent l="0" t="0" r="0" b="0"/>
                  <wp:docPr id="211731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10338" name=""/>
                          <pic:cNvPicPr/>
                        </pic:nvPicPr>
                        <pic:blipFill>
                          <a:blip r:embed="rId76"/>
                          <a:stretch>
                            <a:fillRect/>
                          </a:stretch>
                        </pic:blipFill>
                        <pic:spPr>
                          <a:xfrm>
                            <a:off x="0" y="0"/>
                            <a:ext cx="1437005" cy="285750"/>
                          </a:xfrm>
                          <a:prstGeom prst="rect">
                            <a:avLst/>
                          </a:prstGeom>
                        </pic:spPr>
                      </pic:pic>
                    </a:graphicData>
                  </a:graphic>
                </wp:inline>
              </w:drawing>
            </w:r>
          </w:p>
        </w:tc>
      </w:tr>
      <w:tr w:rsidR="006F19F4" w14:paraId="189F5036" w14:textId="77777777" w:rsidTr="00C6670B">
        <w:tc>
          <w:tcPr>
            <w:tcW w:w="2122" w:type="dxa"/>
            <w:vAlign w:val="center"/>
          </w:tcPr>
          <w:p w14:paraId="538DCECC" w14:textId="77777777" w:rsidR="006F19F4" w:rsidRDefault="006F19F4" w:rsidP="00C6670B">
            <w:pPr>
              <w:jc w:val="center"/>
            </w:pPr>
            <w:r>
              <w:t>Red, Green, Blue</w:t>
            </w:r>
          </w:p>
          <w:p w14:paraId="02435090" w14:textId="77777777" w:rsidR="006F19F4" w:rsidRDefault="006F19F4" w:rsidP="00C6670B">
            <w:pPr>
              <w:jc w:val="center"/>
            </w:pPr>
            <w:r>
              <w:t>Alpha = 1.5 = 150%</w:t>
            </w:r>
          </w:p>
        </w:tc>
        <w:tc>
          <w:tcPr>
            <w:tcW w:w="2245" w:type="dxa"/>
            <w:shd w:val="clear" w:color="auto" w:fill="D9D9D9" w:themeFill="background1" w:themeFillShade="D9"/>
            <w:tcMar>
              <w:top w:w="57" w:type="dxa"/>
              <w:left w:w="57" w:type="dxa"/>
              <w:bottom w:w="57" w:type="dxa"/>
              <w:right w:w="57" w:type="dxa"/>
            </w:tcMar>
            <w:vAlign w:val="center"/>
          </w:tcPr>
          <w:p w14:paraId="6B765FBA" w14:textId="77777777" w:rsidR="006F19F4" w:rsidRPr="000625D5" w:rsidRDefault="006F19F4" w:rsidP="00C6670B">
            <w:pPr>
              <w:jc w:val="center"/>
            </w:pPr>
            <w:r w:rsidRPr="000625D5">
              <w:rPr>
                <w:noProof/>
              </w:rPr>
              <w:drawing>
                <wp:inline distT="0" distB="0" distL="0" distR="0" wp14:anchorId="0C5EA032" wp14:editId="2534546A">
                  <wp:extent cx="1292251" cy="258531"/>
                  <wp:effectExtent l="0" t="0" r="3175" b="8255"/>
                  <wp:docPr id="208103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37436459" w14:textId="6234B8DC" w:rsidR="006F19F4" w:rsidRPr="00CB4104" w:rsidRDefault="005F45E9" w:rsidP="00C6670B">
            <w:pPr>
              <w:jc w:val="center"/>
              <w:rPr>
                <w:noProof/>
              </w:rPr>
            </w:pPr>
            <w:r w:rsidRPr="005F45E9">
              <w:rPr>
                <w:noProof/>
              </w:rPr>
              <w:drawing>
                <wp:inline distT="0" distB="0" distL="0" distR="0" wp14:anchorId="1BA4C124" wp14:editId="1A92472A">
                  <wp:extent cx="1758950" cy="511175"/>
                  <wp:effectExtent l="0" t="0" r="0" b="3175"/>
                  <wp:docPr id="148639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53348" name=""/>
                          <pic:cNvPicPr/>
                        </pic:nvPicPr>
                        <pic:blipFill>
                          <a:blip r:embed="rId75"/>
                          <a:stretch>
                            <a:fillRect/>
                          </a:stretch>
                        </pic:blipFill>
                        <pic:spPr>
                          <a:xfrm>
                            <a:off x="0" y="0"/>
                            <a:ext cx="1758950" cy="51117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2F6D8BF7" w14:textId="3D844230" w:rsidR="006F19F4" w:rsidRPr="00CB4104" w:rsidRDefault="005F45E9" w:rsidP="00C6670B">
            <w:pPr>
              <w:jc w:val="center"/>
            </w:pPr>
            <w:r w:rsidRPr="00650E28">
              <w:rPr>
                <w:noProof/>
              </w:rPr>
              <w:drawing>
                <wp:inline distT="0" distB="0" distL="0" distR="0" wp14:anchorId="15EBFAA4" wp14:editId="18FB18D5">
                  <wp:extent cx="1437005" cy="285750"/>
                  <wp:effectExtent l="0" t="0" r="0" b="0"/>
                  <wp:docPr id="71894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10338" name=""/>
                          <pic:cNvPicPr/>
                        </pic:nvPicPr>
                        <pic:blipFill>
                          <a:blip r:embed="rId76"/>
                          <a:stretch>
                            <a:fillRect/>
                          </a:stretch>
                        </pic:blipFill>
                        <pic:spPr>
                          <a:xfrm>
                            <a:off x="0" y="0"/>
                            <a:ext cx="1437005" cy="285750"/>
                          </a:xfrm>
                          <a:prstGeom prst="rect">
                            <a:avLst/>
                          </a:prstGeom>
                        </pic:spPr>
                      </pic:pic>
                    </a:graphicData>
                  </a:graphic>
                </wp:inline>
              </w:drawing>
            </w:r>
          </w:p>
        </w:tc>
      </w:tr>
      <w:tr w:rsidR="006F19F4" w14:paraId="2A13D905" w14:textId="77777777" w:rsidTr="00C6670B">
        <w:tc>
          <w:tcPr>
            <w:tcW w:w="2122" w:type="dxa"/>
            <w:vAlign w:val="center"/>
          </w:tcPr>
          <w:p w14:paraId="32D4D40D" w14:textId="77777777" w:rsidR="006F19F4" w:rsidRDefault="006F19F4" w:rsidP="00C6670B">
            <w:pPr>
              <w:jc w:val="center"/>
            </w:pPr>
            <w:r>
              <w:lastRenderedPageBreak/>
              <w:t>Red, Green, Blue</w:t>
            </w:r>
          </w:p>
          <w:p w14:paraId="29D7C58D" w14:textId="77777777" w:rsidR="006F19F4" w:rsidRDefault="006F19F4" w:rsidP="00C6670B">
            <w:pPr>
              <w:jc w:val="center"/>
            </w:pPr>
            <w:r>
              <w:t>Alpha = 1 = 100%</w:t>
            </w:r>
          </w:p>
        </w:tc>
        <w:tc>
          <w:tcPr>
            <w:tcW w:w="2245" w:type="dxa"/>
            <w:shd w:val="clear" w:color="auto" w:fill="D9D9D9" w:themeFill="background1" w:themeFillShade="D9"/>
            <w:tcMar>
              <w:top w:w="57" w:type="dxa"/>
              <w:left w:w="57" w:type="dxa"/>
              <w:bottom w:w="57" w:type="dxa"/>
              <w:right w:w="57" w:type="dxa"/>
            </w:tcMar>
            <w:vAlign w:val="center"/>
          </w:tcPr>
          <w:p w14:paraId="55C268FF" w14:textId="77777777" w:rsidR="006F19F4" w:rsidRDefault="006F19F4" w:rsidP="00C6670B">
            <w:pPr>
              <w:jc w:val="center"/>
            </w:pPr>
            <w:r w:rsidRPr="000625D5">
              <w:rPr>
                <w:noProof/>
              </w:rPr>
              <w:drawing>
                <wp:inline distT="0" distB="0" distL="0" distR="0" wp14:anchorId="52FFA55F" wp14:editId="347806FA">
                  <wp:extent cx="1292251" cy="258531"/>
                  <wp:effectExtent l="0" t="0" r="3175" b="8255"/>
                  <wp:docPr id="4224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1E42D003" w14:textId="7ABB910B" w:rsidR="006F19F4" w:rsidRPr="000625D5" w:rsidRDefault="005F45E9" w:rsidP="00C6670B">
            <w:pPr>
              <w:jc w:val="center"/>
              <w:rPr>
                <w:noProof/>
              </w:rPr>
            </w:pPr>
            <w:r w:rsidRPr="005F45E9">
              <w:rPr>
                <w:noProof/>
              </w:rPr>
              <w:drawing>
                <wp:inline distT="0" distB="0" distL="0" distR="0" wp14:anchorId="08B85EE4" wp14:editId="241D14A4">
                  <wp:extent cx="1758950" cy="511175"/>
                  <wp:effectExtent l="0" t="0" r="0" b="3175"/>
                  <wp:docPr id="42951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53348" name=""/>
                          <pic:cNvPicPr/>
                        </pic:nvPicPr>
                        <pic:blipFill>
                          <a:blip r:embed="rId75"/>
                          <a:stretch>
                            <a:fillRect/>
                          </a:stretch>
                        </pic:blipFill>
                        <pic:spPr>
                          <a:xfrm>
                            <a:off x="0" y="0"/>
                            <a:ext cx="1758950" cy="51117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0432C09C" w14:textId="7EB6B278" w:rsidR="006F19F4" w:rsidRDefault="005F45E9" w:rsidP="00C6670B">
            <w:pPr>
              <w:jc w:val="center"/>
            </w:pPr>
            <w:r w:rsidRPr="00650E28">
              <w:rPr>
                <w:noProof/>
              </w:rPr>
              <w:drawing>
                <wp:inline distT="0" distB="0" distL="0" distR="0" wp14:anchorId="41E9A3B3" wp14:editId="3B39D87A">
                  <wp:extent cx="1437005" cy="285750"/>
                  <wp:effectExtent l="0" t="0" r="0" b="0"/>
                  <wp:docPr id="77865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10338" name=""/>
                          <pic:cNvPicPr/>
                        </pic:nvPicPr>
                        <pic:blipFill>
                          <a:blip r:embed="rId76"/>
                          <a:stretch>
                            <a:fillRect/>
                          </a:stretch>
                        </pic:blipFill>
                        <pic:spPr>
                          <a:xfrm>
                            <a:off x="0" y="0"/>
                            <a:ext cx="1437005" cy="285750"/>
                          </a:xfrm>
                          <a:prstGeom prst="rect">
                            <a:avLst/>
                          </a:prstGeom>
                        </pic:spPr>
                      </pic:pic>
                    </a:graphicData>
                  </a:graphic>
                </wp:inline>
              </w:drawing>
            </w:r>
          </w:p>
        </w:tc>
      </w:tr>
      <w:tr w:rsidR="006F19F4" w14:paraId="24246A00" w14:textId="77777777" w:rsidTr="00C6670B">
        <w:tc>
          <w:tcPr>
            <w:tcW w:w="2122" w:type="dxa"/>
            <w:vAlign w:val="center"/>
          </w:tcPr>
          <w:p w14:paraId="56795F12" w14:textId="77777777" w:rsidR="006F19F4" w:rsidRDefault="006F19F4" w:rsidP="00C6670B">
            <w:pPr>
              <w:jc w:val="center"/>
            </w:pPr>
            <w:r>
              <w:t>Red, Green, Blue</w:t>
            </w:r>
          </w:p>
          <w:p w14:paraId="09410F9B" w14:textId="77777777" w:rsidR="006F19F4" w:rsidRDefault="006F19F4" w:rsidP="00C6670B">
            <w:pPr>
              <w:jc w:val="center"/>
            </w:pPr>
            <w:r>
              <w:t>Alpha = 0.5 = 50%</w:t>
            </w:r>
          </w:p>
        </w:tc>
        <w:tc>
          <w:tcPr>
            <w:tcW w:w="2245" w:type="dxa"/>
            <w:shd w:val="clear" w:color="auto" w:fill="D9D9D9" w:themeFill="background1" w:themeFillShade="D9"/>
            <w:tcMar>
              <w:top w:w="57" w:type="dxa"/>
              <w:left w:w="57" w:type="dxa"/>
              <w:bottom w:w="57" w:type="dxa"/>
              <w:right w:w="57" w:type="dxa"/>
            </w:tcMar>
            <w:vAlign w:val="center"/>
          </w:tcPr>
          <w:p w14:paraId="20006D86" w14:textId="77777777" w:rsidR="006F19F4" w:rsidRDefault="006F19F4" w:rsidP="00C6670B">
            <w:pPr>
              <w:jc w:val="center"/>
            </w:pPr>
            <w:r w:rsidRPr="000625D5">
              <w:rPr>
                <w:noProof/>
              </w:rPr>
              <w:drawing>
                <wp:inline distT="0" distB="0" distL="0" distR="0" wp14:anchorId="050D8CCC" wp14:editId="73DF1F42">
                  <wp:extent cx="1292251" cy="258531"/>
                  <wp:effectExtent l="0" t="0" r="3175" b="8255"/>
                  <wp:docPr id="404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4B767AB5" w14:textId="01305389" w:rsidR="006F19F4" w:rsidRPr="00F046C4" w:rsidRDefault="005F45E9" w:rsidP="00C6670B">
            <w:pPr>
              <w:jc w:val="center"/>
            </w:pPr>
            <w:r w:rsidRPr="005F45E9">
              <w:rPr>
                <w:noProof/>
              </w:rPr>
              <w:drawing>
                <wp:inline distT="0" distB="0" distL="0" distR="0" wp14:anchorId="36014DDE" wp14:editId="6B14FFBC">
                  <wp:extent cx="1758950" cy="515620"/>
                  <wp:effectExtent l="0" t="0" r="0" b="0"/>
                  <wp:docPr id="175238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6608" name=""/>
                          <pic:cNvPicPr/>
                        </pic:nvPicPr>
                        <pic:blipFill>
                          <a:blip r:embed="rId77"/>
                          <a:stretch>
                            <a:fillRect/>
                          </a:stretch>
                        </pic:blipFill>
                        <pic:spPr>
                          <a:xfrm>
                            <a:off x="0" y="0"/>
                            <a:ext cx="1758950" cy="51562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1B4E411B" w14:textId="34016640" w:rsidR="006F19F4" w:rsidRDefault="005F45E9" w:rsidP="00C6670B">
            <w:pPr>
              <w:jc w:val="center"/>
            </w:pPr>
            <w:r w:rsidRPr="005F45E9">
              <w:rPr>
                <w:noProof/>
              </w:rPr>
              <w:drawing>
                <wp:inline distT="0" distB="0" distL="0" distR="0" wp14:anchorId="34BC7A25" wp14:editId="3DA6AF90">
                  <wp:extent cx="1437005" cy="287655"/>
                  <wp:effectExtent l="0" t="0" r="0" b="0"/>
                  <wp:docPr id="45102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6307" name=""/>
                          <pic:cNvPicPr/>
                        </pic:nvPicPr>
                        <pic:blipFill>
                          <a:blip r:embed="rId78"/>
                          <a:stretch>
                            <a:fillRect/>
                          </a:stretch>
                        </pic:blipFill>
                        <pic:spPr>
                          <a:xfrm>
                            <a:off x="0" y="0"/>
                            <a:ext cx="1437005" cy="287655"/>
                          </a:xfrm>
                          <a:prstGeom prst="rect">
                            <a:avLst/>
                          </a:prstGeom>
                        </pic:spPr>
                      </pic:pic>
                    </a:graphicData>
                  </a:graphic>
                </wp:inline>
              </w:drawing>
            </w:r>
          </w:p>
        </w:tc>
      </w:tr>
      <w:tr w:rsidR="006F19F4" w14:paraId="581DB7A4" w14:textId="77777777" w:rsidTr="00C6670B">
        <w:tc>
          <w:tcPr>
            <w:tcW w:w="2122" w:type="dxa"/>
            <w:vAlign w:val="center"/>
          </w:tcPr>
          <w:p w14:paraId="24033687" w14:textId="77777777" w:rsidR="006F19F4" w:rsidRDefault="006F19F4" w:rsidP="00C6670B">
            <w:pPr>
              <w:jc w:val="center"/>
            </w:pPr>
            <w:r>
              <w:t>Red, Green, Blue</w:t>
            </w:r>
          </w:p>
          <w:p w14:paraId="2A4F992F" w14:textId="77777777" w:rsidR="006F19F4" w:rsidRDefault="006F19F4" w:rsidP="00C6670B">
            <w:pPr>
              <w:jc w:val="center"/>
            </w:pPr>
            <w:r>
              <w:t>Alpha = 0 = 0%</w:t>
            </w:r>
          </w:p>
        </w:tc>
        <w:tc>
          <w:tcPr>
            <w:tcW w:w="2245" w:type="dxa"/>
            <w:shd w:val="clear" w:color="auto" w:fill="D9D9D9" w:themeFill="background1" w:themeFillShade="D9"/>
            <w:tcMar>
              <w:top w:w="57" w:type="dxa"/>
              <w:left w:w="57" w:type="dxa"/>
              <w:bottom w:w="57" w:type="dxa"/>
              <w:right w:w="57" w:type="dxa"/>
            </w:tcMar>
            <w:vAlign w:val="center"/>
          </w:tcPr>
          <w:p w14:paraId="4AB46622" w14:textId="77777777" w:rsidR="006F19F4" w:rsidRDefault="006F19F4" w:rsidP="00C6670B">
            <w:pPr>
              <w:jc w:val="center"/>
            </w:pPr>
            <w:r w:rsidRPr="000625D5">
              <w:rPr>
                <w:noProof/>
              </w:rPr>
              <w:drawing>
                <wp:inline distT="0" distB="0" distL="0" distR="0" wp14:anchorId="28766AFA" wp14:editId="61F2C279">
                  <wp:extent cx="1292251" cy="258531"/>
                  <wp:effectExtent l="0" t="0" r="3175" b="8255"/>
                  <wp:docPr id="135108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05BEF9D3" w14:textId="2131083A" w:rsidR="006F19F4" w:rsidRDefault="005F45E9" w:rsidP="00C6670B">
            <w:pPr>
              <w:jc w:val="center"/>
            </w:pPr>
            <w:r w:rsidRPr="005F45E9">
              <w:rPr>
                <w:noProof/>
              </w:rPr>
              <w:drawing>
                <wp:inline distT="0" distB="0" distL="0" distR="0" wp14:anchorId="71154A98" wp14:editId="58DBABE4">
                  <wp:extent cx="1758950" cy="517525"/>
                  <wp:effectExtent l="0" t="0" r="0" b="0"/>
                  <wp:docPr id="63396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9424" name=""/>
                          <pic:cNvPicPr/>
                        </pic:nvPicPr>
                        <pic:blipFill>
                          <a:blip r:embed="rId79"/>
                          <a:stretch>
                            <a:fillRect/>
                          </a:stretch>
                        </pic:blipFill>
                        <pic:spPr>
                          <a:xfrm>
                            <a:off x="0" y="0"/>
                            <a:ext cx="1758950" cy="51752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0A82D478" w14:textId="44CFBEAA" w:rsidR="006F19F4" w:rsidRDefault="005F45E9" w:rsidP="00C6670B">
            <w:r w:rsidRPr="005F45E9">
              <w:rPr>
                <w:noProof/>
              </w:rPr>
              <w:drawing>
                <wp:inline distT="0" distB="0" distL="0" distR="0" wp14:anchorId="70D25027" wp14:editId="4F59E48C">
                  <wp:extent cx="1437005" cy="287655"/>
                  <wp:effectExtent l="0" t="0" r="0" b="0"/>
                  <wp:docPr id="197731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3090" name=""/>
                          <pic:cNvPicPr/>
                        </pic:nvPicPr>
                        <pic:blipFill>
                          <a:blip r:embed="rId39"/>
                          <a:stretch>
                            <a:fillRect/>
                          </a:stretch>
                        </pic:blipFill>
                        <pic:spPr>
                          <a:xfrm>
                            <a:off x="0" y="0"/>
                            <a:ext cx="1437005" cy="287655"/>
                          </a:xfrm>
                          <a:prstGeom prst="rect">
                            <a:avLst/>
                          </a:prstGeom>
                        </pic:spPr>
                      </pic:pic>
                    </a:graphicData>
                  </a:graphic>
                </wp:inline>
              </w:drawing>
            </w:r>
          </w:p>
        </w:tc>
      </w:tr>
    </w:tbl>
    <w:p w14:paraId="0F6E6F90" w14:textId="77777777" w:rsidR="006F19F4" w:rsidRDefault="006F19F4" w:rsidP="00DC34F1"/>
    <w:p w14:paraId="527710E6" w14:textId="39D0B579" w:rsidR="006F19F4" w:rsidRDefault="006F19F4" w:rsidP="006F19F4">
      <w:pPr>
        <w:pStyle w:val="Heading3"/>
        <w:numPr>
          <w:ilvl w:val="2"/>
          <w:numId w:val="90"/>
        </w:numPr>
      </w:pPr>
      <w:bookmarkStart w:id="34" w:name="_Toc177147287"/>
      <w:r>
        <w:t>Alpha Scaling of two-colour components</w:t>
      </w:r>
      <w:bookmarkEnd w:id="34"/>
    </w:p>
    <w:p w14:paraId="0CB1459E" w14:textId="77777777" w:rsidR="006F19F4" w:rsidRDefault="006F19F4" w:rsidP="00DC34F1"/>
    <w:p w14:paraId="70E03635" w14:textId="77777777" w:rsidR="006F19F4" w:rsidRDefault="006F19F4" w:rsidP="00DC34F1"/>
    <w:p w14:paraId="74D42748" w14:textId="08FA2507" w:rsidR="006F19F4" w:rsidRDefault="00650E28" w:rsidP="00DC34F1">
      <w:r>
        <w:rPr>
          <w:noProof/>
        </w:rPr>
        <w:drawing>
          <wp:inline distT="0" distB="0" distL="0" distR="0" wp14:anchorId="6EB72164" wp14:editId="214C58DF">
            <wp:extent cx="3589655" cy="1341120"/>
            <wp:effectExtent l="0" t="0" r="0" b="0"/>
            <wp:docPr id="2142457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89655" cy="1341120"/>
                    </a:xfrm>
                    <a:prstGeom prst="rect">
                      <a:avLst/>
                    </a:prstGeom>
                    <a:noFill/>
                    <a:ln>
                      <a:noFill/>
                    </a:ln>
                  </pic:spPr>
                </pic:pic>
              </a:graphicData>
            </a:graphic>
          </wp:inline>
        </w:drawing>
      </w:r>
    </w:p>
    <w:p w14:paraId="21D602C9" w14:textId="77777777" w:rsidR="006F19F4" w:rsidRDefault="006F19F4" w:rsidP="00DC34F1"/>
    <w:tbl>
      <w:tblPr>
        <w:tblStyle w:val="TableGrid"/>
        <w:tblW w:w="9730" w:type="dxa"/>
        <w:tblLayout w:type="fixed"/>
        <w:tblLook w:val="04A0" w:firstRow="1" w:lastRow="0" w:firstColumn="1" w:lastColumn="0" w:noHBand="0" w:noVBand="1"/>
      </w:tblPr>
      <w:tblGrid>
        <w:gridCol w:w="2122"/>
        <w:gridCol w:w="2245"/>
        <w:gridCol w:w="2986"/>
        <w:gridCol w:w="2377"/>
      </w:tblGrid>
      <w:tr w:rsidR="006F19F4" w:rsidRPr="00DC34F1" w14:paraId="6B9BE29F" w14:textId="77777777" w:rsidTr="00C6670B">
        <w:tc>
          <w:tcPr>
            <w:tcW w:w="2122" w:type="dxa"/>
          </w:tcPr>
          <w:p w14:paraId="0EDEF462" w14:textId="77777777" w:rsidR="006F19F4" w:rsidRPr="00DC34F1" w:rsidRDefault="006F19F4" w:rsidP="00C6670B">
            <w:pPr>
              <w:jc w:val="center"/>
              <w:rPr>
                <w:b/>
                <w:bCs/>
              </w:rPr>
            </w:pPr>
            <w:r w:rsidRPr="00DC34F1">
              <w:rPr>
                <w:b/>
                <w:bCs/>
              </w:rPr>
              <w:t>Setting</w:t>
            </w:r>
          </w:p>
        </w:tc>
        <w:tc>
          <w:tcPr>
            <w:tcW w:w="2245" w:type="dxa"/>
            <w:tcBorders>
              <w:bottom w:val="single" w:sz="4" w:space="0" w:color="auto"/>
            </w:tcBorders>
          </w:tcPr>
          <w:p w14:paraId="1A520282" w14:textId="77777777" w:rsidR="006F19F4" w:rsidRPr="00DC34F1" w:rsidRDefault="006F19F4" w:rsidP="00C6670B">
            <w:pPr>
              <w:jc w:val="center"/>
              <w:rPr>
                <w:b/>
                <w:bCs/>
              </w:rPr>
            </w:pPr>
            <w:r w:rsidRPr="00DC34F1">
              <w:rPr>
                <w:b/>
                <w:bCs/>
              </w:rPr>
              <w:t>Original</w:t>
            </w:r>
          </w:p>
        </w:tc>
        <w:tc>
          <w:tcPr>
            <w:tcW w:w="2986" w:type="dxa"/>
            <w:tcBorders>
              <w:bottom w:val="single" w:sz="4" w:space="0" w:color="auto"/>
            </w:tcBorders>
          </w:tcPr>
          <w:p w14:paraId="573703D3" w14:textId="77777777" w:rsidR="006F19F4" w:rsidRPr="00DC34F1" w:rsidRDefault="006F19F4" w:rsidP="00C6670B">
            <w:pPr>
              <w:jc w:val="center"/>
              <w:rPr>
                <w:b/>
                <w:bCs/>
              </w:rPr>
            </w:pPr>
          </w:p>
        </w:tc>
        <w:tc>
          <w:tcPr>
            <w:tcW w:w="2377" w:type="dxa"/>
            <w:tcBorders>
              <w:bottom w:val="single" w:sz="4" w:space="0" w:color="auto"/>
            </w:tcBorders>
          </w:tcPr>
          <w:p w14:paraId="749AA43E" w14:textId="77777777" w:rsidR="006F19F4" w:rsidRPr="00DC34F1" w:rsidRDefault="006F19F4" w:rsidP="00C6670B">
            <w:pPr>
              <w:jc w:val="center"/>
              <w:rPr>
                <w:b/>
                <w:bCs/>
              </w:rPr>
            </w:pPr>
            <w:r w:rsidRPr="00DC34F1">
              <w:rPr>
                <w:b/>
                <w:bCs/>
              </w:rPr>
              <w:t>Modified</w:t>
            </w:r>
          </w:p>
        </w:tc>
      </w:tr>
      <w:tr w:rsidR="006F19F4" w14:paraId="10E30AB8" w14:textId="77777777" w:rsidTr="00C6670B">
        <w:tc>
          <w:tcPr>
            <w:tcW w:w="2122" w:type="dxa"/>
            <w:vAlign w:val="center"/>
          </w:tcPr>
          <w:p w14:paraId="5651D097" w14:textId="77777777" w:rsidR="006F19F4" w:rsidRDefault="006F19F4" w:rsidP="00C6670B">
            <w:pPr>
              <w:jc w:val="center"/>
            </w:pPr>
            <w:r>
              <w:t>Red, Green, Blue</w:t>
            </w:r>
          </w:p>
          <w:p w14:paraId="1BBC212D" w14:textId="77777777" w:rsidR="006F19F4" w:rsidRDefault="006F19F4" w:rsidP="00C6670B">
            <w:pPr>
              <w:jc w:val="center"/>
            </w:pPr>
            <w:r>
              <w:t>Alpha = 2 = 200%</w:t>
            </w:r>
          </w:p>
        </w:tc>
        <w:tc>
          <w:tcPr>
            <w:tcW w:w="2245" w:type="dxa"/>
            <w:shd w:val="clear" w:color="auto" w:fill="D9D9D9" w:themeFill="background1" w:themeFillShade="D9"/>
            <w:tcMar>
              <w:top w:w="57" w:type="dxa"/>
              <w:left w:w="57" w:type="dxa"/>
              <w:bottom w:w="57" w:type="dxa"/>
              <w:right w:w="57" w:type="dxa"/>
            </w:tcMar>
            <w:vAlign w:val="center"/>
          </w:tcPr>
          <w:p w14:paraId="1B51798A" w14:textId="77777777" w:rsidR="006F19F4" w:rsidRPr="000625D5" w:rsidRDefault="006F19F4" w:rsidP="00C6670B">
            <w:pPr>
              <w:jc w:val="center"/>
            </w:pPr>
            <w:r w:rsidRPr="000625D5">
              <w:rPr>
                <w:noProof/>
              </w:rPr>
              <w:drawing>
                <wp:inline distT="0" distB="0" distL="0" distR="0" wp14:anchorId="77487557" wp14:editId="31CA8A0F">
                  <wp:extent cx="1292251" cy="258531"/>
                  <wp:effectExtent l="0" t="0" r="3175" b="8255"/>
                  <wp:docPr id="123084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1FB073D5" w14:textId="2B9E594B" w:rsidR="006F19F4" w:rsidRPr="00CB4104" w:rsidRDefault="005F45E9" w:rsidP="00C6670B">
            <w:pPr>
              <w:jc w:val="center"/>
              <w:rPr>
                <w:noProof/>
              </w:rPr>
            </w:pPr>
            <w:r w:rsidRPr="005F45E9">
              <w:rPr>
                <w:noProof/>
              </w:rPr>
              <w:drawing>
                <wp:inline distT="0" distB="0" distL="0" distR="0" wp14:anchorId="74D46244" wp14:editId="12CACA9C">
                  <wp:extent cx="1758950" cy="501015"/>
                  <wp:effectExtent l="0" t="0" r="0" b="0"/>
                  <wp:docPr id="28520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2007" name=""/>
                          <pic:cNvPicPr/>
                        </pic:nvPicPr>
                        <pic:blipFill>
                          <a:blip r:embed="rId81"/>
                          <a:stretch>
                            <a:fillRect/>
                          </a:stretch>
                        </pic:blipFill>
                        <pic:spPr>
                          <a:xfrm>
                            <a:off x="0" y="0"/>
                            <a:ext cx="1758950" cy="50101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4F587DE8" w14:textId="214CDD67" w:rsidR="006F19F4" w:rsidRPr="00CB4104" w:rsidRDefault="005F45E9" w:rsidP="00C6670B">
            <w:pPr>
              <w:jc w:val="center"/>
            </w:pPr>
            <w:r w:rsidRPr="005F45E9">
              <w:rPr>
                <w:noProof/>
              </w:rPr>
              <w:drawing>
                <wp:inline distT="0" distB="0" distL="0" distR="0" wp14:anchorId="1CD689CB" wp14:editId="6D710543">
                  <wp:extent cx="1437005" cy="287655"/>
                  <wp:effectExtent l="0" t="0" r="0" b="0"/>
                  <wp:docPr id="8276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30781" name=""/>
                          <pic:cNvPicPr/>
                        </pic:nvPicPr>
                        <pic:blipFill>
                          <a:blip r:embed="rId82"/>
                          <a:stretch>
                            <a:fillRect/>
                          </a:stretch>
                        </pic:blipFill>
                        <pic:spPr>
                          <a:xfrm>
                            <a:off x="0" y="0"/>
                            <a:ext cx="1437005" cy="287655"/>
                          </a:xfrm>
                          <a:prstGeom prst="rect">
                            <a:avLst/>
                          </a:prstGeom>
                        </pic:spPr>
                      </pic:pic>
                    </a:graphicData>
                  </a:graphic>
                </wp:inline>
              </w:drawing>
            </w:r>
          </w:p>
        </w:tc>
      </w:tr>
      <w:tr w:rsidR="006F19F4" w14:paraId="461341E4" w14:textId="77777777" w:rsidTr="00C6670B">
        <w:tc>
          <w:tcPr>
            <w:tcW w:w="2122" w:type="dxa"/>
            <w:vAlign w:val="center"/>
          </w:tcPr>
          <w:p w14:paraId="711EFBB9" w14:textId="77777777" w:rsidR="006F19F4" w:rsidRDefault="006F19F4" w:rsidP="00C6670B">
            <w:pPr>
              <w:jc w:val="center"/>
            </w:pPr>
            <w:r>
              <w:t>Red, Green, Blue</w:t>
            </w:r>
          </w:p>
          <w:p w14:paraId="4CABE1F7" w14:textId="77777777" w:rsidR="006F19F4" w:rsidRDefault="006F19F4" w:rsidP="00C6670B">
            <w:pPr>
              <w:jc w:val="center"/>
            </w:pPr>
            <w:r>
              <w:t>Alpha = 1.5 = 150%</w:t>
            </w:r>
          </w:p>
        </w:tc>
        <w:tc>
          <w:tcPr>
            <w:tcW w:w="2245" w:type="dxa"/>
            <w:shd w:val="clear" w:color="auto" w:fill="D9D9D9" w:themeFill="background1" w:themeFillShade="D9"/>
            <w:tcMar>
              <w:top w:w="57" w:type="dxa"/>
              <w:left w:w="57" w:type="dxa"/>
              <w:bottom w:w="57" w:type="dxa"/>
              <w:right w:w="57" w:type="dxa"/>
            </w:tcMar>
            <w:vAlign w:val="center"/>
          </w:tcPr>
          <w:p w14:paraId="7908A103" w14:textId="77777777" w:rsidR="006F19F4" w:rsidRPr="000625D5" w:rsidRDefault="006F19F4" w:rsidP="00C6670B">
            <w:pPr>
              <w:jc w:val="center"/>
            </w:pPr>
            <w:r w:rsidRPr="000625D5">
              <w:rPr>
                <w:noProof/>
              </w:rPr>
              <w:drawing>
                <wp:inline distT="0" distB="0" distL="0" distR="0" wp14:anchorId="4E22B518" wp14:editId="248A4791">
                  <wp:extent cx="1292251" cy="258531"/>
                  <wp:effectExtent l="0" t="0" r="3175" b="8255"/>
                  <wp:docPr id="188656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5B15D996" w14:textId="52A7ADAE" w:rsidR="006F19F4" w:rsidRPr="00CB4104" w:rsidRDefault="005F45E9" w:rsidP="00C6670B">
            <w:pPr>
              <w:jc w:val="center"/>
              <w:rPr>
                <w:noProof/>
              </w:rPr>
            </w:pPr>
            <w:r w:rsidRPr="005F45E9">
              <w:rPr>
                <w:noProof/>
              </w:rPr>
              <w:drawing>
                <wp:inline distT="0" distB="0" distL="0" distR="0" wp14:anchorId="05BECF0C" wp14:editId="0419A2E1">
                  <wp:extent cx="1758950" cy="501015"/>
                  <wp:effectExtent l="0" t="0" r="0" b="0"/>
                  <wp:docPr id="208597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2007" name=""/>
                          <pic:cNvPicPr/>
                        </pic:nvPicPr>
                        <pic:blipFill>
                          <a:blip r:embed="rId81"/>
                          <a:stretch>
                            <a:fillRect/>
                          </a:stretch>
                        </pic:blipFill>
                        <pic:spPr>
                          <a:xfrm>
                            <a:off x="0" y="0"/>
                            <a:ext cx="1758950" cy="50101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7049461A" w14:textId="160B9ED7" w:rsidR="006F19F4" w:rsidRPr="00CB4104" w:rsidRDefault="005F45E9" w:rsidP="00C6670B">
            <w:pPr>
              <w:jc w:val="center"/>
            </w:pPr>
            <w:r w:rsidRPr="005F45E9">
              <w:rPr>
                <w:noProof/>
              </w:rPr>
              <w:drawing>
                <wp:inline distT="0" distB="0" distL="0" distR="0" wp14:anchorId="56D957F3" wp14:editId="6B0FE7CE">
                  <wp:extent cx="1437005" cy="287655"/>
                  <wp:effectExtent l="0" t="0" r="0" b="0"/>
                  <wp:docPr id="206018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30781" name=""/>
                          <pic:cNvPicPr/>
                        </pic:nvPicPr>
                        <pic:blipFill>
                          <a:blip r:embed="rId82"/>
                          <a:stretch>
                            <a:fillRect/>
                          </a:stretch>
                        </pic:blipFill>
                        <pic:spPr>
                          <a:xfrm>
                            <a:off x="0" y="0"/>
                            <a:ext cx="1437005" cy="287655"/>
                          </a:xfrm>
                          <a:prstGeom prst="rect">
                            <a:avLst/>
                          </a:prstGeom>
                        </pic:spPr>
                      </pic:pic>
                    </a:graphicData>
                  </a:graphic>
                </wp:inline>
              </w:drawing>
            </w:r>
          </w:p>
        </w:tc>
      </w:tr>
      <w:tr w:rsidR="006F19F4" w14:paraId="1A1A5512" w14:textId="77777777" w:rsidTr="00C6670B">
        <w:tc>
          <w:tcPr>
            <w:tcW w:w="2122" w:type="dxa"/>
            <w:vAlign w:val="center"/>
          </w:tcPr>
          <w:p w14:paraId="6BD397C6" w14:textId="77777777" w:rsidR="006F19F4" w:rsidRDefault="006F19F4" w:rsidP="00C6670B">
            <w:pPr>
              <w:jc w:val="center"/>
            </w:pPr>
            <w:r>
              <w:t>Red, Green, Blue</w:t>
            </w:r>
          </w:p>
          <w:p w14:paraId="2F727FDE" w14:textId="77777777" w:rsidR="006F19F4" w:rsidRDefault="006F19F4" w:rsidP="00C6670B">
            <w:pPr>
              <w:jc w:val="center"/>
            </w:pPr>
            <w:r>
              <w:t>Alpha = 1 = 100%</w:t>
            </w:r>
          </w:p>
        </w:tc>
        <w:tc>
          <w:tcPr>
            <w:tcW w:w="2245" w:type="dxa"/>
            <w:shd w:val="clear" w:color="auto" w:fill="D9D9D9" w:themeFill="background1" w:themeFillShade="D9"/>
            <w:tcMar>
              <w:top w:w="57" w:type="dxa"/>
              <w:left w:w="57" w:type="dxa"/>
              <w:bottom w:w="57" w:type="dxa"/>
              <w:right w:w="57" w:type="dxa"/>
            </w:tcMar>
            <w:vAlign w:val="center"/>
          </w:tcPr>
          <w:p w14:paraId="56A021B8" w14:textId="77777777" w:rsidR="006F19F4" w:rsidRDefault="006F19F4" w:rsidP="00C6670B">
            <w:pPr>
              <w:jc w:val="center"/>
            </w:pPr>
            <w:r w:rsidRPr="000625D5">
              <w:rPr>
                <w:noProof/>
              </w:rPr>
              <w:drawing>
                <wp:inline distT="0" distB="0" distL="0" distR="0" wp14:anchorId="0C047C6A" wp14:editId="2325AA74">
                  <wp:extent cx="1292251" cy="258531"/>
                  <wp:effectExtent l="0" t="0" r="3175" b="8255"/>
                  <wp:docPr id="10766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583A60EA" w14:textId="4C96AF7B" w:rsidR="006F19F4" w:rsidRPr="000625D5" w:rsidRDefault="005F45E9" w:rsidP="00C6670B">
            <w:pPr>
              <w:jc w:val="center"/>
              <w:rPr>
                <w:noProof/>
              </w:rPr>
            </w:pPr>
            <w:r w:rsidRPr="005F45E9">
              <w:rPr>
                <w:noProof/>
              </w:rPr>
              <w:drawing>
                <wp:inline distT="0" distB="0" distL="0" distR="0" wp14:anchorId="4BD6E8C9" wp14:editId="0EAD3E77">
                  <wp:extent cx="1758950" cy="501015"/>
                  <wp:effectExtent l="0" t="0" r="0" b="0"/>
                  <wp:docPr id="138734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2007" name=""/>
                          <pic:cNvPicPr/>
                        </pic:nvPicPr>
                        <pic:blipFill>
                          <a:blip r:embed="rId81"/>
                          <a:stretch>
                            <a:fillRect/>
                          </a:stretch>
                        </pic:blipFill>
                        <pic:spPr>
                          <a:xfrm>
                            <a:off x="0" y="0"/>
                            <a:ext cx="1758950" cy="50101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52A4DF60" w14:textId="6B7C3E94" w:rsidR="006F19F4" w:rsidRDefault="005F45E9" w:rsidP="00C6670B">
            <w:pPr>
              <w:jc w:val="center"/>
            </w:pPr>
            <w:r w:rsidRPr="005F45E9">
              <w:rPr>
                <w:noProof/>
              </w:rPr>
              <w:drawing>
                <wp:inline distT="0" distB="0" distL="0" distR="0" wp14:anchorId="18799BD8" wp14:editId="0C5C6C7D">
                  <wp:extent cx="1437005" cy="287655"/>
                  <wp:effectExtent l="0" t="0" r="0" b="0"/>
                  <wp:docPr id="46146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30781" name=""/>
                          <pic:cNvPicPr/>
                        </pic:nvPicPr>
                        <pic:blipFill>
                          <a:blip r:embed="rId82"/>
                          <a:stretch>
                            <a:fillRect/>
                          </a:stretch>
                        </pic:blipFill>
                        <pic:spPr>
                          <a:xfrm>
                            <a:off x="0" y="0"/>
                            <a:ext cx="1437005" cy="287655"/>
                          </a:xfrm>
                          <a:prstGeom prst="rect">
                            <a:avLst/>
                          </a:prstGeom>
                        </pic:spPr>
                      </pic:pic>
                    </a:graphicData>
                  </a:graphic>
                </wp:inline>
              </w:drawing>
            </w:r>
          </w:p>
        </w:tc>
      </w:tr>
      <w:tr w:rsidR="006F19F4" w14:paraId="06ED7D8C" w14:textId="77777777" w:rsidTr="00C6670B">
        <w:tc>
          <w:tcPr>
            <w:tcW w:w="2122" w:type="dxa"/>
            <w:vAlign w:val="center"/>
          </w:tcPr>
          <w:p w14:paraId="7F3E5C4A" w14:textId="77777777" w:rsidR="006F19F4" w:rsidRDefault="006F19F4" w:rsidP="00C6670B">
            <w:pPr>
              <w:jc w:val="center"/>
            </w:pPr>
            <w:r>
              <w:t>Red, Green, Blue</w:t>
            </w:r>
          </w:p>
          <w:p w14:paraId="16679166" w14:textId="77777777" w:rsidR="006F19F4" w:rsidRDefault="006F19F4" w:rsidP="00C6670B">
            <w:pPr>
              <w:jc w:val="center"/>
            </w:pPr>
            <w:r>
              <w:t>Alpha = 0.5 = 50%</w:t>
            </w:r>
          </w:p>
        </w:tc>
        <w:tc>
          <w:tcPr>
            <w:tcW w:w="2245" w:type="dxa"/>
            <w:shd w:val="clear" w:color="auto" w:fill="D9D9D9" w:themeFill="background1" w:themeFillShade="D9"/>
            <w:tcMar>
              <w:top w:w="57" w:type="dxa"/>
              <w:left w:w="57" w:type="dxa"/>
              <w:bottom w:w="57" w:type="dxa"/>
              <w:right w:w="57" w:type="dxa"/>
            </w:tcMar>
            <w:vAlign w:val="center"/>
          </w:tcPr>
          <w:p w14:paraId="1E41BC1D" w14:textId="77777777" w:rsidR="006F19F4" w:rsidRDefault="006F19F4" w:rsidP="00C6670B">
            <w:pPr>
              <w:jc w:val="center"/>
            </w:pPr>
            <w:r w:rsidRPr="000625D5">
              <w:rPr>
                <w:noProof/>
              </w:rPr>
              <w:drawing>
                <wp:inline distT="0" distB="0" distL="0" distR="0" wp14:anchorId="71205782" wp14:editId="00CA0BB8">
                  <wp:extent cx="1292251" cy="258531"/>
                  <wp:effectExtent l="0" t="0" r="3175" b="8255"/>
                  <wp:docPr id="12438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5ADA7801" w14:textId="2800BFB1" w:rsidR="006F19F4" w:rsidRPr="00F046C4" w:rsidRDefault="005F45E9" w:rsidP="00C6670B">
            <w:pPr>
              <w:jc w:val="center"/>
            </w:pPr>
            <w:r w:rsidRPr="005F45E9">
              <w:rPr>
                <w:noProof/>
              </w:rPr>
              <w:drawing>
                <wp:inline distT="0" distB="0" distL="0" distR="0" wp14:anchorId="3FC6BE58" wp14:editId="46811607">
                  <wp:extent cx="1758950" cy="502285"/>
                  <wp:effectExtent l="0" t="0" r="0" b="0"/>
                  <wp:docPr id="76297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71832" name=""/>
                          <pic:cNvPicPr/>
                        </pic:nvPicPr>
                        <pic:blipFill>
                          <a:blip r:embed="rId83"/>
                          <a:stretch>
                            <a:fillRect/>
                          </a:stretch>
                        </pic:blipFill>
                        <pic:spPr>
                          <a:xfrm>
                            <a:off x="0" y="0"/>
                            <a:ext cx="1758950" cy="50228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0A3AA58B" w14:textId="41C9B002" w:rsidR="006F19F4" w:rsidRDefault="005F45E9" w:rsidP="00C6670B">
            <w:pPr>
              <w:jc w:val="center"/>
            </w:pPr>
            <w:r w:rsidRPr="005F45E9">
              <w:rPr>
                <w:noProof/>
              </w:rPr>
              <w:drawing>
                <wp:inline distT="0" distB="0" distL="0" distR="0" wp14:anchorId="71720CE6" wp14:editId="3F65BB08">
                  <wp:extent cx="1437005" cy="287655"/>
                  <wp:effectExtent l="0" t="0" r="0" b="0"/>
                  <wp:docPr id="71750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02431" name=""/>
                          <pic:cNvPicPr/>
                        </pic:nvPicPr>
                        <pic:blipFill>
                          <a:blip r:embed="rId84"/>
                          <a:stretch>
                            <a:fillRect/>
                          </a:stretch>
                        </pic:blipFill>
                        <pic:spPr>
                          <a:xfrm>
                            <a:off x="0" y="0"/>
                            <a:ext cx="1437005" cy="287655"/>
                          </a:xfrm>
                          <a:prstGeom prst="rect">
                            <a:avLst/>
                          </a:prstGeom>
                        </pic:spPr>
                      </pic:pic>
                    </a:graphicData>
                  </a:graphic>
                </wp:inline>
              </w:drawing>
            </w:r>
          </w:p>
        </w:tc>
      </w:tr>
      <w:tr w:rsidR="006F19F4" w14:paraId="52E35BE0" w14:textId="77777777" w:rsidTr="00C6670B">
        <w:tc>
          <w:tcPr>
            <w:tcW w:w="2122" w:type="dxa"/>
            <w:vAlign w:val="center"/>
          </w:tcPr>
          <w:p w14:paraId="5FF6123D" w14:textId="77777777" w:rsidR="006F19F4" w:rsidRDefault="006F19F4" w:rsidP="00C6670B">
            <w:pPr>
              <w:jc w:val="center"/>
            </w:pPr>
            <w:r>
              <w:t>Red, Green, Blue</w:t>
            </w:r>
          </w:p>
          <w:p w14:paraId="7E2698B4" w14:textId="77777777" w:rsidR="006F19F4" w:rsidRDefault="006F19F4" w:rsidP="00C6670B">
            <w:pPr>
              <w:jc w:val="center"/>
            </w:pPr>
            <w:r>
              <w:t>Alpha = 0 = 0%</w:t>
            </w:r>
          </w:p>
        </w:tc>
        <w:tc>
          <w:tcPr>
            <w:tcW w:w="2245" w:type="dxa"/>
            <w:shd w:val="clear" w:color="auto" w:fill="D9D9D9" w:themeFill="background1" w:themeFillShade="D9"/>
            <w:tcMar>
              <w:top w:w="57" w:type="dxa"/>
              <w:left w:w="57" w:type="dxa"/>
              <w:bottom w:w="57" w:type="dxa"/>
              <w:right w:w="57" w:type="dxa"/>
            </w:tcMar>
            <w:vAlign w:val="center"/>
          </w:tcPr>
          <w:p w14:paraId="29BD3CD5" w14:textId="77777777" w:rsidR="006F19F4" w:rsidRDefault="006F19F4" w:rsidP="00C6670B">
            <w:pPr>
              <w:jc w:val="center"/>
            </w:pPr>
            <w:r w:rsidRPr="000625D5">
              <w:rPr>
                <w:noProof/>
              </w:rPr>
              <w:drawing>
                <wp:inline distT="0" distB="0" distL="0" distR="0" wp14:anchorId="24AB2A3C" wp14:editId="558005B4">
                  <wp:extent cx="1292251" cy="258531"/>
                  <wp:effectExtent l="0" t="0" r="3175" b="8255"/>
                  <wp:docPr id="113410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5BD39291" w14:textId="7CF12014" w:rsidR="006F19F4" w:rsidRDefault="005F45E9" w:rsidP="00C6670B">
            <w:pPr>
              <w:jc w:val="center"/>
            </w:pPr>
            <w:r w:rsidRPr="005F45E9">
              <w:rPr>
                <w:noProof/>
              </w:rPr>
              <w:drawing>
                <wp:inline distT="0" distB="0" distL="0" distR="0" wp14:anchorId="49688924" wp14:editId="4A61F6E1">
                  <wp:extent cx="1758950" cy="510540"/>
                  <wp:effectExtent l="0" t="0" r="0" b="3810"/>
                  <wp:docPr id="139817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3521" name=""/>
                          <pic:cNvPicPr/>
                        </pic:nvPicPr>
                        <pic:blipFill>
                          <a:blip r:embed="rId85"/>
                          <a:stretch>
                            <a:fillRect/>
                          </a:stretch>
                        </pic:blipFill>
                        <pic:spPr>
                          <a:xfrm>
                            <a:off x="0" y="0"/>
                            <a:ext cx="1758950" cy="51054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5EAAA0B0" w14:textId="4ADA2EE5" w:rsidR="006F19F4" w:rsidRDefault="005F45E9" w:rsidP="00C6670B">
            <w:r w:rsidRPr="005F45E9">
              <w:rPr>
                <w:noProof/>
              </w:rPr>
              <w:drawing>
                <wp:inline distT="0" distB="0" distL="0" distR="0" wp14:anchorId="2F45E96C" wp14:editId="2818B318">
                  <wp:extent cx="1437005" cy="287655"/>
                  <wp:effectExtent l="0" t="0" r="0" b="0"/>
                  <wp:docPr id="28372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3090" name=""/>
                          <pic:cNvPicPr/>
                        </pic:nvPicPr>
                        <pic:blipFill>
                          <a:blip r:embed="rId39"/>
                          <a:stretch>
                            <a:fillRect/>
                          </a:stretch>
                        </pic:blipFill>
                        <pic:spPr>
                          <a:xfrm>
                            <a:off x="0" y="0"/>
                            <a:ext cx="1437005" cy="287655"/>
                          </a:xfrm>
                          <a:prstGeom prst="rect">
                            <a:avLst/>
                          </a:prstGeom>
                        </pic:spPr>
                      </pic:pic>
                    </a:graphicData>
                  </a:graphic>
                </wp:inline>
              </w:drawing>
            </w:r>
          </w:p>
        </w:tc>
      </w:tr>
    </w:tbl>
    <w:p w14:paraId="7D08EB04" w14:textId="77777777" w:rsidR="006F19F4" w:rsidRDefault="006F19F4" w:rsidP="00DC34F1"/>
    <w:p w14:paraId="6DE3A3DF" w14:textId="77777777" w:rsidR="005F45E9" w:rsidRDefault="005F45E9">
      <w:pPr>
        <w:spacing w:after="160" w:line="259" w:lineRule="auto"/>
        <w:jc w:val="left"/>
        <w:rPr>
          <w:rFonts w:ascii="Calibri" w:eastAsiaTheme="majorEastAsia" w:hAnsi="Calibri" w:cs="Calibri"/>
          <w:b/>
          <w:bCs/>
        </w:rPr>
      </w:pPr>
      <w:r>
        <w:br w:type="page"/>
      </w:r>
    </w:p>
    <w:p w14:paraId="1FC3DE24" w14:textId="2CA26AB0" w:rsidR="006F19F4" w:rsidRDefault="006F19F4" w:rsidP="006F19F4">
      <w:pPr>
        <w:pStyle w:val="Heading3"/>
        <w:numPr>
          <w:ilvl w:val="2"/>
          <w:numId w:val="91"/>
        </w:numPr>
      </w:pPr>
      <w:bookmarkStart w:id="35" w:name="_Toc177147288"/>
      <w:r>
        <w:lastRenderedPageBreak/>
        <w:t>Alpha Scaling of all colour component</w:t>
      </w:r>
      <w:bookmarkEnd w:id="35"/>
    </w:p>
    <w:p w14:paraId="343E91F8" w14:textId="77777777" w:rsidR="006F19F4" w:rsidRDefault="006F19F4" w:rsidP="00DC34F1"/>
    <w:p w14:paraId="1C345C41" w14:textId="77777777" w:rsidR="006F19F4" w:rsidRDefault="006F19F4" w:rsidP="00DC34F1"/>
    <w:p w14:paraId="0EF7CF2F" w14:textId="7146CA1E" w:rsidR="006F19F4" w:rsidRDefault="00650E28" w:rsidP="00DC34F1">
      <w:r>
        <w:rPr>
          <w:noProof/>
        </w:rPr>
        <w:drawing>
          <wp:inline distT="0" distB="0" distL="0" distR="0" wp14:anchorId="50B1037E" wp14:editId="767E95D4">
            <wp:extent cx="3589655" cy="1341120"/>
            <wp:effectExtent l="0" t="0" r="0" b="0"/>
            <wp:docPr id="382389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89655" cy="1341120"/>
                    </a:xfrm>
                    <a:prstGeom prst="rect">
                      <a:avLst/>
                    </a:prstGeom>
                    <a:noFill/>
                    <a:ln>
                      <a:noFill/>
                    </a:ln>
                  </pic:spPr>
                </pic:pic>
              </a:graphicData>
            </a:graphic>
          </wp:inline>
        </w:drawing>
      </w:r>
    </w:p>
    <w:p w14:paraId="6C4C2FF2" w14:textId="77777777" w:rsidR="006F19F4" w:rsidRDefault="006F19F4" w:rsidP="00DC34F1"/>
    <w:tbl>
      <w:tblPr>
        <w:tblStyle w:val="TableGrid"/>
        <w:tblW w:w="9730" w:type="dxa"/>
        <w:tblLayout w:type="fixed"/>
        <w:tblLook w:val="04A0" w:firstRow="1" w:lastRow="0" w:firstColumn="1" w:lastColumn="0" w:noHBand="0" w:noVBand="1"/>
      </w:tblPr>
      <w:tblGrid>
        <w:gridCol w:w="2122"/>
        <w:gridCol w:w="2245"/>
        <w:gridCol w:w="2986"/>
        <w:gridCol w:w="2377"/>
      </w:tblGrid>
      <w:tr w:rsidR="006F19F4" w:rsidRPr="00DC34F1" w14:paraId="4B7E81DF" w14:textId="77777777" w:rsidTr="00C6670B">
        <w:tc>
          <w:tcPr>
            <w:tcW w:w="2122" w:type="dxa"/>
          </w:tcPr>
          <w:p w14:paraId="6DAE92A1" w14:textId="77777777" w:rsidR="006F19F4" w:rsidRPr="00DC34F1" w:rsidRDefault="006F19F4" w:rsidP="00C6670B">
            <w:pPr>
              <w:jc w:val="center"/>
              <w:rPr>
                <w:b/>
                <w:bCs/>
              </w:rPr>
            </w:pPr>
            <w:r w:rsidRPr="00DC34F1">
              <w:rPr>
                <w:b/>
                <w:bCs/>
              </w:rPr>
              <w:t>Setting</w:t>
            </w:r>
          </w:p>
        </w:tc>
        <w:tc>
          <w:tcPr>
            <w:tcW w:w="2245" w:type="dxa"/>
            <w:tcBorders>
              <w:bottom w:val="single" w:sz="4" w:space="0" w:color="auto"/>
            </w:tcBorders>
          </w:tcPr>
          <w:p w14:paraId="5D3C20B9" w14:textId="77777777" w:rsidR="006F19F4" w:rsidRPr="00DC34F1" w:rsidRDefault="006F19F4" w:rsidP="00C6670B">
            <w:pPr>
              <w:jc w:val="center"/>
              <w:rPr>
                <w:b/>
                <w:bCs/>
              </w:rPr>
            </w:pPr>
            <w:r w:rsidRPr="00DC34F1">
              <w:rPr>
                <w:b/>
                <w:bCs/>
              </w:rPr>
              <w:t>Original</w:t>
            </w:r>
          </w:p>
        </w:tc>
        <w:tc>
          <w:tcPr>
            <w:tcW w:w="2986" w:type="dxa"/>
            <w:tcBorders>
              <w:bottom w:val="single" w:sz="4" w:space="0" w:color="auto"/>
            </w:tcBorders>
          </w:tcPr>
          <w:p w14:paraId="66C04B52" w14:textId="77777777" w:rsidR="006F19F4" w:rsidRPr="00DC34F1" w:rsidRDefault="006F19F4" w:rsidP="00C6670B">
            <w:pPr>
              <w:jc w:val="center"/>
              <w:rPr>
                <w:b/>
                <w:bCs/>
              </w:rPr>
            </w:pPr>
          </w:p>
        </w:tc>
        <w:tc>
          <w:tcPr>
            <w:tcW w:w="2377" w:type="dxa"/>
            <w:tcBorders>
              <w:bottom w:val="single" w:sz="4" w:space="0" w:color="auto"/>
            </w:tcBorders>
          </w:tcPr>
          <w:p w14:paraId="7A167B20" w14:textId="77777777" w:rsidR="006F19F4" w:rsidRPr="00DC34F1" w:rsidRDefault="006F19F4" w:rsidP="00C6670B">
            <w:pPr>
              <w:jc w:val="center"/>
              <w:rPr>
                <w:b/>
                <w:bCs/>
              </w:rPr>
            </w:pPr>
            <w:r w:rsidRPr="00DC34F1">
              <w:rPr>
                <w:b/>
                <w:bCs/>
              </w:rPr>
              <w:t>Modified</w:t>
            </w:r>
          </w:p>
        </w:tc>
      </w:tr>
      <w:tr w:rsidR="006F19F4" w14:paraId="0927D81E" w14:textId="77777777" w:rsidTr="00C6670B">
        <w:tc>
          <w:tcPr>
            <w:tcW w:w="2122" w:type="dxa"/>
            <w:vAlign w:val="center"/>
          </w:tcPr>
          <w:p w14:paraId="4F491C9B" w14:textId="77777777" w:rsidR="006F19F4" w:rsidRDefault="006F19F4" w:rsidP="00C6670B">
            <w:pPr>
              <w:jc w:val="center"/>
            </w:pPr>
            <w:r>
              <w:t>Red, Green, Blue</w:t>
            </w:r>
          </w:p>
          <w:p w14:paraId="42DB42EC" w14:textId="77777777" w:rsidR="006F19F4" w:rsidRDefault="006F19F4" w:rsidP="00C6670B">
            <w:pPr>
              <w:jc w:val="center"/>
            </w:pPr>
            <w:r>
              <w:t>Alpha = 2 = 200%</w:t>
            </w:r>
          </w:p>
        </w:tc>
        <w:tc>
          <w:tcPr>
            <w:tcW w:w="2245" w:type="dxa"/>
            <w:shd w:val="clear" w:color="auto" w:fill="D9D9D9" w:themeFill="background1" w:themeFillShade="D9"/>
            <w:tcMar>
              <w:top w:w="57" w:type="dxa"/>
              <w:left w:w="57" w:type="dxa"/>
              <w:bottom w:w="57" w:type="dxa"/>
              <w:right w:w="57" w:type="dxa"/>
            </w:tcMar>
            <w:vAlign w:val="center"/>
          </w:tcPr>
          <w:p w14:paraId="70A31EB0" w14:textId="77777777" w:rsidR="006F19F4" w:rsidRPr="000625D5" w:rsidRDefault="006F19F4" w:rsidP="00C6670B">
            <w:pPr>
              <w:jc w:val="center"/>
            </w:pPr>
            <w:r w:rsidRPr="000625D5">
              <w:rPr>
                <w:noProof/>
              </w:rPr>
              <w:drawing>
                <wp:inline distT="0" distB="0" distL="0" distR="0" wp14:anchorId="28AE44D5" wp14:editId="40937206">
                  <wp:extent cx="1292251" cy="258531"/>
                  <wp:effectExtent l="0" t="0" r="3175" b="8255"/>
                  <wp:docPr id="83262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3CDD46AA" w14:textId="4D4BA136" w:rsidR="006F19F4" w:rsidRPr="00CB4104" w:rsidRDefault="005F45E9" w:rsidP="00C6670B">
            <w:pPr>
              <w:jc w:val="center"/>
              <w:rPr>
                <w:noProof/>
              </w:rPr>
            </w:pPr>
            <w:r w:rsidRPr="005F45E9">
              <w:rPr>
                <w:noProof/>
              </w:rPr>
              <w:drawing>
                <wp:inline distT="0" distB="0" distL="0" distR="0" wp14:anchorId="6974836F" wp14:editId="35E32BF7">
                  <wp:extent cx="1758950" cy="507365"/>
                  <wp:effectExtent l="0" t="0" r="0" b="6985"/>
                  <wp:docPr id="10396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560" name=""/>
                          <pic:cNvPicPr/>
                        </pic:nvPicPr>
                        <pic:blipFill>
                          <a:blip r:embed="rId87"/>
                          <a:stretch>
                            <a:fillRect/>
                          </a:stretch>
                        </pic:blipFill>
                        <pic:spPr>
                          <a:xfrm>
                            <a:off x="0" y="0"/>
                            <a:ext cx="1758950" cy="50736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0FECC3FF" w14:textId="31352B3A" w:rsidR="006F19F4" w:rsidRPr="00CB4104" w:rsidRDefault="005F45E9" w:rsidP="00C6670B">
            <w:pPr>
              <w:jc w:val="center"/>
            </w:pPr>
            <w:r w:rsidRPr="005F45E9">
              <w:rPr>
                <w:noProof/>
              </w:rPr>
              <w:drawing>
                <wp:inline distT="0" distB="0" distL="0" distR="0" wp14:anchorId="5FC80E1C" wp14:editId="18D2314D">
                  <wp:extent cx="1437005" cy="287655"/>
                  <wp:effectExtent l="0" t="0" r="0" b="0"/>
                  <wp:docPr id="884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635" name=""/>
                          <pic:cNvPicPr/>
                        </pic:nvPicPr>
                        <pic:blipFill>
                          <a:blip r:embed="rId88"/>
                          <a:stretch>
                            <a:fillRect/>
                          </a:stretch>
                        </pic:blipFill>
                        <pic:spPr>
                          <a:xfrm>
                            <a:off x="0" y="0"/>
                            <a:ext cx="1437005" cy="287655"/>
                          </a:xfrm>
                          <a:prstGeom prst="rect">
                            <a:avLst/>
                          </a:prstGeom>
                        </pic:spPr>
                      </pic:pic>
                    </a:graphicData>
                  </a:graphic>
                </wp:inline>
              </w:drawing>
            </w:r>
          </w:p>
        </w:tc>
      </w:tr>
      <w:tr w:rsidR="006F19F4" w14:paraId="678FE392" w14:textId="77777777" w:rsidTr="00C6670B">
        <w:tc>
          <w:tcPr>
            <w:tcW w:w="2122" w:type="dxa"/>
            <w:vAlign w:val="center"/>
          </w:tcPr>
          <w:p w14:paraId="589ABF81" w14:textId="77777777" w:rsidR="006F19F4" w:rsidRDefault="006F19F4" w:rsidP="00C6670B">
            <w:pPr>
              <w:jc w:val="center"/>
            </w:pPr>
            <w:r>
              <w:t>Red, Green, Blue</w:t>
            </w:r>
          </w:p>
          <w:p w14:paraId="43B19214" w14:textId="77777777" w:rsidR="006F19F4" w:rsidRDefault="006F19F4" w:rsidP="00C6670B">
            <w:pPr>
              <w:jc w:val="center"/>
            </w:pPr>
            <w:r>
              <w:t>Alpha = 1.5 = 150%</w:t>
            </w:r>
          </w:p>
        </w:tc>
        <w:tc>
          <w:tcPr>
            <w:tcW w:w="2245" w:type="dxa"/>
            <w:shd w:val="clear" w:color="auto" w:fill="D9D9D9" w:themeFill="background1" w:themeFillShade="D9"/>
            <w:tcMar>
              <w:top w:w="57" w:type="dxa"/>
              <w:left w:w="57" w:type="dxa"/>
              <w:bottom w:w="57" w:type="dxa"/>
              <w:right w:w="57" w:type="dxa"/>
            </w:tcMar>
            <w:vAlign w:val="center"/>
          </w:tcPr>
          <w:p w14:paraId="0E3DD76B" w14:textId="77777777" w:rsidR="006F19F4" w:rsidRPr="000625D5" w:rsidRDefault="006F19F4" w:rsidP="00C6670B">
            <w:pPr>
              <w:jc w:val="center"/>
            </w:pPr>
            <w:r w:rsidRPr="000625D5">
              <w:rPr>
                <w:noProof/>
              </w:rPr>
              <w:drawing>
                <wp:inline distT="0" distB="0" distL="0" distR="0" wp14:anchorId="56E5A0B8" wp14:editId="4253A017">
                  <wp:extent cx="1292251" cy="258531"/>
                  <wp:effectExtent l="0" t="0" r="3175" b="8255"/>
                  <wp:docPr id="132049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757DE8A7" w14:textId="09E3A49A" w:rsidR="006F19F4" w:rsidRPr="00CB4104" w:rsidRDefault="005F45E9" w:rsidP="00C6670B">
            <w:pPr>
              <w:jc w:val="center"/>
              <w:rPr>
                <w:noProof/>
              </w:rPr>
            </w:pPr>
            <w:r w:rsidRPr="005F45E9">
              <w:rPr>
                <w:noProof/>
              </w:rPr>
              <w:drawing>
                <wp:inline distT="0" distB="0" distL="0" distR="0" wp14:anchorId="7D2E5CC4" wp14:editId="76A9CD93">
                  <wp:extent cx="1758950" cy="507365"/>
                  <wp:effectExtent l="0" t="0" r="0" b="6985"/>
                  <wp:docPr id="68531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2195" name=""/>
                          <pic:cNvPicPr/>
                        </pic:nvPicPr>
                        <pic:blipFill>
                          <a:blip r:embed="rId87"/>
                          <a:stretch>
                            <a:fillRect/>
                          </a:stretch>
                        </pic:blipFill>
                        <pic:spPr>
                          <a:xfrm>
                            <a:off x="0" y="0"/>
                            <a:ext cx="1758950" cy="50736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7A534520" w14:textId="70F6CF11" w:rsidR="006F19F4" w:rsidRPr="00CB4104" w:rsidRDefault="005F45E9" w:rsidP="00C6670B">
            <w:pPr>
              <w:jc w:val="center"/>
            </w:pPr>
            <w:r w:rsidRPr="005F45E9">
              <w:rPr>
                <w:noProof/>
              </w:rPr>
              <w:drawing>
                <wp:inline distT="0" distB="0" distL="0" distR="0" wp14:anchorId="4772A920" wp14:editId="14CF0479">
                  <wp:extent cx="1437005" cy="287655"/>
                  <wp:effectExtent l="0" t="0" r="0" b="0"/>
                  <wp:docPr id="17841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7355" name=""/>
                          <pic:cNvPicPr/>
                        </pic:nvPicPr>
                        <pic:blipFill>
                          <a:blip r:embed="rId88"/>
                          <a:stretch>
                            <a:fillRect/>
                          </a:stretch>
                        </pic:blipFill>
                        <pic:spPr>
                          <a:xfrm>
                            <a:off x="0" y="0"/>
                            <a:ext cx="1437005" cy="287655"/>
                          </a:xfrm>
                          <a:prstGeom prst="rect">
                            <a:avLst/>
                          </a:prstGeom>
                        </pic:spPr>
                      </pic:pic>
                    </a:graphicData>
                  </a:graphic>
                </wp:inline>
              </w:drawing>
            </w:r>
          </w:p>
        </w:tc>
      </w:tr>
      <w:tr w:rsidR="006F19F4" w14:paraId="6421A9C1" w14:textId="77777777" w:rsidTr="00C6670B">
        <w:tc>
          <w:tcPr>
            <w:tcW w:w="2122" w:type="dxa"/>
            <w:vAlign w:val="center"/>
          </w:tcPr>
          <w:p w14:paraId="161A3720" w14:textId="77777777" w:rsidR="006F19F4" w:rsidRDefault="006F19F4" w:rsidP="00C6670B">
            <w:pPr>
              <w:jc w:val="center"/>
            </w:pPr>
            <w:r>
              <w:t>Red, Green, Blue</w:t>
            </w:r>
          </w:p>
          <w:p w14:paraId="06C18D5C" w14:textId="77777777" w:rsidR="006F19F4" w:rsidRDefault="006F19F4" w:rsidP="00C6670B">
            <w:pPr>
              <w:jc w:val="center"/>
            </w:pPr>
            <w:r>
              <w:t>Alpha = 1 = 100%</w:t>
            </w:r>
          </w:p>
        </w:tc>
        <w:tc>
          <w:tcPr>
            <w:tcW w:w="2245" w:type="dxa"/>
            <w:shd w:val="clear" w:color="auto" w:fill="D9D9D9" w:themeFill="background1" w:themeFillShade="D9"/>
            <w:tcMar>
              <w:top w:w="57" w:type="dxa"/>
              <w:left w:w="57" w:type="dxa"/>
              <w:bottom w:w="57" w:type="dxa"/>
              <w:right w:w="57" w:type="dxa"/>
            </w:tcMar>
            <w:vAlign w:val="center"/>
          </w:tcPr>
          <w:p w14:paraId="4A58C7E1" w14:textId="77777777" w:rsidR="006F19F4" w:rsidRDefault="006F19F4" w:rsidP="00C6670B">
            <w:pPr>
              <w:jc w:val="center"/>
            </w:pPr>
            <w:r w:rsidRPr="000625D5">
              <w:rPr>
                <w:noProof/>
              </w:rPr>
              <w:drawing>
                <wp:inline distT="0" distB="0" distL="0" distR="0" wp14:anchorId="6D6D67C8" wp14:editId="19335D6B">
                  <wp:extent cx="1292251" cy="258531"/>
                  <wp:effectExtent l="0" t="0" r="3175" b="8255"/>
                  <wp:docPr id="176238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4AF8EB30" w14:textId="394EFD52" w:rsidR="006F19F4" w:rsidRPr="000625D5" w:rsidRDefault="005F45E9" w:rsidP="00C6670B">
            <w:pPr>
              <w:jc w:val="center"/>
              <w:rPr>
                <w:noProof/>
              </w:rPr>
            </w:pPr>
            <w:r w:rsidRPr="005F45E9">
              <w:rPr>
                <w:noProof/>
              </w:rPr>
              <w:drawing>
                <wp:inline distT="0" distB="0" distL="0" distR="0" wp14:anchorId="26591865" wp14:editId="430999DB">
                  <wp:extent cx="1758950" cy="507365"/>
                  <wp:effectExtent l="0" t="0" r="0" b="6985"/>
                  <wp:docPr id="164337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78492" name=""/>
                          <pic:cNvPicPr/>
                        </pic:nvPicPr>
                        <pic:blipFill>
                          <a:blip r:embed="rId87"/>
                          <a:stretch>
                            <a:fillRect/>
                          </a:stretch>
                        </pic:blipFill>
                        <pic:spPr>
                          <a:xfrm>
                            <a:off x="0" y="0"/>
                            <a:ext cx="1758950" cy="50736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4A637238" w14:textId="246BF171" w:rsidR="006F19F4" w:rsidRDefault="005F45E9" w:rsidP="00C6670B">
            <w:pPr>
              <w:jc w:val="center"/>
            </w:pPr>
            <w:r w:rsidRPr="005F45E9">
              <w:rPr>
                <w:noProof/>
              </w:rPr>
              <w:drawing>
                <wp:inline distT="0" distB="0" distL="0" distR="0" wp14:anchorId="5C1A32BF" wp14:editId="7419BA27">
                  <wp:extent cx="1437005" cy="287655"/>
                  <wp:effectExtent l="0" t="0" r="0" b="0"/>
                  <wp:docPr id="55420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04192" name=""/>
                          <pic:cNvPicPr/>
                        </pic:nvPicPr>
                        <pic:blipFill>
                          <a:blip r:embed="rId88"/>
                          <a:stretch>
                            <a:fillRect/>
                          </a:stretch>
                        </pic:blipFill>
                        <pic:spPr>
                          <a:xfrm>
                            <a:off x="0" y="0"/>
                            <a:ext cx="1437005" cy="287655"/>
                          </a:xfrm>
                          <a:prstGeom prst="rect">
                            <a:avLst/>
                          </a:prstGeom>
                        </pic:spPr>
                      </pic:pic>
                    </a:graphicData>
                  </a:graphic>
                </wp:inline>
              </w:drawing>
            </w:r>
          </w:p>
        </w:tc>
      </w:tr>
      <w:tr w:rsidR="006F19F4" w14:paraId="3F7A088F" w14:textId="77777777" w:rsidTr="00C6670B">
        <w:tc>
          <w:tcPr>
            <w:tcW w:w="2122" w:type="dxa"/>
            <w:vAlign w:val="center"/>
          </w:tcPr>
          <w:p w14:paraId="7A7A4207" w14:textId="77777777" w:rsidR="006F19F4" w:rsidRDefault="006F19F4" w:rsidP="00C6670B">
            <w:pPr>
              <w:jc w:val="center"/>
            </w:pPr>
            <w:r>
              <w:t>Red, Green, Blue</w:t>
            </w:r>
          </w:p>
          <w:p w14:paraId="3F43FC7B" w14:textId="77777777" w:rsidR="006F19F4" w:rsidRDefault="006F19F4" w:rsidP="00C6670B">
            <w:pPr>
              <w:jc w:val="center"/>
            </w:pPr>
            <w:r>
              <w:t>Alpha = 0.5 = 50%</w:t>
            </w:r>
          </w:p>
        </w:tc>
        <w:tc>
          <w:tcPr>
            <w:tcW w:w="2245" w:type="dxa"/>
            <w:shd w:val="clear" w:color="auto" w:fill="D9D9D9" w:themeFill="background1" w:themeFillShade="D9"/>
            <w:tcMar>
              <w:top w:w="57" w:type="dxa"/>
              <w:left w:w="57" w:type="dxa"/>
              <w:bottom w:w="57" w:type="dxa"/>
              <w:right w:w="57" w:type="dxa"/>
            </w:tcMar>
            <w:vAlign w:val="center"/>
          </w:tcPr>
          <w:p w14:paraId="2E39D0ED" w14:textId="77777777" w:rsidR="006F19F4" w:rsidRDefault="006F19F4" w:rsidP="00C6670B">
            <w:pPr>
              <w:jc w:val="center"/>
            </w:pPr>
            <w:r w:rsidRPr="000625D5">
              <w:rPr>
                <w:noProof/>
              </w:rPr>
              <w:drawing>
                <wp:inline distT="0" distB="0" distL="0" distR="0" wp14:anchorId="5F13553D" wp14:editId="03B9FE19">
                  <wp:extent cx="1292251" cy="258531"/>
                  <wp:effectExtent l="0" t="0" r="3175" b="8255"/>
                  <wp:docPr id="54062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7B10F08E" w14:textId="7504799C" w:rsidR="006F19F4" w:rsidRPr="00F046C4" w:rsidRDefault="004002A5" w:rsidP="00C6670B">
            <w:pPr>
              <w:jc w:val="center"/>
            </w:pPr>
            <w:r w:rsidRPr="004002A5">
              <w:rPr>
                <w:noProof/>
              </w:rPr>
              <w:drawing>
                <wp:inline distT="0" distB="0" distL="0" distR="0" wp14:anchorId="47BA5546" wp14:editId="52664528">
                  <wp:extent cx="1758950" cy="499110"/>
                  <wp:effectExtent l="0" t="0" r="0" b="0"/>
                  <wp:docPr id="122899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96740" name=""/>
                          <pic:cNvPicPr/>
                        </pic:nvPicPr>
                        <pic:blipFill>
                          <a:blip r:embed="rId89"/>
                          <a:stretch>
                            <a:fillRect/>
                          </a:stretch>
                        </pic:blipFill>
                        <pic:spPr>
                          <a:xfrm>
                            <a:off x="0" y="0"/>
                            <a:ext cx="1758950" cy="49911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53E97D55" w14:textId="4935C50C" w:rsidR="006F19F4" w:rsidRDefault="004002A5" w:rsidP="00C6670B">
            <w:pPr>
              <w:jc w:val="center"/>
            </w:pPr>
            <w:r w:rsidRPr="004002A5">
              <w:rPr>
                <w:noProof/>
              </w:rPr>
              <w:drawing>
                <wp:inline distT="0" distB="0" distL="0" distR="0" wp14:anchorId="2ED52824" wp14:editId="4271AB32">
                  <wp:extent cx="1437005" cy="287655"/>
                  <wp:effectExtent l="0" t="0" r="0" b="0"/>
                  <wp:docPr id="153424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5379" name=""/>
                          <pic:cNvPicPr/>
                        </pic:nvPicPr>
                        <pic:blipFill>
                          <a:blip r:embed="rId90"/>
                          <a:stretch>
                            <a:fillRect/>
                          </a:stretch>
                        </pic:blipFill>
                        <pic:spPr>
                          <a:xfrm>
                            <a:off x="0" y="0"/>
                            <a:ext cx="1437005" cy="287655"/>
                          </a:xfrm>
                          <a:prstGeom prst="rect">
                            <a:avLst/>
                          </a:prstGeom>
                        </pic:spPr>
                      </pic:pic>
                    </a:graphicData>
                  </a:graphic>
                </wp:inline>
              </w:drawing>
            </w:r>
          </w:p>
        </w:tc>
      </w:tr>
      <w:tr w:rsidR="006F19F4" w14:paraId="1137E73A" w14:textId="77777777" w:rsidTr="00C6670B">
        <w:tc>
          <w:tcPr>
            <w:tcW w:w="2122" w:type="dxa"/>
            <w:vAlign w:val="center"/>
          </w:tcPr>
          <w:p w14:paraId="47A73841" w14:textId="77777777" w:rsidR="006F19F4" w:rsidRDefault="006F19F4" w:rsidP="00C6670B">
            <w:pPr>
              <w:jc w:val="center"/>
            </w:pPr>
            <w:r>
              <w:t>Red, Green, Blue</w:t>
            </w:r>
          </w:p>
          <w:p w14:paraId="7525FB70" w14:textId="77777777" w:rsidR="006F19F4" w:rsidRDefault="006F19F4" w:rsidP="00C6670B">
            <w:pPr>
              <w:jc w:val="center"/>
            </w:pPr>
            <w:r>
              <w:t>Alpha = 0 = 0%</w:t>
            </w:r>
          </w:p>
        </w:tc>
        <w:tc>
          <w:tcPr>
            <w:tcW w:w="2245" w:type="dxa"/>
            <w:shd w:val="clear" w:color="auto" w:fill="D9D9D9" w:themeFill="background1" w:themeFillShade="D9"/>
            <w:tcMar>
              <w:top w:w="57" w:type="dxa"/>
              <w:left w:w="57" w:type="dxa"/>
              <w:bottom w:w="57" w:type="dxa"/>
              <w:right w:w="57" w:type="dxa"/>
            </w:tcMar>
            <w:vAlign w:val="center"/>
          </w:tcPr>
          <w:p w14:paraId="4D2BF21F" w14:textId="77777777" w:rsidR="006F19F4" w:rsidRDefault="006F19F4" w:rsidP="00C6670B">
            <w:pPr>
              <w:jc w:val="center"/>
            </w:pPr>
            <w:r w:rsidRPr="000625D5">
              <w:rPr>
                <w:noProof/>
              </w:rPr>
              <w:drawing>
                <wp:inline distT="0" distB="0" distL="0" distR="0" wp14:anchorId="3FF9DE2E" wp14:editId="6FCD4F58">
                  <wp:extent cx="1292251" cy="258531"/>
                  <wp:effectExtent l="0" t="0" r="3175" b="8255"/>
                  <wp:docPr id="199993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5065" name=""/>
                          <pic:cNvPicPr/>
                        </pic:nvPicPr>
                        <pic:blipFill>
                          <a:blip r:embed="rId39"/>
                          <a:stretch>
                            <a:fillRect/>
                          </a:stretch>
                        </pic:blipFill>
                        <pic:spPr>
                          <a:xfrm>
                            <a:off x="0" y="0"/>
                            <a:ext cx="1331697" cy="266423"/>
                          </a:xfrm>
                          <a:prstGeom prst="rect">
                            <a:avLst/>
                          </a:prstGeom>
                        </pic:spPr>
                      </pic:pic>
                    </a:graphicData>
                  </a:graphic>
                </wp:inline>
              </w:drawing>
            </w:r>
          </w:p>
        </w:tc>
        <w:tc>
          <w:tcPr>
            <w:tcW w:w="2986" w:type="dxa"/>
            <w:shd w:val="clear" w:color="auto" w:fill="D9D9D9" w:themeFill="background1" w:themeFillShade="D9"/>
            <w:vAlign w:val="center"/>
          </w:tcPr>
          <w:p w14:paraId="29F4619C" w14:textId="6F5ABEAA" w:rsidR="006F19F4" w:rsidRDefault="004002A5" w:rsidP="00C6670B">
            <w:pPr>
              <w:jc w:val="center"/>
            </w:pPr>
            <w:r w:rsidRPr="005F45E9">
              <w:rPr>
                <w:noProof/>
              </w:rPr>
              <w:drawing>
                <wp:inline distT="0" distB="0" distL="0" distR="0" wp14:anchorId="07516F2E" wp14:editId="5A22EF15">
                  <wp:extent cx="1758950" cy="510540"/>
                  <wp:effectExtent l="0" t="0" r="0" b="3810"/>
                  <wp:docPr id="149995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3521" name=""/>
                          <pic:cNvPicPr/>
                        </pic:nvPicPr>
                        <pic:blipFill>
                          <a:blip r:embed="rId85"/>
                          <a:stretch>
                            <a:fillRect/>
                          </a:stretch>
                        </pic:blipFill>
                        <pic:spPr>
                          <a:xfrm>
                            <a:off x="0" y="0"/>
                            <a:ext cx="1758950" cy="510540"/>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1F51690D" w14:textId="2C7B1030" w:rsidR="006F19F4" w:rsidRDefault="004002A5" w:rsidP="00C6670B">
            <w:r w:rsidRPr="005F45E9">
              <w:rPr>
                <w:noProof/>
              </w:rPr>
              <w:drawing>
                <wp:inline distT="0" distB="0" distL="0" distR="0" wp14:anchorId="0828CF11" wp14:editId="209C798C">
                  <wp:extent cx="1437005" cy="287655"/>
                  <wp:effectExtent l="0" t="0" r="0" b="0"/>
                  <wp:docPr id="87084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13090" name=""/>
                          <pic:cNvPicPr/>
                        </pic:nvPicPr>
                        <pic:blipFill>
                          <a:blip r:embed="rId39"/>
                          <a:stretch>
                            <a:fillRect/>
                          </a:stretch>
                        </pic:blipFill>
                        <pic:spPr>
                          <a:xfrm>
                            <a:off x="0" y="0"/>
                            <a:ext cx="1437005" cy="287655"/>
                          </a:xfrm>
                          <a:prstGeom prst="rect">
                            <a:avLst/>
                          </a:prstGeom>
                        </pic:spPr>
                      </pic:pic>
                    </a:graphicData>
                  </a:graphic>
                </wp:inline>
              </w:drawing>
            </w:r>
          </w:p>
        </w:tc>
      </w:tr>
    </w:tbl>
    <w:p w14:paraId="22ACF5FE" w14:textId="77777777" w:rsidR="006F19F4" w:rsidRDefault="006F19F4" w:rsidP="00DC34F1"/>
    <w:p w14:paraId="340B5F9C" w14:textId="77777777" w:rsidR="00A3327F" w:rsidRDefault="00A3327F">
      <w:pPr>
        <w:spacing w:after="160" w:line="259" w:lineRule="auto"/>
        <w:jc w:val="left"/>
      </w:pPr>
      <w:r>
        <w:br w:type="page"/>
      </w:r>
    </w:p>
    <w:p w14:paraId="62FA099E" w14:textId="77777777" w:rsidR="006F19F4" w:rsidRDefault="006F19F4">
      <w:pPr>
        <w:spacing w:after="160" w:line="259" w:lineRule="auto"/>
        <w:jc w:val="left"/>
        <w:rPr>
          <w:rFonts w:ascii="Calibri" w:eastAsiaTheme="majorEastAsia" w:hAnsi="Calibri" w:cs="Calibri"/>
          <w:b/>
          <w:bCs/>
          <w:sz w:val="28"/>
          <w:szCs w:val="28"/>
        </w:rPr>
      </w:pPr>
    </w:p>
    <w:p w14:paraId="45151059" w14:textId="43808216" w:rsidR="007B02B6" w:rsidRDefault="007B02B6" w:rsidP="007B02B6">
      <w:pPr>
        <w:pStyle w:val="Heading2"/>
      </w:pPr>
      <w:bookmarkStart w:id="36" w:name="_Toc177147289"/>
      <w:r>
        <w:t>Adding Translation</w:t>
      </w:r>
      <w:r w:rsidR="004302AC">
        <w:t xml:space="preserve"> (image colour cast)</w:t>
      </w:r>
      <w:r>
        <w:t xml:space="preserve"> into the mix</w:t>
      </w:r>
      <w:bookmarkEnd w:id="36"/>
    </w:p>
    <w:p w14:paraId="3EA394F0" w14:textId="77777777" w:rsidR="004A4309" w:rsidRDefault="004A4309" w:rsidP="007B02B6"/>
    <w:p w14:paraId="383B7F8A" w14:textId="77777777" w:rsidR="00207E4E" w:rsidRDefault="004A4309" w:rsidP="007B02B6">
      <w:r>
        <w:t xml:space="preserve">This is simply the colour cast that we will </w:t>
      </w:r>
      <w:r w:rsidR="00207E4E">
        <w:t>ADD</w:t>
      </w:r>
      <w:r>
        <w:t xml:space="preserve"> </w:t>
      </w:r>
      <w:r w:rsidR="00207E4E">
        <w:t xml:space="preserve">to ever pixel </w:t>
      </w:r>
      <w:r>
        <w:t xml:space="preserve">over the whole image even if the colour is not present in the pixel we are working with. </w:t>
      </w:r>
    </w:p>
    <w:p w14:paraId="591CD361" w14:textId="77777777" w:rsidR="004302AC" w:rsidRDefault="004302AC" w:rsidP="007B02B6"/>
    <w:p w14:paraId="542110A8" w14:textId="5A9006DB" w:rsidR="007B02B6" w:rsidRDefault="004A4309" w:rsidP="007B02B6">
      <w:r>
        <w:t xml:space="preserve">This is a percentage of the </w:t>
      </w:r>
      <w:r w:rsidR="00207E4E">
        <w:t>full value of the</w:t>
      </w:r>
      <w:r>
        <w:t xml:space="preserve"> colour </w:t>
      </w:r>
      <w:r w:rsidR="00207E4E">
        <w:t>(255</w:t>
      </w:r>
      <w:r w:rsidR="00207E4E" w:rsidRPr="00207E4E">
        <w:rPr>
          <w:vertAlign w:val="subscript"/>
        </w:rPr>
        <w:t>10</w:t>
      </w:r>
      <w:r w:rsidR="00207E4E">
        <w:t xml:space="preserve"> or FF</w:t>
      </w:r>
      <w:r w:rsidR="00207E4E" w:rsidRPr="00207E4E">
        <w:rPr>
          <w:vertAlign w:val="subscript"/>
        </w:rPr>
        <w:t>16</w:t>
      </w:r>
      <w:r w:rsidR="00207E4E">
        <w:t>)</w:t>
      </w:r>
      <w:r w:rsidR="008167E3">
        <w:t xml:space="preserve"> and NOT the value of that colour byte of the pixel we are working with</w:t>
      </w:r>
      <w:r>
        <w:t xml:space="preserve">. </w:t>
      </w:r>
    </w:p>
    <w:p w14:paraId="2F2726BB" w14:textId="77777777" w:rsidR="008167E3" w:rsidRDefault="008167E3" w:rsidP="007B02B6"/>
    <w:p w14:paraId="50897ADE" w14:textId="7E4CD06E" w:rsidR="008167E3" w:rsidRDefault="008167E3" w:rsidP="008167E3">
      <w:pPr>
        <w:pStyle w:val="Heading3"/>
      </w:pPr>
      <w:bookmarkStart w:id="37" w:name="_Toc177147290"/>
      <w:r>
        <w:t>Example 1</w:t>
      </w:r>
      <w:bookmarkEnd w:id="37"/>
    </w:p>
    <w:p w14:paraId="2EBE62AC" w14:textId="77777777" w:rsidR="008167E3" w:rsidRDefault="008167E3" w:rsidP="007B02B6"/>
    <w:p w14:paraId="2CE4650D" w14:textId="77777777" w:rsidR="008167E3" w:rsidRDefault="008167E3" w:rsidP="004E7B9F">
      <w:r>
        <w:t>We are working with a pixel that has:</w:t>
      </w:r>
    </w:p>
    <w:p w14:paraId="2D551970" w14:textId="77777777" w:rsidR="008167E3" w:rsidRDefault="008167E3" w:rsidP="008167E3">
      <w:pPr>
        <w:jc w:val="center"/>
      </w:pPr>
      <w:r>
        <w:t>Color[A=255, R=128, G=0, B=0]</w:t>
      </w:r>
    </w:p>
    <w:p w14:paraId="3298E1DE" w14:textId="77777777" w:rsidR="004302AC" w:rsidRDefault="004302AC" w:rsidP="008167E3"/>
    <w:p w14:paraId="50CE60F0" w14:textId="41E613F8" w:rsidR="007B02B6" w:rsidRDefault="008167E3" w:rsidP="008167E3">
      <w:r>
        <w:t>Now we want to ADD a Green cast to pixel of 20%. This is 20% of full green which has a byte value of 255</w:t>
      </w:r>
      <w:r w:rsidRPr="008167E3">
        <w:rPr>
          <w:vertAlign w:val="subscript"/>
        </w:rPr>
        <w:t>10</w:t>
      </w:r>
      <w:r>
        <w:t xml:space="preserve"> or FF</w:t>
      </w:r>
      <w:r w:rsidRPr="008167E3">
        <w:rPr>
          <w:vertAlign w:val="subscript"/>
        </w:rPr>
        <w:t>16</w:t>
      </w:r>
      <w:r>
        <w:t>. The modified Pixel will now be:</w:t>
      </w:r>
    </w:p>
    <w:p w14:paraId="62F48F1B" w14:textId="05D0FE83" w:rsidR="008167E3" w:rsidRDefault="008167E3" w:rsidP="008167E3">
      <w:pPr>
        <w:jc w:val="center"/>
      </w:pPr>
      <w:r>
        <w:t>Color[A=255, R=128, G=51, B=0]</w:t>
      </w:r>
    </w:p>
    <w:p w14:paraId="092D4E98" w14:textId="77777777" w:rsidR="008167E3" w:rsidRDefault="008167E3" w:rsidP="008167E3">
      <w:pPr>
        <w:jc w:val="center"/>
      </w:pPr>
    </w:p>
    <w:p w14:paraId="21310195" w14:textId="77777777" w:rsidR="008167E3" w:rsidRDefault="008167E3" w:rsidP="004E7B9F"/>
    <w:p w14:paraId="608898F0" w14:textId="3FEBE276" w:rsidR="008167E3" w:rsidRDefault="008167E3" w:rsidP="008167E3">
      <w:pPr>
        <w:pStyle w:val="Heading3"/>
        <w:numPr>
          <w:ilvl w:val="2"/>
          <w:numId w:val="78"/>
        </w:numPr>
      </w:pPr>
      <w:bookmarkStart w:id="38" w:name="_Toc177147291"/>
      <w:r>
        <w:t>Example 2</w:t>
      </w:r>
      <w:bookmarkEnd w:id="38"/>
    </w:p>
    <w:p w14:paraId="73601C81" w14:textId="77777777" w:rsidR="008167E3" w:rsidRDefault="008167E3" w:rsidP="008167E3"/>
    <w:p w14:paraId="49328197" w14:textId="77777777" w:rsidR="008167E3" w:rsidRDefault="008167E3" w:rsidP="008167E3">
      <w:r>
        <w:t>We are working with a pixel that has:</w:t>
      </w:r>
    </w:p>
    <w:p w14:paraId="31A25A18" w14:textId="77777777" w:rsidR="008167E3" w:rsidRDefault="008167E3" w:rsidP="008167E3">
      <w:pPr>
        <w:jc w:val="center"/>
      </w:pPr>
      <w:r>
        <w:t>Color[A=255, R=128, G=0, B=0]</w:t>
      </w:r>
    </w:p>
    <w:p w14:paraId="2B16CA77" w14:textId="77777777" w:rsidR="008167E3" w:rsidRDefault="008167E3" w:rsidP="008167E3"/>
    <w:p w14:paraId="4A2030A6" w14:textId="77777777" w:rsidR="008167E3" w:rsidRDefault="008167E3" w:rsidP="008167E3">
      <w:r>
        <w:t>We want to ADD a Red cast to the image of 20%. This is 20% of full Red byte value of 255</w:t>
      </w:r>
      <w:r w:rsidRPr="008167E3">
        <w:rPr>
          <w:vertAlign w:val="subscript"/>
        </w:rPr>
        <w:t>10</w:t>
      </w:r>
      <w:r>
        <w:t xml:space="preserve"> or FF</w:t>
      </w:r>
      <w:r w:rsidRPr="008167E3">
        <w:rPr>
          <w:vertAlign w:val="subscript"/>
        </w:rPr>
        <w:t>16</w:t>
      </w:r>
      <w:r w:rsidRPr="008167E3">
        <w:t>. 20% of full value is</w:t>
      </w:r>
      <w:r>
        <w:rPr>
          <w:vertAlign w:val="subscript"/>
        </w:rPr>
        <w:t xml:space="preserve"> </w:t>
      </w:r>
      <w:r>
        <w:t>51</w:t>
      </w:r>
      <w:r w:rsidRPr="008167E3">
        <w:rPr>
          <w:vertAlign w:val="subscript"/>
        </w:rPr>
        <w:t>10</w:t>
      </w:r>
      <w:r>
        <w:t xml:space="preserve"> or 33</w:t>
      </w:r>
      <w:r w:rsidRPr="008167E3">
        <w:rPr>
          <w:vertAlign w:val="subscript"/>
        </w:rPr>
        <w:t>16</w:t>
      </w:r>
      <w:r>
        <w:t xml:space="preserve">. </w:t>
      </w:r>
    </w:p>
    <w:p w14:paraId="496068C1" w14:textId="77777777" w:rsidR="004302AC" w:rsidRDefault="004302AC" w:rsidP="008167E3"/>
    <w:p w14:paraId="50803617" w14:textId="2E1DD425" w:rsidR="008167E3" w:rsidRDefault="008167E3" w:rsidP="008167E3">
      <w:r>
        <w:t>Note: This 20% was not of the existing red value of 128</w:t>
      </w:r>
      <w:r w:rsidRPr="008167E3">
        <w:rPr>
          <w:vertAlign w:val="subscript"/>
        </w:rPr>
        <w:t>10</w:t>
      </w:r>
      <w:r>
        <w:t xml:space="preserve"> but will be added to that value (128+51 = 179)</w:t>
      </w:r>
    </w:p>
    <w:p w14:paraId="03460107" w14:textId="77777777" w:rsidR="008167E3" w:rsidRDefault="008167E3" w:rsidP="008167E3"/>
    <w:p w14:paraId="3C671533" w14:textId="61A7F3EF" w:rsidR="008167E3" w:rsidRDefault="008167E3" w:rsidP="008167E3">
      <w:r>
        <w:t>The modified Pixel will now be:</w:t>
      </w:r>
    </w:p>
    <w:p w14:paraId="59A50E22" w14:textId="7E192C51" w:rsidR="008167E3" w:rsidRDefault="008167E3" w:rsidP="008167E3">
      <w:pPr>
        <w:jc w:val="center"/>
      </w:pPr>
      <w:r>
        <w:t>Color[A=255, R=179, G=51, B=0]</w:t>
      </w:r>
    </w:p>
    <w:p w14:paraId="6FA9CF74" w14:textId="77777777" w:rsidR="008167E3" w:rsidRDefault="008167E3" w:rsidP="004E7B9F"/>
    <w:p w14:paraId="4704F9C2" w14:textId="09F19358" w:rsidR="00166CC4" w:rsidRDefault="00166CC4" w:rsidP="00166CC4">
      <w:pPr>
        <w:pStyle w:val="Heading3"/>
        <w:numPr>
          <w:ilvl w:val="2"/>
          <w:numId w:val="82"/>
        </w:numPr>
      </w:pPr>
      <w:bookmarkStart w:id="39" w:name="_Toc177147292"/>
      <w:r>
        <w:t>Worked Example</w:t>
      </w:r>
      <w:bookmarkEnd w:id="39"/>
      <w:r>
        <w:t xml:space="preserve"> </w:t>
      </w:r>
    </w:p>
    <w:p w14:paraId="1F5C953F" w14:textId="77777777" w:rsidR="00166CC4" w:rsidRDefault="00166CC4" w:rsidP="00166CC4"/>
    <w:p w14:paraId="60AE4CC4" w14:textId="454989AE" w:rsidR="00166CC4" w:rsidRPr="00166CC4" w:rsidRDefault="00166CC4" w:rsidP="00166CC4">
      <w:r>
        <w:t>We take or test image and we set the Image to have a red cast of 50%. This will add 128 to every pixels red component. If the red components value goes above 255 it is capped at 255.</w:t>
      </w:r>
    </w:p>
    <w:p w14:paraId="29181DB6" w14:textId="77777777" w:rsidR="008167E3" w:rsidRDefault="008167E3" w:rsidP="004E7B9F"/>
    <w:p w14:paraId="279B8A63" w14:textId="18C26362" w:rsidR="00166CC4" w:rsidRDefault="00166CC4" w:rsidP="004E7B9F">
      <w:r>
        <w:t xml:space="preserve">Under Red byte translation enter 0.5 for 50%. This will be a value of 128 (50% of 255) and this will be added to the existing red </w:t>
      </w:r>
      <w:r w:rsidR="004D6F78">
        <w:t>component</w:t>
      </w:r>
      <w:r>
        <w:t>. Each byte will have a ceiling of 255 and any amounts over that get ignored.</w:t>
      </w:r>
    </w:p>
    <w:p w14:paraId="2F2D9501" w14:textId="77777777" w:rsidR="008167E3" w:rsidRDefault="008167E3" w:rsidP="004E7B9F"/>
    <w:p w14:paraId="392E3E59" w14:textId="145FDD43" w:rsidR="008167E3" w:rsidRDefault="00166CC4" w:rsidP="004E7B9F">
      <w:r w:rsidRPr="00166CC4">
        <w:rPr>
          <w:noProof/>
        </w:rPr>
        <w:lastRenderedPageBreak/>
        <w:drawing>
          <wp:inline distT="0" distB="0" distL="0" distR="0" wp14:anchorId="3CB80A1D" wp14:editId="3B97DA82">
            <wp:extent cx="5731510" cy="1001395"/>
            <wp:effectExtent l="0" t="0" r="2540" b="8255"/>
            <wp:docPr id="208343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38375" name=""/>
                    <pic:cNvPicPr/>
                  </pic:nvPicPr>
                  <pic:blipFill>
                    <a:blip r:embed="rId91"/>
                    <a:stretch>
                      <a:fillRect/>
                    </a:stretch>
                  </pic:blipFill>
                  <pic:spPr>
                    <a:xfrm>
                      <a:off x="0" y="0"/>
                      <a:ext cx="5731510" cy="1001395"/>
                    </a:xfrm>
                    <a:prstGeom prst="rect">
                      <a:avLst/>
                    </a:prstGeom>
                  </pic:spPr>
                </pic:pic>
              </a:graphicData>
            </a:graphic>
          </wp:inline>
        </w:drawing>
      </w:r>
    </w:p>
    <w:p w14:paraId="4F0E438B" w14:textId="77777777" w:rsidR="00166CC4" w:rsidRDefault="00166CC4" w:rsidP="004E7B9F"/>
    <w:p w14:paraId="4C623B36" w14:textId="77777777" w:rsidR="00166CC4" w:rsidRDefault="00166CC4" w:rsidP="004E7B9F">
      <w:r>
        <w:t>We can now see the effect that this cast will have on the image. (ignore the grey boarder as this is just added to allow you to pick out the image that is 1 pixel high by 5 pixels wide)</w:t>
      </w:r>
    </w:p>
    <w:p w14:paraId="2D9C92E8" w14:textId="419A0297" w:rsidR="00166CC4" w:rsidRDefault="00166CC4" w:rsidP="004E7B9F">
      <w:r>
        <w:t xml:space="preserve"> </w:t>
      </w:r>
    </w:p>
    <w:tbl>
      <w:tblPr>
        <w:tblStyle w:val="TableGrid"/>
        <w:tblW w:w="0" w:type="auto"/>
        <w:tblLook w:val="04A0" w:firstRow="1" w:lastRow="0" w:firstColumn="1" w:lastColumn="0" w:noHBand="0" w:noVBand="1"/>
      </w:tblPr>
      <w:tblGrid>
        <w:gridCol w:w="4515"/>
        <w:gridCol w:w="4501"/>
      </w:tblGrid>
      <w:tr w:rsidR="00166CC4" w:rsidRPr="00166CC4" w14:paraId="5B11CDE9" w14:textId="77777777" w:rsidTr="00166CC4">
        <w:tc>
          <w:tcPr>
            <w:tcW w:w="4508" w:type="dxa"/>
          </w:tcPr>
          <w:p w14:paraId="0FD08A09" w14:textId="52512AF1" w:rsidR="00166CC4" w:rsidRPr="00166CC4" w:rsidRDefault="00166CC4" w:rsidP="00166CC4">
            <w:pPr>
              <w:jc w:val="center"/>
              <w:rPr>
                <w:b/>
                <w:bCs/>
              </w:rPr>
            </w:pPr>
            <w:r w:rsidRPr="00166CC4">
              <w:rPr>
                <w:b/>
                <w:bCs/>
              </w:rPr>
              <w:t>Original</w:t>
            </w:r>
          </w:p>
        </w:tc>
        <w:tc>
          <w:tcPr>
            <w:tcW w:w="4508" w:type="dxa"/>
          </w:tcPr>
          <w:p w14:paraId="4E4C2AC6" w14:textId="6F0FA852" w:rsidR="00166CC4" w:rsidRPr="00166CC4" w:rsidRDefault="00166CC4" w:rsidP="00166CC4">
            <w:pPr>
              <w:jc w:val="center"/>
              <w:rPr>
                <w:b/>
                <w:bCs/>
              </w:rPr>
            </w:pPr>
            <w:r w:rsidRPr="00166CC4">
              <w:rPr>
                <w:b/>
                <w:bCs/>
              </w:rPr>
              <w:t>Modified with 50% Red cast</w:t>
            </w:r>
          </w:p>
        </w:tc>
      </w:tr>
      <w:tr w:rsidR="00166CC4" w14:paraId="7368BB12" w14:textId="77777777" w:rsidTr="00166CC4">
        <w:tc>
          <w:tcPr>
            <w:tcW w:w="4508" w:type="dxa"/>
          </w:tcPr>
          <w:p w14:paraId="551557A2" w14:textId="35516B0A" w:rsidR="00166CC4" w:rsidRDefault="00166CC4" w:rsidP="00166CC4">
            <w:pPr>
              <w:jc w:val="center"/>
            </w:pPr>
            <w:r w:rsidRPr="00166CC4">
              <w:rPr>
                <w:noProof/>
              </w:rPr>
              <w:drawing>
                <wp:inline distT="0" distB="0" distL="0" distR="0" wp14:anchorId="0F84224C" wp14:editId="358BC549">
                  <wp:extent cx="2730119" cy="1302657"/>
                  <wp:effectExtent l="0" t="0" r="0" b="0"/>
                  <wp:docPr id="145992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6245" name=""/>
                          <pic:cNvPicPr/>
                        </pic:nvPicPr>
                        <pic:blipFill>
                          <a:blip r:embed="rId92"/>
                          <a:stretch>
                            <a:fillRect/>
                          </a:stretch>
                        </pic:blipFill>
                        <pic:spPr>
                          <a:xfrm>
                            <a:off x="0" y="0"/>
                            <a:ext cx="2730119" cy="1302657"/>
                          </a:xfrm>
                          <a:prstGeom prst="rect">
                            <a:avLst/>
                          </a:prstGeom>
                        </pic:spPr>
                      </pic:pic>
                    </a:graphicData>
                  </a:graphic>
                </wp:inline>
              </w:drawing>
            </w:r>
          </w:p>
        </w:tc>
        <w:tc>
          <w:tcPr>
            <w:tcW w:w="4508" w:type="dxa"/>
          </w:tcPr>
          <w:p w14:paraId="2ECFC296" w14:textId="0C9CF372" w:rsidR="00166CC4" w:rsidRDefault="00166CC4" w:rsidP="00166CC4">
            <w:pPr>
              <w:jc w:val="center"/>
            </w:pPr>
            <w:r w:rsidRPr="00166CC4">
              <w:rPr>
                <w:noProof/>
              </w:rPr>
              <w:drawing>
                <wp:inline distT="0" distB="0" distL="0" distR="0" wp14:anchorId="7C341462" wp14:editId="75A84D0C">
                  <wp:extent cx="2678599" cy="1304158"/>
                  <wp:effectExtent l="0" t="0" r="7620" b="0"/>
                  <wp:docPr id="182092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22738" name=""/>
                          <pic:cNvPicPr/>
                        </pic:nvPicPr>
                        <pic:blipFill>
                          <a:blip r:embed="rId93"/>
                          <a:stretch>
                            <a:fillRect/>
                          </a:stretch>
                        </pic:blipFill>
                        <pic:spPr>
                          <a:xfrm>
                            <a:off x="0" y="0"/>
                            <a:ext cx="2678599" cy="1304158"/>
                          </a:xfrm>
                          <a:prstGeom prst="rect">
                            <a:avLst/>
                          </a:prstGeom>
                        </pic:spPr>
                      </pic:pic>
                    </a:graphicData>
                  </a:graphic>
                </wp:inline>
              </w:drawing>
            </w:r>
          </w:p>
        </w:tc>
      </w:tr>
    </w:tbl>
    <w:p w14:paraId="30F9897A" w14:textId="77777777" w:rsidR="00166CC4" w:rsidRDefault="00166CC4" w:rsidP="004E7B9F"/>
    <w:p w14:paraId="102EFF40" w14:textId="49463C86" w:rsidR="00166CC4" w:rsidRDefault="00166CC4" w:rsidP="004E7B9F">
      <w:r>
        <w:t>We can apply this to a simple image and see the different effects:</w:t>
      </w:r>
    </w:p>
    <w:p w14:paraId="5E086626" w14:textId="77777777" w:rsidR="00166CC4" w:rsidRDefault="00166CC4" w:rsidP="004E7B9F"/>
    <w:tbl>
      <w:tblPr>
        <w:tblStyle w:val="TableGrid"/>
        <w:tblW w:w="0" w:type="auto"/>
        <w:tblLook w:val="04A0" w:firstRow="1" w:lastRow="0" w:firstColumn="1" w:lastColumn="0" w:noHBand="0" w:noVBand="1"/>
      </w:tblPr>
      <w:tblGrid>
        <w:gridCol w:w="2788"/>
        <w:gridCol w:w="3114"/>
        <w:gridCol w:w="3114"/>
      </w:tblGrid>
      <w:tr w:rsidR="00166CC4" w14:paraId="2C0D125F" w14:textId="77777777" w:rsidTr="00166CC4">
        <w:tc>
          <w:tcPr>
            <w:tcW w:w="3005" w:type="dxa"/>
            <w:tcMar>
              <w:top w:w="57" w:type="dxa"/>
              <w:left w:w="57" w:type="dxa"/>
              <w:bottom w:w="57" w:type="dxa"/>
              <w:right w:w="57" w:type="dxa"/>
            </w:tcMar>
          </w:tcPr>
          <w:p w14:paraId="40D047A2" w14:textId="3535F5E4" w:rsidR="00166CC4" w:rsidRDefault="00166CC4" w:rsidP="00166CC4">
            <w:pPr>
              <w:jc w:val="center"/>
            </w:pPr>
            <w:r>
              <w:rPr>
                <w:b/>
                <w:bCs/>
              </w:rPr>
              <w:t>Cast Value</w:t>
            </w:r>
          </w:p>
        </w:tc>
        <w:tc>
          <w:tcPr>
            <w:tcW w:w="3005" w:type="dxa"/>
            <w:tcMar>
              <w:top w:w="57" w:type="dxa"/>
              <w:left w:w="57" w:type="dxa"/>
              <w:bottom w:w="57" w:type="dxa"/>
              <w:right w:w="57" w:type="dxa"/>
            </w:tcMar>
          </w:tcPr>
          <w:p w14:paraId="1158DC42" w14:textId="450C662D" w:rsidR="00166CC4" w:rsidRDefault="00166CC4" w:rsidP="00166CC4">
            <w:pPr>
              <w:jc w:val="center"/>
            </w:pPr>
            <w:r w:rsidRPr="00166CC4">
              <w:rPr>
                <w:b/>
                <w:bCs/>
              </w:rPr>
              <w:t>Original</w:t>
            </w:r>
          </w:p>
        </w:tc>
        <w:tc>
          <w:tcPr>
            <w:tcW w:w="3006" w:type="dxa"/>
            <w:tcMar>
              <w:top w:w="57" w:type="dxa"/>
              <w:left w:w="57" w:type="dxa"/>
              <w:bottom w:w="57" w:type="dxa"/>
              <w:right w:w="57" w:type="dxa"/>
            </w:tcMar>
          </w:tcPr>
          <w:p w14:paraId="1906919E" w14:textId="4C07E02A" w:rsidR="00166CC4" w:rsidRDefault="00166CC4" w:rsidP="00166CC4">
            <w:pPr>
              <w:jc w:val="center"/>
            </w:pPr>
            <w:r w:rsidRPr="00166CC4">
              <w:rPr>
                <w:b/>
                <w:bCs/>
              </w:rPr>
              <w:t>Modified</w:t>
            </w:r>
          </w:p>
        </w:tc>
      </w:tr>
      <w:tr w:rsidR="00166CC4" w14:paraId="11443CB7" w14:textId="77777777" w:rsidTr="00166CC4">
        <w:tc>
          <w:tcPr>
            <w:tcW w:w="3005" w:type="dxa"/>
            <w:tcMar>
              <w:top w:w="57" w:type="dxa"/>
              <w:left w:w="57" w:type="dxa"/>
              <w:bottom w:w="57" w:type="dxa"/>
              <w:right w:w="57" w:type="dxa"/>
            </w:tcMar>
          </w:tcPr>
          <w:p w14:paraId="0C86944A" w14:textId="3C5798BD" w:rsidR="00166CC4" w:rsidRDefault="00166CC4" w:rsidP="004E7B9F">
            <w:r>
              <w:t xml:space="preserve">50% Red </w:t>
            </w:r>
          </w:p>
        </w:tc>
        <w:tc>
          <w:tcPr>
            <w:tcW w:w="3005" w:type="dxa"/>
            <w:tcMar>
              <w:top w:w="57" w:type="dxa"/>
              <w:left w:w="57" w:type="dxa"/>
              <w:bottom w:w="57" w:type="dxa"/>
              <w:right w:w="57" w:type="dxa"/>
            </w:tcMar>
          </w:tcPr>
          <w:p w14:paraId="21F3A331" w14:textId="4CFBB759" w:rsidR="00166CC4" w:rsidRDefault="00166CC4" w:rsidP="00166CC4">
            <w:pPr>
              <w:jc w:val="center"/>
            </w:pPr>
            <w:r w:rsidRPr="00166CC4">
              <w:rPr>
                <w:noProof/>
              </w:rPr>
              <w:drawing>
                <wp:inline distT="0" distB="0" distL="0" distR="0" wp14:anchorId="6FB5B908" wp14:editId="298850BC">
                  <wp:extent cx="1905098" cy="882695"/>
                  <wp:effectExtent l="0" t="0" r="0" b="0"/>
                  <wp:docPr id="86265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0571" name=""/>
                          <pic:cNvPicPr/>
                        </pic:nvPicPr>
                        <pic:blipFill>
                          <a:blip r:embed="rId94"/>
                          <a:stretch>
                            <a:fillRect/>
                          </a:stretch>
                        </pic:blipFill>
                        <pic:spPr>
                          <a:xfrm>
                            <a:off x="0" y="0"/>
                            <a:ext cx="1905098" cy="882695"/>
                          </a:xfrm>
                          <a:prstGeom prst="rect">
                            <a:avLst/>
                          </a:prstGeom>
                        </pic:spPr>
                      </pic:pic>
                    </a:graphicData>
                  </a:graphic>
                </wp:inline>
              </w:drawing>
            </w:r>
          </w:p>
        </w:tc>
        <w:tc>
          <w:tcPr>
            <w:tcW w:w="3006" w:type="dxa"/>
            <w:tcMar>
              <w:top w:w="57" w:type="dxa"/>
              <w:left w:w="57" w:type="dxa"/>
              <w:bottom w:w="57" w:type="dxa"/>
              <w:right w:w="57" w:type="dxa"/>
            </w:tcMar>
          </w:tcPr>
          <w:p w14:paraId="1AC84D25" w14:textId="7F7D2337" w:rsidR="00166CC4" w:rsidRDefault="00166CC4" w:rsidP="00166CC4">
            <w:pPr>
              <w:jc w:val="center"/>
            </w:pPr>
            <w:r w:rsidRPr="00166CC4">
              <w:rPr>
                <w:noProof/>
              </w:rPr>
              <w:drawing>
                <wp:inline distT="0" distB="0" distL="0" distR="0" wp14:anchorId="7EBCEE23" wp14:editId="3108A9FB">
                  <wp:extent cx="1905098" cy="882695"/>
                  <wp:effectExtent l="0" t="0" r="0" b="0"/>
                  <wp:docPr id="152022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22326" name=""/>
                          <pic:cNvPicPr/>
                        </pic:nvPicPr>
                        <pic:blipFill>
                          <a:blip r:embed="rId95"/>
                          <a:stretch>
                            <a:fillRect/>
                          </a:stretch>
                        </pic:blipFill>
                        <pic:spPr>
                          <a:xfrm>
                            <a:off x="0" y="0"/>
                            <a:ext cx="1905098" cy="882695"/>
                          </a:xfrm>
                          <a:prstGeom prst="rect">
                            <a:avLst/>
                          </a:prstGeom>
                        </pic:spPr>
                      </pic:pic>
                    </a:graphicData>
                  </a:graphic>
                </wp:inline>
              </w:drawing>
            </w:r>
          </w:p>
        </w:tc>
      </w:tr>
      <w:tr w:rsidR="00166CC4" w14:paraId="4E9B712C" w14:textId="77777777" w:rsidTr="00166CC4">
        <w:tc>
          <w:tcPr>
            <w:tcW w:w="3005" w:type="dxa"/>
            <w:tcMar>
              <w:top w:w="57" w:type="dxa"/>
              <w:left w:w="57" w:type="dxa"/>
              <w:bottom w:w="57" w:type="dxa"/>
              <w:right w:w="57" w:type="dxa"/>
            </w:tcMar>
          </w:tcPr>
          <w:p w14:paraId="01D9FBC5" w14:textId="085626C7" w:rsidR="00166CC4" w:rsidRDefault="00166CC4" w:rsidP="004E7B9F">
            <w:r>
              <w:t>20% Green</w:t>
            </w:r>
          </w:p>
        </w:tc>
        <w:tc>
          <w:tcPr>
            <w:tcW w:w="3005" w:type="dxa"/>
            <w:tcMar>
              <w:top w:w="57" w:type="dxa"/>
              <w:left w:w="57" w:type="dxa"/>
              <w:bottom w:w="57" w:type="dxa"/>
              <w:right w:w="57" w:type="dxa"/>
            </w:tcMar>
          </w:tcPr>
          <w:p w14:paraId="229C6C64" w14:textId="0D9DEB31" w:rsidR="00166CC4" w:rsidRDefault="00166CC4" w:rsidP="00166CC4">
            <w:pPr>
              <w:jc w:val="center"/>
            </w:pPr>
            <w:r w:rsidRPr="00166CC4">
              <w:rPr>
                <w:noProof/>
              </w:rPr>
              <w:drawing>
                <wp:inline distT="0" distB="0" distL="0" distR="0" wp14:anchorId="7E545D89" wp14:editId="05954D74">
                  <wp:extent cx="1905098" cy="882695"/>
                  <wp:effectExtent l="0" t="0" r="0" b="0"/>
                  <wp:docPr id="41212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0571" name=""/>
                          <pic:cNvPicPr/>
                        </pic:nvPicPr>
                        <pic:blipFill>
                          <a:blip r:embed="rId94"/>
                          <a:stretch>
                            <a:fillRect/>
                          </a:stretch>
                        </pic:blipFill>
                        <pic:spPr>
                          <a:xfrm>
                            <a:off x="0" y="0"/>
                            <a:ext cx="1905098" cy="882695"/>
                          </a:xfrm>
                          <a:prstGeom prst="rect">
                            <a:avLst/>
                          </a:prstGeom>
                        </pic:spPr>
                      </pic:pic>
                    </a:graphicData>
                  </a:graphic>
                </wp:inline>
              </w:drawing>
            </w:r>
          </w:p>
        </w:tc>
        <w:tc>
          <w:tcPr>
            <w:tcW w:w="3006" w:type="dxa"/>
            <w:tcMar>
              <w:top w:w="57" w:type="dxa"/>
              <w:left w:w="57" w:type="dxa"/>
              <w:bottom w:w="57" w:type="dxa"/>
              <w:right w:w="57" w:type="dxa"/>
            </w:tcMar>
          </w:tcPr>
          <w:p w14:paraId="65F6F82B" w14:textId="5771BB02" w:rsidR="00166CC4" w:rsidRDefault="00166CC4" w:rsidP="00166CC4">
            <w:pPr>
              <w:jc w:val="center"/>
            </w:pPr>
            <w:r w:rsidRPr="00166CC4">
              <w:rPr>
                <w:noProof/>
              </w:rPr>
              <w:drawing>
                <wp:inline distT="0" distB="0" distL="0" distR="0" wp14:anchorId="41201DCF" wp14:editId="08245F20">
                  <wp:extent cx="1905098" cy="882695"/>
                  <wp:effectExtent l="0" t="0" r="0" b="0"/>
                  <wp:docPr id="8212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5578" name=""/>
                          <pic:cNvPicPr/>
                        </pic:nvPicPr>
                        <pic:blipFill>
                          <a:blip r:embed="rId96"/>
                          <a:stretch>
                            <a:fillRect/>
                          </a:stretch>
                        </pic:blipFill>
                        <pic:spPr>
                          <a:xfrm>
                            <a:off x="0" y="0"/>
                            <a:ext cx="1905098" cy="882695"/>
                          </a:xfrm>
                          <a:prstGeom prst="rect">
                            <a:avLst/>
                          </a:prstGeom>
                        </pic:spPr>
                      </pic:pic>
                    </a:graphicData>
                  </a:graphic>
                </wp:inline>
              </w:drawing>
            </w:r>
          </w:p>
        </w:tc>
      </w:tr>
      <w:tr w:rsidR="00166CC4" w14:paraId="48EEF08F" w14:textId="77777777" w:rsidTr="00166CC4">
        <w:tc>
          <w:tcPr>
            <w:tcW w:w="3005" w:type="dxa"/>
            <w:tcMar>
              <w:top w:w="57" w:type="dxa"/>
              <w:left w:w="57" w:type="dxa"/>
              <w:bottom w:w="57" w:type="dxa"/>
              <w:right w:w="57" w:type="dxa"/>
            </w:tcMar>
          </w:tcPr>
          <w:p w14:paraId="3C517FDF" w14:textId="0344E811" w:rsidR="00166CC4" w:rsidRDefault="00166CC4" w:rsidP="004E7B9F">
            <w:r>
              <w:t>60% Blue</w:t>
            </w:r>
          </w:p>
        </w:tc>
        <w:tc>
          <w:tcPr>
            <w:tcW w:w="3005" w:type="dxa"/>
            <w:tcMar>
              <w:top w:w="57" w:type="dxa"/>
              <w:left w:w="57" w:type="dxa"/>
              <w:bottom w:w="57" w:type="dxa"/>
              <w:right w:w="57" w:type="dxa"/>
            </w:tcMar>
          </w:tcPr>
          <w:p w14:paraId="1DA37484" w14:textId="353D398E" w:rsidR="00166CC4" w:rsidRDefault="00166CC4" w:rsidP="00166CC4">
            <w:pPr>
              <w:jc w:val="center"/>
            </w:pPr>
            <w:r w:rsidRPr="00166CC4">
              <w:rPr>
                <w:noProof/>
              </w:rPr>
              <w:drawing>
                <wp:inline distT="0" distB="0" distL="0" distR="0" wp14:anchorId="08D5C2DF" wp14:editId="0BA1A707">
                  <wp:extent cx="1905098" cy="882695"/>
                  <wp:effectExtent l="0" t="0" r="0" b="0"/>
                  <wp:docPr id="199219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0571" name=""/>
                          <pic:cNvPicPr/>
                        </pic:nvPicPr>
                        <pic:blipFill>
                          <a:blip r:embed="rId94"/>
                          <a:stretch>
                            <a:fillRect/>
                          </a:stretch>
                        </pic:blipFill>
                        <pic:spPr>
                          <a:xfrm>
                            <a:off x="0" y="0"/>
                            <a:ext cx="1905098" cy="882695"/>
                          </a:xfrm>
                          <a:prstGeom prst="rect">
                            <a:avLst/>
                          </a:prstGeom>
                        </pic:spPr>
                      </pic:pic>
                    </a:graphicData>
                  </a:graphic>
                </wp:inline>
              </w:drawing>
            </w:r>
          </w:p>
        </w:tc>
        <w:tc>
          <w:tcPr>
            <w:tcW w:w="3006" w:type="dxa"/>
            <w:tcMar>
              <w:top w:w="57" w:type="dxa"/>
              <w:left w:w="57" w:type="dxa"/>
              <w:bottom w:w="57" w:type="dxa"/>
              <w:right w:w="57" w:type="dxa"/>
            </w:tcMar>
          </w:tcPr>
          <w:p w14:paraId="22B9B203" w14:textId="4759B6A2" w:rsidR="00166CC4" w:rsidRDefault="00166CC4" w:rsidP="00166CC4">
            <w:pPr>
              <w:jc w:val="center"/>
            </w:pPr>
            <w:r w:rsidRPr="00166CC4">
              <w:rPr>
                <w:noProof/>
              </w:rPr>
              <w:drawing>
                <wp:inline distT="0" distB="0" distL="0" distR="0" wp14:anchorId="57C03686" wp14:editId="03F88C13">
                  <wp:extent cx="1905098" cy="882695"/>
                  <wp:effectExtent l="0" t="0" r="0" b="0"/>
                  <wp:docPr id="59703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38309" name=""/>
                          <pic:cNvPicPr/>
                        </pic:nvPicPr>
                        <pic:blipFill>
                          <a:blip r:embed="rId97"/>
                          <a:stretch>
                            <a:fillRect/>
                          </a:stretch>
                        </pic:blipFill>
                        <pic:spPr>
                          <a:xfrm>
                            <a:off x="0" y="0"/>
                            <a:ext cx="1905098" cy="882695"/>
                          </a:xfrm>
                          <a:prstGeom prst="rect">
                            <a:avLst/>
                          </a:prstGeom>
                        </pic:spPr>
                      </pic:pic>
                    </a:graphicData>
                  </a:graphic>
                </wp:inline>
              </w:drawing>
            </w:r>
          </w:p>
        </w:tc>
      </w:tr>
      <w:tr w:rsidR="00166CC4" w14:paraId="421E26A3" w14:textId="77777777" w:rsidTr="00166CC4">
        <w:tc>
          <w:tcPr>
            <w:tcW w:w="3005" w:type="dxa"/>
            <w:tcMar>
              <w:top w:w="57" w:type="dxa"/>
              <w:left w:w="57" w:type="dxa"/>
              <w:bottom w:w="57" w:type="dxa"/>
              <w:right w:w="57" w:type="dxa"/>
            </w:tcMar>
          </w:tcPr>
          <w:p w14:paraId="7653392C" w14:textId="77777777" w:rsidR="00166CC4" w:rsidRDefault="00166CC4" w:rsidP="004E7B9F">
            <w:r>
              <w:t>30% Red</w:t>
            </w:r>
          </w:p>
          <w:p w14:paraId="118F8521" w14:textId="1FA41F58" w:rsidR="00166CC4" w:rsidRDefault="00166CC4" w:rsidP="004E7B9F">
            <w:r>
              <w:t>75% Green</w:t>
            </w:r>
          </w:p>
        </w:tc>
        <w:tc>
          <w:tcPr>
            <w:tcW w:w="3005" w:type="dxa"/>
            <w:tcMar>
              <w:top w:w="57" w:type="dxa"/>
              <w:left w:w="57" w:type="dxa"/>
              <w:bottom w:w="57" w:type="dxa"/>
              <w:right w:w="57" w:type="dxa"/>
            </w:tcMar>
          </w:tcPr>
          <w:p w14:paraId="49F2FB09" w14:textId="4CCB8451" w:rsidR="00166CC4" w:rsidRDefault="00166CC4" w:rsidP="00166CC4">
            <w:pPr>
              <w:jc w:val="center"/>
            </w:pPr>
            <w:r w:rsidRPr="00166CC4">
              <w:rPr>
                <w:noProof/>
              </w:rPr>
              <w:drawing>
                <wp:inline distT="0" distB="0" distL="0" distR="0" wp14:anchorId="369FF5AE" wp14:editId="31A0F073">
                  <wp:extent cx="1905098" cy="882695"/>
                  <wp:effectExtent l="0" t="0" r="0" b="0"/>
                  <wp:docPr id="86041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0571" name=""/>
                          <pic:cNvPicPr/>
                        </pic:nvPicPr>
                        <pic:blipFill>
                          <a:blip r:embed="rId94"/>
                          <a:stretch>
                            <a:fillRect/>
                          </a:stretch>
                        </pic:blipFill>
                        <pic:spPr>
                          <a:xfrm>
                            <a:off x="0" y="0"/>
                            <a:ext cx="1905098" cy="882695"/>
                          </a:xfrm>
                          <a:prstGeom prst="rect">
                            <a:avLst/>
                          </a:prstGeom>
                        </pic:spPr>
                      </pic:pic>
                    </a:graphicData>
                  </a:graphic>
                </wp:inline>
              </w:drawing>
            </w:r>
          </w:p>
        </w:tc>
        <w:tc>
          <w:tcPr>
            <w:tcW w:w="3006" w:type="dxa"/>
            <w:tcMar>
              <w:top w:w="57" w:type="dxa"/>
              <w:left w:w="57" w:type="dxa"/>
              <w:bottom w:w="57" w:type="dxa"/>
              <w:right w:w="57" w:type="dxa"/>
            </w:tcMar>
          </w:tcPr>
          <w:p w14:paraId="09955D04" w14:textId="3B175799" w:rsidR="00166CC4" w:rsidRDefault="00166CC4" w:rsidP="00166CC4">
            <w:pPr>
              <w:jc w:val="center"/>
            </w:pPr>
            <w:r w:rsidRPr="00166CC4">
              <w:rPr>
                <w:noProof/>
              </w:rPr>
              <w:drawing>
                <wp:inline distT="0" distB="0" distL="0" distR="0" wp14:anchorId="09886160" wp14:editId="500C5CB7">
                  <wp:extent cx="1905098" cy="882695"/>
                  <wp:effectExtent l="0" t="0" r="0" b="0"/>
                  <wp:docPr id="64242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24808" name=""/>
                          <pic:cNvPicPr/>
                        </pic:nvPicPr>
                        <pic:blipFill>
                          <a:blip r:embed="rId98"/>
                          <a:stretch>
                            <a:fillRect/>
                          </a:stretch>
                        </pic:blipFill>
                        <pic:spPr>
                          <a:xfrm>
                            <a:off x="0" y="0"/>
                            <a:ext cx="1905098" cy="882695"/>
                          </a:xfrm>
                          <a:prstGeom prst="rect">
                            <a:avLst/>
                          </a:prstGeom>
                        </pic:spPr>
                      </pic:pic>
                    </a:graphicData>
                  </a:graphic>
                </wp:inline>
              </w:drawing>
            </w:r>
          </w:p>
        </w:tc>
      </w:tr>
      <w:tr w:rsidR="00166CC4" w14:paraId="0092934B" w14:textId="77777777" w:rsidTr="00166CC4">
        <w:tc>
          <w:tcPr>
            <w:tcW w:w="3005" w:type="dxa"/>
            <w:tcMar>
              <w:top w:w="57" w:type="dxa"/>
              <w:left w:w="57" w:type="dxa"/>
              <w:bottom w:w="57" w:type="dxa"/>
              <w:right w:w="57" w:type="dxa"/>
            </w:tcMar>
          </w:tcPr>
          <w:p w14:paraId="5F03C1E3" w14:textId="77777777" w:rsidR="00166CC4" w:rsidRDefault="00166CC4" w:rsidP="00166CC4">
            <w:r>
              <w:lastRenderedPageBreak/>
              <w:t>30% Red</w:t>
            </w:r>
          </w:p>
          <w:p w14:paraId="31AC3959" w14:textId="77777777" w:rsidR="00166CC4" w:rsidRDefault="00166CC4" w:rsidP="00166CC4">
            <w:r>
              <w:t>25% Green</w:t>
            </w:r>
          </w:p>
          <w:p w14:paraId="19BD204C" w14:textId="420E9092" w:rsidR="00166CC4" w:rsidRDefault="00166CC4" w:rsidP="00166CC4">
            <w:r>
              <w:t>60% Blue</w:t>
            </w:r>
          </w:p>
        </w:tc>
        <w:tc>
          <w:tcPr>
            <w:tcW w:w="3005" w:type="dxa"/>
            <w:tcMar>
              <w:top w:w="57" w:type="dxa"/>
              <w:left w:w="57" w:type="dxa"/>
              <w:bottom w:w="57" w:type="dxa"/>
              <w:right w:w="57" w:type="dxa"/>
            </w:tcMar>
          </w:tcPr>
          <w:p w14:paraId="078CB85D" w14:textId="03059D4D" w:rsidR="00166CC4" w:rsidRDefault="00166CC4" w:rsidP="00166CC4">
            <w:pPr>
              <w:jc w:val="center"/>
            </w:pPr>
            <w:r w:rsidRPr="00166CC4">
              <w:rPr>
                <w:noProof/>
              </w:rPr>
              <w:drawing>
                <wp:inline distT="0" distB="0" distL="0" distR="0" wp14:anchorId="09704015" wp14:editId="32572672">
                  <wp:extent cx="1905098" cy="882695"/>
                  <wp:effectExtent l="0" t="0" r="0" b="0"/>
                  <wp:docPr id="202576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0571" name=""/>
                          <pic:cNvPicPr/>
                        </pic:nvPicPr>
                        <pic:blipFill>
                          <a:blip r:embed="rId94"/>
                          <a:stretch>
                            <a:fillRect/>
                          </a:stretch>
                        </pic:blipFill>
                        <pic:spPr>
                          <a:xfrm>
                            <a:off x="0" y="0"/>
                            <a:ext cx="1905098" cy="882695"/>
                          </a:xfrm>
                          <a:prstGeom prst="rect">
                            <a:avLst/>
                          </a:prstGeom>
                        </pic:spPr>
                      </pic:pic>
                    </a:graphicData>
                  </a:graphic>
                </wp:inline>
              </w:drawing>
            </w:r>
          </w:p>
        </w:tc>
        <w:tc>
          <w:tcPr>
            <w:tcW w:w="3006" w:type="dxa"/>
            <w:tcMar>
              <w:top w:w="57" w:type="dxa"/>
              <w:left w:w="57" w:type="dxa"/>
              <w:bottom w:w="57" w:type="dxa"/>
              <w:right w:w="57" w:type="dxa"/>
            </w:tcMar>
          </w:tcPr>
          <w:p w14:paraId="3C897677" w14:textId="73C5DB3E" w:rsidR="00166CC4" w:rsidRDefault="00166CC4" w:rsidP="00166CC4">
            <w:pPr>
              <w:jc w:val="center"/>
            </w:pPr>
            <w:r w:rsidRPr="00166CC4">
              <w:rPr>
                <w:noProof/>
              </w:rPr>
              <w:drawing>
                <wp:inline distT="0" distB="0" distL="0" distR="0" wp14:anchorId="0878C367" wp14:editId="1BECECDC">
                  <wp:extent cx="1905098" cy="882695"/>
                  <wp:effectExtent l="0" t="0" r="0" b="0"/>
                  <wp:docPr id="23031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15797" name=""/>
                          <pic:cNvPicPr/>
                        </pic:nvPicPr>
                        <pic:blipFill>
                          <a:blip r:embed="rId99"/>
                          <a:stretch>
                            <a:fillRect/>
                          </a:stretch>
                        </pic:blipFill>
                        <pic:spPr>
                          <a:xfrm>
                            <a:off x="0" y="0"/>
                            <a:ext cx="1905098" cy="882695"/>
                          </a:xfrm>
                          <a:prstGeom prst="rect">
                            <a:avLst/>
                          </a:prstGeom>
                        </pic:spPr>
                      </pic:pic>
                    </a:graphicData>
                  </a:graphic>
                </wp:inline>
              </w:drawing>
            </w:r>
          </w:p>
        </w:tc>
      </w:tr>
      <w:tr w:rsidR="00166CC4" w14:paraId="11DAC835" w14:textId="77777777" w:rsidTr="00166CC4">
        <w:tc>
          <w:tcPr>
            <w:tcW w:w="3005" w:type="dxa"/>
            <w:tcMar>
              <w:top w:w="57" w:type="dxa"/>
              <w:left w:w="57" w:type="dxa"/>
              <w:bottom w:w="57" w:type="dxa"/>
              <w:right w:w="57" w:type="dxa"/>
            </w:tcMar>
          </w:tcPr>
          <w:p w14:paraId="18A17EB2" w14:textId="147323BF" w:rsidR="00166CC4" w:rsidRDefault="00166CC4" w:rsidP="00166CC4">
            <w:r>
              <w:t>90% Red</w:t>
            </w:r>
          </w:p>
          <w:p w14:paraId="068636A1" w14:textId="17B40CD9" w:rsidR="00166CC4" w:rsidRDefault="00166CC4" w:rsidP="00166CC4">
            <w:r>
              <w:t>90% Green</w:t>
            </w:r>
          </w:p>
          <w:p w14:paraId="1229527B" w14:textId="2EC1A45B" w:rsidR="00166CC4" w:rsidRDefault="00166CC4" w:rsidP="00166CC4">
            <w:r>
              <w:t>90% Blue</w:t>
            </w:r>
          </w:p>
        </w:tc>
        <w:tc>
          <w:tcPr>
            <w:tcW w:w="3005" w:type="dxa"/>
            <w:tcMar>
              <w:top w:w="57" w:type="dxa"/>
              <w:left w:w="57" w:type="dxa"/>
              <w:bottom w:w="57" w:type="dxa"/>
              <w:right w:w="57" w:type="dxa"/>
            </w:tcMar>
          </w:tcPr>
          <w:p w14:paraId="564DEEEF" w14:textId="00E3F223" w:rsidR="00166CC4" w:rsidRDefault="00166CC4" w:rsidP="00166CC4">
            <w:pPr>
              <w:jc w:val="center"/>
            </w:pPr>
            <w:r w:rsidRPr="00166CC4">
              <w:rPr>
                <w:noProof/>
              </w:rPr>
              <w:drawing>
                <wp:inline distT="0" distB="0" distL="0" distR="0" wp14:anchorId="43CCDA2B" wp14:editId="24DA78F8">
                  <wp:extent cx="1905098" cy="882695"/>
                  <wp:effectExtent l="0" t="0" r="0" b="0"/>
                  <wp:docPr id="21208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0571" name=""/>
                          <pic:cNvPicPr/>
                        </pic:nvPicPr>
                        <pic:blipFill>
                          <a:blip r:embed="rId94"/>
                          <a:stretch>
                            <a:fillRect/>
                          </a:stretch>
                        </pic:blipFill>
                        <pic:spPr>
                          <a:xfrm>
                            <a:off x="0" y="0"/>
                            <a:ext cx="1905098" cy="882695"/>
                          </a:xfrm>
                          <a:prstGeom prst="rect">
                            <a:avLst/>
                          </a:prstGeom>
                        </pic:spPr>
                      </pic:pic>
                    </a:graphicData>
                  </a:graphic>
                </wp:inline>
              </w:drawing>
            </w:r>
          </w:p>
        </w:tc>
        <w:tc>
          <w:tcPr>
            <w:tcW w:w="3006" w:type="dxa"/>
            <w:tcMar>
              <w:top w:w="57" w:type="dxa"/>
              <w:left w:w="57" w:type="dxa"/>
              <w:bottom w:w="57" w:type="dxa"/>
              <w:right w:w="57" w:type="dxa"/>
            </w:tcMar>
          </w:tcPr>
          <w:p w14:paraId="06D41949" w14:textId="010761DC" w:rsidR="00166CC4" w:rsidRDefault="00166CC4" w:rsidP="00166CC4">
            <w:pPr>
              <w:jc w:val="center"/>
            </w:pPr>
            <w:r w:rsidRPr="00166CC4">
              <w:rPr>
                <w:noProof/>
              </w:rPr>
              <w:drawing>
                <wp:inline distT="0" distB="0" distL="0" distR="0" wp14:anchorId="1341DD50" wp14:editId="60D3F5DE">
                  <wp:extent cx="1905098" cy="882695"/>
                  <wp:effectExtent l="0" t="0" r="0" b="0"/>
                  <wp:docPr id="18510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6233" name=""/>
                          <pic:cNvPicPr/>
                        </pic:nvPicPr>
                        <pic:blipFill>
                          <a:blip r:embed="rId100"/>
                          <a:stretch>
                            <a:fillRect/>
                          </a:stretch>
                        </pic:blipFill>
                        <pic:spPr>
                          <a:xfrm>
                            <a:off x="0" y="0"/>
                            <a:ext cx="1905098" cy="882695"/>
                          </a:xfrm>
                          <a:prstGeom prst="rect">
                            <a:avLst/>
                          </a:prstGeom>
                        </pic:spPr>
                      </pic:pic>
                    </a:graphicData>
                  </a:graphic>
                </wp:inline>
              </w:drawing>
            </w:r>
          </w:p>
        </w:tc>
      </w:tr>
    </w:tbl>
    <w:p w14:paraId="53F13A89" w14:textId="77777777" w:rsidR="00166CC4" w:rsidRDefault="00166CC4" w:rsidP="004E7B9F"/>
    <w:p w14:paraId="404657AE" w14:textId="77777777" w:rsidR="00166CC4" w:rsidRDefault="00166CC4" w:rsidP="004E7B9F"/>
    <w:p w14:paraId="55CBC366" w14:textId="77777777" w:rsidR="00AF5EEC" w:rsidRDefault="00166CC4" w:rsidP="00AF5EEC">
      <w:pPr>
        <w:pStyle w:val="Heading2"/>
      </w:pPr>
      <w:r>
        <w:t xml:space="preserve"> </w:t>
      </w:r>
      <w:bookmarkStart w:id="40" w:name="_Toc177147293"/>
      <w:r w:rsidR="00AF5EEC">
        <w:t>Combining Colour scaling, Colour cast and Alpha (opacity)</w:t>
      </w:r>
      <w:bookmarkEnd w:id="40"/>
    </w:p>
    <w:p w14:paraId="6D0CF957" w14:textId="75C0E4E4" w:rsidR="00AF5EEC" w:rsidRDefault="00071FC3" w:rsidP="00217162">
      <w:r>
        <w:t>Now we combine everything and we can see how we can change the colours of an image. There are almost infinite ways of doing this and here we see just a few examples. You can experiment to get the look you want from your image.</w:t>
      </w:r>
    </w:p>
    <w:p w14:paraId="7BDCDDCA" w14:textId="77777777" w:rsidR="00071FC3" w:rsidRDefault="00071FC3" w:rsidP="00217162"/>
    <w:p w14:paraId="68A912C7" w14:textId="0737EC4D" w:rsidR="00166CC4" w:rsidRDefault="00166CC4" w:rsidP="00217162">
      <w:pPr>
        <w:pStyle w:val="Heading3"/>
      </w:pPr>
      <w:r>
        <w:t xml:space="preserve">  </w:t>
      </w:r>
      <w:bookmarkStart w:id="41" w:name="_Toc177147294"/>
      <w:r w:rsidR="00217162">
        <w:t>Swapping Red and Green</w:t>
      </w:r>
      <w:bookmarkEnd w:id="41"/>
    </w:p>
    <w:p w14:paraId="6EA54BBE" w14:textId="7BBEE65C" w:rsidR="00217162" w:rsidRDefault="00217162" w:rsidP="00217162">
      <w:r>
        <w:t>We will swap just the full Red with the full Green. You see in the modified image and the Pixel data that the red and green have swapped all else remains the same.</w:t>
      </w:r>
    </w:p>
    <w:p w14:paraId="13A8F721" w14:textId="77777777" w:rsidR="00217162" w:rsidRDefault="00217162" w:rsidP="00217162"/>
    <w:tbl>
      <w:tblPr>
        <w:tblStyle w:val="TableGrid"/>
        <w:tblW w:w="9730" w:type="dxa"/>
        <w:tblLayout w:type="fixed"/>
        <w:tblLook w:val="04A0" w:firstRow="1" w:lastRow="0" w:firstColumn="1" w:lastColumn="0" w:noHBand="0" w:noVBand="1"/>
      </w:tblPr>
      <w:tblGrid>
        <w:gridCol w:w="2122"/>
        <w:gridCol w:w="2245"/>
        <w:gridCol w:w="2986"/>
        <w:gridCol w:w="2377"/>
      </w:tblGrid>
      <w:tr w:rsidR="00217162" w:rsidRPr="00DC34F1" w14:paraId="657B5687" w14:textId="77777777" w:rsidTr="00C6670B">
        <w:tc>
          <w:tcPr>
            <w:tcW w:w="2122" w:type="dxa"/>
          </w:tcPr>
          <w:p w14:paraId="271DD172" w14:textId="45A7A583" w:rsidR="00217162" w:rsidRPr="00DC34F1" w:rsidRDefault="00217162" w:rsidP="00C6670B">
            <w:pPr>
              <w:jc w:val="center"/>
              <w:rPr>
                <w:b/>
                <w:bCs/>
              </w:rPr>
            </w:pPr>
            <w:r w:rsidRPr="00DC34F1">
              <w:rPr>
                <w:b/>
                <w:bCs/>
              </w:rPr>
              <w:t>Setting</w:t>
            </w:r>
            <w:r>
              <w:rPr>
                <w:b/>
                <w:bCs/>
              </w:rPr>
              <w:t>s</w:t>
            </w:r>
          </w:p>
        </w:tc>
        <w:tc>
          <w:tcPr>
            <w:tcW w:w="2245" w:type="dxa"/>
            <w:tcBorders>
              <w:bottom w:val="single" w:sz="4" w:space="0" w:color="auto"/>
            </w:tcBorders>
          </w:tcPr>
          <w:p w14:paraId="3DF8D86F" w14:textId="77777777" w:rsidR="00217162" w:rsidRPr="00DC34F1" w:rsidRDefault="00217162" w:rsidP="00C6670B">
            <w:pPr>
              <w:jc w:val="center"/>
              <w:rPr>
                <w:b/>
                <w:bCs/>
              </w:rPr>
            </w:pPr>
            <w:r w:rsidRPr="00DC34F1">
              <w:rPr>
                <w:b/>
                <w:bCs/>
              </w:rPr>
              <w:t>Original</w:t>
            </w:r>
          </w:p>
        </w:tc>
        <w:tc>
          <w:tcPr>
            <w:tcW w:w="2986" w:type="dxa"/>
            <w:tcBorders>
              <w:bottom w:val="single" w:sz="4" w:space="0" w:color="auto"/>
            </w:tcBorders>
          </w:tcPr>
          <w:p w14:paraId="0E93E1E2" w14:textId="1D4FE401" w:rsidR="00217162" w:rsidRPr="00217162" w:rsidRDefault="00217162" w:rsidP="00C6670B">
            <w:pPr>
              <w:jc w:val="center"/>
              <w:rPr>
                <w:b/>
                <w:bCs/>
                <w:sz w:val="22"/>
                <w:szCs w:val="22"/>
              </w:rPr>
            </w:pPr>
            <w:r w:rsidRPr="00217162">
              <w:rPr>
                <w:b/>
                <w:bCs/>
                <w:sz w:val="22"/>
                <w:szCs w:val="22"/>
              </w:rPr>
              <w:t>Pixel Data</w:t>
            </w:r>
            <w:r>
              <w:rPr>
                <w:b/>
                <w:bCs/>
                <w:sz w:val="22"/>
                <w:szCs w:val="22"/>
              </w:rPr>
              <w:t>:</w:t>
            </w:r>
            <w:r w:rsidRPr="00217162">
              <w:rPr>
                <w:b/>
                <w:bCs/>
                <w:sz w:val="22"/>
                <w:szCs w:val="22"/>
              </w:rPr>
              <w:t xml:space="preserve"> Original</w:t>
            </w:r>
            <w:r>
              <w:rPr>
                <w:b/>
                <w:bCs/>
                <w:sz w:val="22"/>
                <w:szCs w:val="22"/>
              </w:rPr>
              <w:t xml:space="preserve"> - </w:t>
            </w:r>
            <w:r w:rsidRPr="00217162">
              <w:rPr>
                <w:b/>
                <w:bCs/>
                <w:sz w:val="22"/>
                <w:szCs w:val="22"/>
              </w:rPr>
              <w:t>Modified</w:t>
            </w:r>
          </w:p>
        </w:tc>
        <w:tc>
          <w:tcPr>
            <w:tcW w:w="2377" w:type="dxa"/>
            <w:tcBorders>
              <w:bottom w:val="single" w:sz="4" w:space="0" w:color="auto"/>
            </w:tcBorders>
          </w:tcPr>
          <w:p w14:paraId="5A4D607C" w14:textId="77777777" w:rsidR="00217162" w:rsidRPr="00DC34F1" w:rsidRDefault="00217162" w:rsidP="00C6670B">
            <w:pPr>
              <w:jc w:val="center"/>
              <w:rPr>
                <w:b/>
                <w:bCs/>
              </w:rPr>
            </w:pPr>
            <w:r w:rsidRPr="00DC34F1">
              <w:rPr>
                <w:b/>
                <w:bCs/>
              </w:rPr>
              <w:t>Modified</w:t>
            </w:r>
          </w:p>
        </w:tc>
      </w:tr>
      <w:tr w:rsidR="00217162" w14:paraId="2F29BC2B" w14:textId="77777777" w:rsidTr="00C6670B">
        <w:tc>
          <w:tcPr>
            <w:tcW w:w="2122" w:type="dxa"/>
            <w:vAlign w:val="center"/>
          </w:tcPr>
          <w:p w14:paraId="474E44F4" w14:textId="3BC66BA0" w:rsidR="00217162" w:rsidRDefault="00217162" w:rsidP="00C6670B">
            <w:pPr>
              <w:jc w:val="center"/>
            </w:pPr>
            <w:r w:rsidRPr="00217162">
              <w:rPr>
                <w:noProof/>
              </w:rPr>
              <w:drawing>
                <wp:inline distT="0" distB="0" distL="0" distR="0" wp14:anchorId="461BA8C6" wp14:editId="2E2690FE">
                  <wp:extent cx="1210310" cy="472440"/>
                  <wp:effectExtent l="0" t="0" r="8890" b="3810"/>
                  <wp:docPr id="92847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72178" name=""/>
                          <pic:cNvPicPr/>
                        </pic:nvPicPr>
                        <pic:blipFill>
                          <a:blip r:embed="rId101"/>
                          <a:stretch>
                            <a:fillRect/>
                          </a:stretch>
                        </pic:blipFill>
                        <pic:spPr>
                          <a:xfrm>
                            <a:off x="0" y="0"/>
                            <a:ext cx="1210310" cy="472440"/>
                          </a:xfrm>
                          <a:prstGeom prst="rect">
                            <a:avLst/>
                          </a:prstGeom>
                        </pic:spPr>
                      </pic:pic>
                    </a:graphicData>
                  </a:graphic>
                </wp:inline>
              </w:drawing>
            </w:r>
          </w:p>
        </w:tc>
        <w:tc>
          <w:tcPr>
            <w:tcW w:w="2245" w:type="dxa"/>
            <w:shd w:val="clear" w:color="auto" w:fill="D9D9D9" w:themeFill="background1" w:themeFillShade="D9"/>
            <w:tcMar>
              <w:top w:w="57" w:type="dxa"/>
              <w:left w:w="57" w:type="dxa"/>
              <w:bottom w:w="57" w:type="dxa"/>
              <w:right w:w="57" w:type="dxa"/>
            </w:tcMar>
            <w:vAlign w:val="center"/>
          </w:tcPr>
          <w:p w14:paraId="20B812B8" w14:textId="3C5ABBDD" w:rsidR="00217162" w:rsidRPr="000625D5" w:rsidRDefault="00217162" w:rsidP="00C6670B">
            <w:pPr>
              <w:jc w:val="center"/>
            </w:pPr>
            <w:r w:rsidRPr="00217162">
              <w:rPr>
                <w:noProof/>
              </w:rPr>
              <w:drawing>
                <wp:inline distT="0" distB="0" distL="0" distR="0" wp14:anchorId="7FE5E1F3" wp14:editId="311A3139">
                  <wp:extent cx="1353185" cy="270510"/>
                  <wp:effectExtent l="0" t="0" r="0" b="0"/>
                  <wp:docPr id="24821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9692" name=""/>
                          <pic:cNvPicPr/>
                        </pic:nvPicPr>
                        <pic:blipFill>
                          <a:blip r:embed="rId16"/>
                          <a:stretch>
                            <a:fillRect/>
                          </a:stretch>
                        </pic:blipFill>
                        <pic:spPr>
                          <a:xfrm>
                            <a:off x="0" y="0"/>
                            <a:ext cx="1353185" cy="270510"/>
                          </a:xfrm>
                          <a:prstGeom prst="rect">
                            <a:avLst/>
                          </a:prstGeom>
                        </pic:spPr>
                      </pic:pic>
                    </a:graphicData>
                  </a:graphic>
                </wp:inline>
              </w:drawing>
            </w:r>
          </w:p>
        </w:tc>
        <w:tc>
          <w:tcPr>
            <w:tcW w:w="2986" w:type="dxa"/>
            <w:shd w:val="clear" w:color="auto" w:fill="D9D9D9" w:themeFill="background1" w:themeFillShade="D9"/>
            <w:vAlign w:val="center"/>
          </w:tcPr>
          <w:p w14:paraId="50B2DAA9" w14:textId="19213D8B" w:rsidR="00217162" w:rsidRPr="00CB4104" w:rsidRDefault="00217162" w:rsidP="00C6670B">
            <w:pPr>
              <w:jc w:val="center"/>
              <w:rPr>
                <w:noProof/>
              </w:rPr>
            </w:pPr>
            <w:r w:rsidRPr="00217162">
              <w:rPr>
                <w:noProof/>
              </w:rPr>
              <w:drawing>
                <wp:inline distT="0" distB="0" distL="0" distR="0" wp14:anchorId="2B42AAFB" wp14:editId="37A61C7A">
                  <wp:extent cx="1758950" cy="509905"/>
                  <wp:effectExtent l="0" t="0" r="0" b="4445"/>
                  <wp:docPr id="16831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0628" name=""/>
                          <pic:cNvPicPr/>
                        </pic:nvPicPr>
                        <pic:blipFill>
                          <a:blip r:embed="rId102"/>
                          <a:stretch>
                            <a:fillRect/>
                          </a:stretch>
                        </pic:blipFill>
                        <pic:spPr>
                          <a:xfrm>
                            <a:off x="0" y="0"/>
                            <a:ext cx="1758950" cy="50990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787B599C" w14:textId="29CCBF6C" w:rsidR="00217162" w:rsidRPr="00CB4104" w:rsidRDefault="00217162" w:rsidP="00C6670B">
            <w:pPr>
              <w:jc w:val="center"/>
            </w:pPr>
            <w:r w:rsidRPr="00217162">
              <w:rPr>
                <w:noProof/>
              </w:rPr>
              <w:drawing>
                <wp:inline distT="0" distB="0" distL="0" distR="0" wp14:anchorId="2ED85F7D" wp14:editId="3DD3FC4D">
                  <wp:extent cx="1437005" cy="287655"/>
                  <wp:effectExtent l="0" t="0" r="0" b="0"/>
                  <wp:docPr id="103567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5464" name=""/>
                          <pic:cNvPicPr/>
                        </pic:nvPicPr>
                        <pic:blipFill>
                          <a:blip r:embed="rId103"/>
                          <a:stretch>
                            <a:fillRect/>
                          </a:stretch>
                        </pic:blipFill>
                        <pic:spPr>
                          <a:xfrm>
                            <a:off x="0" y="0"/>
                            <a:ext cx="1437005" cy="287655"/>
                          </a:xfrm>
                          <a:prstGeom prst="rect">
                            <a:avLst/>
                          </a:prstGeom>
                        </pic:spPr>
                      </pic:pic>
                    </a:graphicData>
                  </a:graphic>
                </wp:inline>
              </w:drawing>
            </w:r>
          </w:p>
        </w:tc>
      </w:tr>
    </w:tbl>
    <w:p w14:paraId="09B95C7D" w14:textId="77777777" w:rsidR="00217162" w:rsidRDefault="00217162" w:rsidP="00217162"/>
    <w:p w14:paraId="7BF8F532" w14:textId="77777777" w:rsidR="00217162" w:rsidRDefault="00217162" w:rsidP="00217162"/>
    <w:p w14:paraId="327A6E5D" w14:textId="139488A9" w:rsidR="00217162" w:rsidRDefault="00217162" w:rsidP="00217162">
      <w:pPr>
        <w:pStyle w:val="Heading3"/>
        <w:numPr>
          <w:ilvl w:val="2"/>
          <w:numId w:val="92"/>
        </w:numPr>
      </w:pPr>
      <w:r>
        <w:t xml:space="preserve">  </w:t>
      </w:r>
      <w:bookmarkStart w:id="42" w:name="_Toc177147295"/>
      <w:r>
        <w:t>Swapping Red and Blue</w:t>
      </w:r>
      <w:bookmarkEnd w:id="42"/>
    </w:p>
    <w:p w14:paraId="1D4A2AC6" w14:textId="3FD51583" w:rsidR="00217162" w:rsidRDefault="00217162" w:rsidP="00217162">
      <w:r>
        <w:t>We will swap just the full Red with the full Blue. You see in the modified image and the Pixel data that the red and blue have swapped all else remains the same.</w:t>
      </w:r>
    </w:p>
    <w:p w14:paraId="6B15A568" w14:textId="77777777" w:rsidR="00217162" w:rsidRDefault="00217162" w:rsidP="00217162"/>
    <w:tbl>
      <w:tblPr>
        <w:tblStyle w:val="TableGrid"/>
        <w:tblW w:w="9730" w:type="dxa"/>
        <w:tblLayout w:type="fixed"/>
        <w:tblLook w:val="04A0" w:firstRow="1" w:lastRow="0" w:firstColumn="1" w:lastColumn="0" w:noHBand="0" w:noVBand="1"/>
      </w:tblPr>
      <w:tblGrid>
        <w:gridCol w:w="2122"/>
        <w:gridCol w:w="2245"/>
        <w:gridCol w:w="2986"/>
        <w:gridCol w:w="2377"/>
      </w:tblGrid>
      <w:tr w:rsidR="00217162" w:rsidRPr="00DC34F1" w14:paraId="78C470D8" w14:textId="77777777" w:rsidTr="00C6670B">
        <w:tc>
          <w:tcPr>
            <w:tcW w:w="2122" w:type="dxa"/>
          </w:tcPr>
          <w:p w14:paraId="44D41317" w14:textId="77777777" w:rsidR="00217162" w:rsidRPr="00DC34F1" w:rsidRDefault="00217162" w:rsidP="00C6670B">
            <w:pPr>
              <w:jc w:val="center"/>
              <w:rPr>
                <w:b/>
                <w:bCs/>
              </w:rPr>
            </w:pPr>
            <w:r w:rsidRPr="00DC34F1">
              <w:rPr>
                <w:b/>
                <w:bCs/>
              </w:rPr>
              <w:t>Setting</w:t>
            </w:r>
            <w:r>
              <w:rPr>
                <w:b/>
                <w:bCs/>
              </w:rPr>
              <w:t>s</w:t>
            </w:r>
          </w:p>
        </w:tc>
        <w:tc>
          <w:tcPr>
            <w:tcW w:w="2245" w:type="dxa"/>
            <w:tcBorders>
              <w:bottom w:val="single" w:sz="4" w:space="0" w:color="auto"/>
            </w:tcBorders>
          </w:tcPr>
          <w:p w14:paraId="16ED3525" w14:textId="77777777" w:rsidR="00217162" w:rsidRPr="00DC34F1" w:rsidRDefault="00217162" w:rsidP="00C6670B">
            <w:pPr>
              <w:jc w:val="center"/>
              <w:rPr>
                <w:b/>
                <w:bCs/>
              </w:rPr>
            </w:pPr>
            <w:r w:rsidRPr="00DC34F1">
              <w:rPr>
                <w:b/>
                <w:bCs/>
              </w:rPr>
              <w:t>Original</w:t>
            </w:r>
          </w:p>
        </w:tc>
        <w:tc>
          <w:tcPr>
            <w:tcW w:w="2986" w:type="dxa"/>
            <w:tcBorders>
              <w:bottom w:val="single" w:sz="4" w:space="0" w:color="auto"/>
            </w:tcBorders>
          </w:tcPr>
          <w:p w14:paraId="251C937A" w14:textId="77777777" w:rsidR="00217162" w:rsidRPr="00217162" w:rsidRDefault="00217162" w:rsidP="00C6670B">
            <w:pPr>
              <w:jc w:val="center"/>
              <w:rPr>
                <w:b/>
                <w:bCs/>
                <w:sz w:val="22"/>
                <w:szCs w:val="22"/>
              </w:rPr>
            </w:pPr>
            <w:r w:rsidRPr="00217162">
              <w:rPr>
                <w:b/>
                <w:bCs/>
                <w:sz w:val="22"/>
                <w:szCs w:val="22"/>
              </w:rPr>
              <w:t>Pixel Data</w:t>
            </w:r>
            <w:r>
              <w:rPr>
                <w:b/>
                <w:bCs/>
                <w:sz w:val="22"/>
                <w:szCs w:val="22"/>
              </w:rPr>
              <w:t>:</w:t>
            </w:r>
            <w:r w:rsidRPr="00217162">
              <w:rPr>
                <w:b/>
                <w:bCs/>
                <w:sz w:val="22"/>
                <w:szCs w:val="22"/>
              </w:rPr>
              <w:t xml:space="preserve"> Original</w:t>
            </w:r>
            <w:r>
              <w:rPr>
                <w:b/>
                <w:bCs/>
                <w:sz w:val="22"/>
                <w:szCs w:val="22"/>
              </w:rPr>
              <w:t xml:space="preserve"> - </w:t>
            </w:r>
            <w:r w:rsidRPr="00217162">
              <w:rPr>
                <w:b/>
                <w:bCs/>
                <w:sz w:val="22"/>
                <w:szCs w:val="22"/>
              </w:rPr>
              <w:t>Modified</w:t>
            </w:r>
          </w:p>
        </w:tc>
        <w:tc>
          <w:tcPr>
            <w:tcW w:w="2377" w:type="dxa"/>
            <w:tcBorders>
              <w:bottom w:val="single" w:sz="4" w:space="0" w:color="auto"/>
            </w:tcBorders>
          </w:tcPr>
          <w:p w14:paraId="54526A4A" w14:textId="77777777" w:rsidR="00217162" w:rsidRPr="00DC34F1" w:rsidRDefault="00217162" w:rsidP="00C6670B">
            <w:pPr>
              <w:jc w:val="center"/>
              <w:rPr>
                <w:b/>
                <w:bCs/>
              </w:rPr>
            </w:pPr>
            <w:r w:rsidRPr="00DC34F1">
              <w:rPr>
                <w:b/>
                <w:bCs/>
              </w:rPr>
              <w:t>Modified</w:t>
            </w:r>
          </w:p>
        </w:tc>
      </w:tr>
      <w:tr w:rsidR="00217162" w14:paraId="5387CDD1" w14:textId="77777777" w:rsidTr="00C6670B">
        <w:tc>
          <w:tcPr>
            <w:tcW w:w="2122" w:type="dxa"/>
            <w:vAlign w:val="center"/>
          </w:tcPr>
          <w:p w14:paraId="232A181D" w14:textId="25EEBC3D" w:rsidR="00217162" w:rsidRDefault="00217162" w:rsidP="00C6670B">
            <w:pPr>
              <w:jc w:val="center"/>
            </w:pPr>
            <w:r w:rsidRPr="00217162">
              <w:rPr>
                <w:noProof/>
              </w:rPr>
              <w:drawing>
                <wp:inline distT="0" distB="0" distL="0" distR="0" wp14:anchorId="52B837DE" wp14:editId="004412F9">
                  <wp:extent cx="1210310" cy="485140"/>
                  <wp:effectExtent l="0" t="0" r="8890" b="0"/>
                  <wp:docPr id="188724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6047" name=""/>
                          <pic:cNvPicPr/>
                        </pic:nvPicPr>
                        <pic:blipFill>
                          <a:blip r:embed="rId104"/>
                          <a:stretch>
                            <a:fillRect/>
                          </a:stretch>
                        </pic:blipFill>
                        <pic:spPr>
                          <a:xfrm>
                            <a:off x="0" y="0"/>
                            <a:ext cx="1210310" cy="485140"/>
                          </a:xfrm>
                          <a:prstGeom prst="rect">
                            <a:avLst/>
                          </a:prstGeom>
                        </pic:spPr>
                      </pic:pic>
                    </a:graphicData>
                  </a:graphic>
                </wp:inline>
              </w:drawing>
            </w:r>
          </w:p>
        </w:tc>
        <w:tc>
          <w:tcPr>
            <w:tcW w:w="2245" w:type="dxa"/>
            <w:shd w:val="clear" w:color="auto" w:fill="D9D9D9" w:themeFill="background1" w:themeFillShade="D9"/>
            <w:tcMar>
              <w:top w:w="57" w:type="dxa"/>
              <w:left w:w="57" w:type="dxa"/>
              <w:bottom w:w="57" w:type="dxa"/>
              <w:right w:w="57" w:type="dxa"/>
            </w:tcMar>
            <w:vAlign w:val="center"/>
          </w:tcPr>
          <w:p w14:paraId="20EBDDF0" w14:textId="77777777" w:rsidR="00217162" w:rsidRPr="000625D5" w:rsidRDefault="00217162" w:rsidP="00C6670B">
            <w:pPr>
              <w:jc w:val="center"/>
            </w:pPr>
            <w:r w:rsidRPr="00217162">
              <w:rPr>
                <w:noProof/>
              </w:rPr>
              <w:drawing>
                <wp:inline distT="0" distB="0" distL="0" distR="0" wp14:anchorId="05B651FC" wp14:editId="3E73E60C">
                  <wp:extent cx="1353185" cy="270510"/>
                  <wp:effectExtent l="0" t="0" r="0" b="0"/>
                  <wp:docPr id="26272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9692" name=""/>
                          <pic:cNvPicPr/>
                        </pic:nvPicPr>
                        <pic:blipFill>
                          <a:blip r:embed="rId16"/>
                          <a:stretch>
                            <a:fillRect/>
                          </a:stretch>
                        </pic:blipFill>
                        <pic:spPr>
                          <a:xfrm>
                            <a:off x="0" y="0"/>
                            <a:ext cx="1353185" cy="270510"/>
                          </a:xfrm>
                          <a:prstGeom prst="rect">
                            <a:avLst/>
                          </a:prstGeom>
                        </pic:spPr>
                      </pic:pic>
                    </a:graphicData>
                  </a:graphic>
                </wp:inline>
              </w:drawing>
            </w:r>
          </w:p>
        </w:tc>
        <w:tc>
          <w:tcPr>
            <w:tcW w:w="2986" w:type="dxa"/>
            <w:shd w:val="clear" w:color="auto" w:fill="D9D9D9" w:themeFill="background1" w:themeFillShade="D9"/>
            <w:vAlign w:val="center"/>
          </w:tcPr>
          <w:p w14:paraId="13AE0C05" w14:textId="12F559AB" w:rsidR="00217162" w:rsidRPr="00CB4104" w:rsidRDefault="00217162" w:rsidP="00C6670B">
            <w:pPr>
              <w:jc w:val="center"/>
              <w:rPr>
                <w:noProof/>
              </w:rPr>
            </w:pPr>
            <w:r w:rsidRPr="00217162">
              <w:rPr>
                <w:noProof/>
              </w:rPr>
              <w:drawing>
                <wp:inline distT="0" distB="0" distL="0" distR="0" wp14:anchorId="697D9F01" wp14:editId="1349D7D0">
                  <wp:extent cx="1758950" cy="502285"/>
                  <wp:effectExtent l="0" t="0" r="0" b="0"/>
                  <wp:docPr id="20809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68112" name=""/>
                          <pic:cNvPicPr/>
                        </pic:nvPicPr>
                        <pic:blipFill>
                          <a:blip r:embed="rId105"/>
                          <a:stretch>
                            <a:fillRect/>
                          </a:stretch>
                        </pic:blipFill>
                        <pic:spPr>
                          <a:xfrm>
                            <a:off x="0" y="0"/>
                            <a:ext cx="1758950" cy="50228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170FC867" w14:textId="6E1F9396" w:rsidR="00217162" w:rsidRPr="00CB4104" w:rsidRDefault="00217162" w:rsidP="00C6670B">
            <w:pPr>
              <w:jc w:val="center"/>
            </w:pPr>
            <w:r w:rsidRPr="00217162">
              <w:rPr>
                <w:noProof/>
              </w:rPr>
              <w:drawing>
                <wp:inline distT="0" distB="0" distL="0" distR="0" wp14:anchorId="4C6DC91E" wp14:editId="2AC965D5">
                  <wp:extent cx="1437005" cy="287655"/>
                  <wp:effectExtent l="0" t="0" r="0" b="0"/>
                  <wp:docPr id="112997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73631" name=""/>
                          <pic:cNvPicPr/>
                        </pic:nvPicPr>
                        <pic:blipFill>
                          <a:blip r:embed="rId106"/>
                          <a:stretch>
                            <a:fillRect/>
                          </a:stretch>
                        </pic:blipFill>
                        <pic:spPr>
                          <a:xfrm>
                            <a:off x="0" y="0"/>
                            <a:ext cx="1437005" cy="287655"/>
                          </a:xfrm>
                          <a:prstGeom prst="rect">
                            <a:avLst/>
                          </a:prstGeom>
                        </pic:spPr>
                      </pic:pic>
                    </a:graphicData>
                  </a:graphic>
                </wp:inline>
              </w:drawing>
            </w:r>
          </w:p>
        </w:tc>
      </w:tr>
    </w:tbl>
    <w:p w14:paraId="1630C536" w14:textId="77777777" w:rsidR="00217162" w:rsidRDefault="00217162" w:rsidP="00217162"/>
    <w:p w14:paraId="35F4D361" w14:textId="19B98AFA" w:rsidR="00217162" w:rsidRDefault="00217162" w:rsidP="00217162">
      <w:pPr>
        <w:pStyle w:val="Heading3"/>
        <w:numPr>
          <w:ilvl w:val="2"/>
          <w:numId w:val="93"/>
        </w:numPr>
      </w:pPr>
      <w:r>
        <w:t xml:space="preserve">  </w:t>
      </w:r>
      <w:bookmarkStart w:id="43" w:name="_Toc177147296"/>
      <w:r>
        <w:t>Swapping Green and Blue</w:t>
      </w:r>
      <w:bookmarkEnd w:id="43"/>
    </w:p>
    <w:p w14:paraId="32C0BB1B" w14:textId="64BA6591" w:rsidR="00217162" w:rsidRDefault="00217162" w:rsidP="00217162">
      <w:r>
        <w:t xml:space="preserve">We will swap just the full Green with the full Blue. You see in the modified image and the Pixel data that the </w:t>
      </w:r>
      <w:r w:rsidR="00B63D8F">
        <w:t>green</w:t>
      </w:r>
      <w:r>
        <w:t xml:space="preserve"> and blue have swapped all else remains the same.</w:t>
      </w:r>
    </w:p>
    <w:p w14:paraId="31FE5694" w14:textId="77777777" w:rsidR="00217162" w:rsidRDefault="00217162" w:rsidP="00217162"/>
    <w:tbl>
      <w:tblPr>
        <w:tblStyle w:val="TableGrid"/>
        <w:tblW w:w="9730" w:type="dxa"/>
        <w:tblLayout w:type="fixed"/>
        <w:tblLook w:val="04A0" w:firstRow="1" w:lastRow="0" w:firstColumn="1" w:lastColumn="0" w:noHBand="0" w:noVBand="1"/>
      </w:tblPr>
      <w:tblGrid>
        <w:gridCol w:w="2122"/>
        <w:gridCol w:w="2245"/>
        <w:gridCol w:w="2986"/>
        <w:gridCol w:w="2377"/>
      </w:tblGrid>
      <w:tr w:rsidR="00217162" w:rsidRPr="00DC34F1" w14:paraId="20788843" w14:textId="77777777" w:rsidTr="00C6670B">
        <w:tc>
          <w:tcPr>
            <w:tcW w:w="2122" w:type="dxa"/>
          </w:tcPr>
          <w:p w14:paraId="0863B50B" w14:textId="77777777" w:rsidR="00217162" w:rsidRPr="00DC34F1" w:rsidRDefault="00217162" w:rsidP="00C6670B">
            <w:pPr>
              <w:jc w:val="center"/>
              <w:rPr>
                <w:b/>
                <w:bCs/>
              </w:rPr>
            </w:pPr>
            <w:r w:rsidRPr="00DC34F1">
              <w:rPr>
                <w:b/>
                <w:bCs/>
              </w:rPr>
              <w:t>Setting</w:t>
            </w:r>
            <w:r>
              <w:rPr>
                <w:b/>
                <w:bCs/>
              </w:rPr>
              <w:t>s</w:t>
            </w:r>
          </w:p>
        </w:tc>
        <w:tc>
          <w:tcPr>
            <w:tcW w:w="2245" w:type="dxa"/>
            <w:tcBorders>
              <w:bottom w:val="single" w:sz="4" w:space="0" w:color="auto"/>
            </w:tcBorders>
          </w:tcPr>
          <w:p w14:paraId="7425208A" w14:textId="77777777" w:rsidR="00217162" w:rsidRPr="00DC34F1" w:rsidRDefault="00217162" w:rsidP="00C6670B">
            <w:pPr>
              <w:jc w:val="center"/>
              <w:rPr>
                <w:b/>
                <w:bCs/>
              </w:rPr>
            </w:pPr>
            <w:r w:rsidRPr="00DC34F1">
              <w:rPr>
                <w:b/>
                <w:bCs/>
              </w:rPr>
              <w:t>Original</w:t>
            </w:r>
          </w:p>
        </w:tc>
        <w:tc>
          <w:tcPr>
            <w:tcW w:w="2986" w:type="dxa"/>
            <w:tcBorders>
              <w:bottom w:val="single" w:sz="4" w:space="0" w:color="auto"/>
            </w:tcBorders>
          </w:tcPr>
          <w:p w14:paraId="4F5E3B27" w14:textId="77777777" w:rsidR="00217162" w:rsidRPr="00217162" w:rsidRDefault="00217162" w:rsidP="00C6670B">
            <w:pPr>
              <w:jc w:val="center"/>
              <w:rPr>
                <w:b/>
                <w:bCs/>
                <w:sz w:val="22"/>
                <w:szCs w:val="22"/>
              </w:rPr>
            </w:pPr>
            <w:r w:rsidRPr="00217162">
              <w:rPr>
                <w:b/>
                <w:bCs/>
                <w:sz w:val="22"/>
                <w:szCs w:val="22"/>
              </w:rPr>
              <w:t>Pixel Data</w:t>
            </w:r>
            <w:r>
              <w:rPr>
                <w:b/>
                <w:bCs/>
                <w:sz w:val="22"/>
                <w:szCs w:val="22"/>
              </w:rPr>
              <w:t>:</w:t>
            </w:r>
            <w:r w:rsidRPr="00217162">
              <w:rPr>
                <w:b/>
                <w:bCs/>
                <w:sz w:val="22"/>
                <w:szCs w:val="22"/>
              </w:rPr>
              <w:t xml:space="preserve"> Original</w:t>
            </w:r>
            <w:r>
              <w:rPr>
                <w:b/>
                <w:bCs/>
                <w:sz w:val="22"/>
                <w:szCs w:val="22"/>
              </w:rPr>
              <w:t xml:space="preserve"> - </w:t>
            </w:r>
            <w:r w:rsidRPr="00217162">
              <w:rPr>
                <w:b/>
                <w:bCs/>
                <w:sz w:val="22"/>
                <w:szCs w:val="22"/>
              </w:rPr>
              <w:t>Modified</w:t>
            </w:r>
          </w:p>
        </w:tc>
        <w:tc>
          <w:tcPr>
            <w:tcW w:w="2377" w:type="dxa"/>
            <w:tcBorders>
              <w:bottom w:val="single" w:sz="4" w:space="0" w:color="auto"/>
            </w:tcBorders>
          </w:tcPr>
          <w:p w14:paraId="6D102C18" w14:textId="77777777" w:rsidR="00217162" w:rsidRPr="00DC34F1" w:rsidRDefault="00217162" w:rsidP="00C6670B">
            <w:pPr>
              <w:jc w:val="center"/>
              <w:rPr>
                <w:b/>
                <w:bCs/>
              </w:rPr>
            </w:pPr>
            <w:r w:rsidRPr="00DC34F1">
              <w:rPr>
                <w:b/>
                <w:bCs/>
              </w:rPr>
              <w:t>Modified</w:t>
            </w:r>
          </w:p>
        </w:tc>
      </w:tr>
      <w:tr w:rsidR="00217162" w14:paraId="6082A709" w14:textId="77777777" w:rsidTr="00C6670B">
        <w:tc>
          <w:tcPr>
            <w:tcW w:w="2122" w:type="dxa"/>
            <w:vAlign w:val="center"/>
          </w:tcPr>
          <w:p w14:paraId="4B102969" w14:textId="7B0CC582" w:rsidR="00217162" w:rsidRDefault="00217162" w:rsidP="00C6670B">
            <w:pPr>
              <w:jc w:val="center"/>
            </w:pPr>
            <w:r w:rsidRPr="00217162">
              <w:rPr>
                <w:noProof/>
              </w:rPr>
              <w:drawing>
                <wp:inline distT="0" distB="0" distL="0" distR="0" wp14:anchorId="34020935" wp14:editId="4D280F31">
                  <wp:extent cx="1210310" cy="478155"/>
                  <wp:effectExtent l="0" t="0" r="8890" b="0"/>
                  <wp:docPr id="2392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36281" name=""/>
                          <pic:cNvPicPr/>
                        </pic:nvPicPr>
                        <pic:blipFill>
                          <a:blip r:embed="rId107"/>
                          <a:stretch>
                            <a:fillRect/>
                          </a:stretch>
                        </pic:blipFill>
                        <pic:spPr>
                          <a:xfrm>
                            <a:off x="0" y="0"/>
                            <a:ext cx="1210310" cy="478155"/>
                          </a:xfrm>
                          <a:prstGeom prst="rect">
                            <a:avLst/>
                          </a:prstGeom>
                        </pic:spPr>
                      </pic:pic>
                    </a:graphicData>
                  </a:graphic>
                </wp:inline>
              </w:drawing>
            </w:r>
          </w:p>
        </w:tc>
        <w:tc>
          <w:tcPr>
            <w:tcW w:w="2245" w:type="dxa"/>
            <w:shd w:val="clear" w:color="auto" w:fill="D9D9D9" w:themeFill="background1" w:themeFillShade="D9"/>
            <w:tcMar>
              <w:top w:w="57" w:type="dxa"/>
              <w:left w:w="57" w:type="dxa"/>
              <w:bottom w:w="57" w:type="dxa"/>
              <w:right w:w="57" w:type="dxa"/>
            </w:tcMar>
            <w:vAlign w:val="center"/>
          </w:tcPr>
          <w:p w14:paraId="46118E64" w14:textId="77777777" w:rsidR="00217162" w:rsidRPr="000625D5" w:rsidRDefault="00217162" w:rsidP="00C6670B">
            <w:pPr>
              <w:jc w:val="center"/>
            </w:pPr>
            <w:r w:rsidRPr="00217162">
              <w:rPr>
                <w:noProof/>
              </w:rPr>
              <w:drawing>
                <wp:inline distT="0" distB="0" distL="0" distR="0" wp14:anchorId="7416FF12" wp14:editId="3144446F">
                  <wp:extent cx="1353185" cy="270510"/>
                  <wp:effectExtent l="0" t="0" r="0" b="0"/>
                  <wp:docPr id="112181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9692" name=""/>
                          <pic:cNvPicPr/>
                        </pic:nvPicPr>
                        <pic:blipFill>
                          <a:blip r:embed="rId16"/>
                          <a:stretch>
                            <a:fillRect/>
                          </a:stretch>
                        </pic:blipFill>
                        <pic:spPr>
                          <a:xfrm>
                            <a:off x="0" y="0"/>
                            <a:ext cx="1353185" cy="270510"/>
                          </a:xfrm>
                          <a:prstGeom prst="rect">
                            <a:avLst/>
                          </a:prstGeom>
                        </pic:spPr>
                      </pic:pic>
                    </a:graphicData>
                  </a:graphic>
                </wp:inline>
              </w:drawing>
            </w:r>
          </w:p>
        </w:tc>
        <w:tc>
          <w:tcPr>
            <w:tcW w:w="2986" w:type="dxa"/>
            <w:shd w:val="clear" w:color="auto" w:fill="D9D9D9" w:themeFill="background1" w:themeFillShade="D9"/>
            <w:vAlign w:val="center"/>
          </w:tcPr>
          <w:p w14:paraId="2A9065BA" w14:textId="10F6DAB1" w:rsidR="00217162" w:rsidRPr="00CB4104" w:rsidRDefault="00217162" w:rsidP="00C6670B">
            <w:pPr>
              <w:jc w:val="center"/>
              <w:rPr>
                <w:noProof/>
              </w:rPr>
            </w:pPr>
            <w:r w:rsidRPr="00217162">
              <w:rPr>
                <w:noProof/>
              </w:rPr>
              <w:drawing>
                <wp:inline distT="0" distB="0" distL="0" distR="0" wp14:anchorId="6930809B" wp14:editId="04C29F04">
                  <wp:extent cx="1758950" cy="513715"/>
                  <wp:effectExtent l="0" t="0" r="0" b="635"/>
                  <wp:docPr id="210847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70451" name=""/>
                          <pic:cNvPicPr/>
                        </pic:nvPicPr>
                        <pic:blipFill>
                          <a:blip r:embed="rId108"/>
                          <a:stretch>
                            <a:fillRect/>
                          </a:stretch>
                        </pic:blipFill>
                        <pic:spPr>
                          <a:xfrm>
                            <a:off x="0" y="0"/>
                            <a:ext cx="1758950" cy="51371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009B4A6B" w14:textId="739056FF" w:rsidR="00217162" w:rsidRPr="00CB4104" w:rsidRDefault="00217162" w:rsidP="00C6670B">
            <w:pPr>
              <w:jc w:val="center"/>
            </w:pPr>
            <w:r w:rsidRPr="00217162">
              <w:rPr>
                <w:noProof/>
              </w:rPr>
              <w:drawing>
                <wp:inline distT="0" distB="0" distL="0" distR="0" wp14:anchorId="03666781" wp14:editId="0A9D84E0">
                  <wp:extent cx="1437005" cy="287655"/>
                  <wp:effectExtent l="0" t="0" r="0" b="0"/>
                  <wp:docPr id="67569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4117" name=""/>
                          <pic:cNvPicPr/>
                        </pic:nvPicPr>
                        <pic:blipFill>
                          <a:blip r:embed="rId109"/>
                          <a:stretch>
                            <a:fillRect/>
                          </a:stretch>
                        </pic:blipFill>
                        <pic:spPr>
                          <a:xfrm>
                            <a:off x="0" y="0"/>
                            <a:ext cx="1437005" cy="287655"/>
                          </a:xfrm>
                          <a:prstGeom prst="rect">
                            <a:avLst/>
                          </a:prstGeom>
                        </pic:spPr>
                      </pic:pic>
                    </a:graphicData>
                  </a:graphic>
                </wp:inline>
              </w:drawing>
            </w:r>
          </w:p>
        </w:tc>
      </w:tr>
    </w:tbl>
    <w:p w14:paraId="2A111202" w14:textId="77777777" w:rsidR="00217162" w:rsidRDefault="00217162" w:rsidP="00217162"/>
    <w:p w14:paraId="714A2756" w14:textId="2F30EFE0" w:rsidR="00217162" w:rsidRDefault="00B63D8F" w:rsidP="00B63D8F">
      <w:pPr>
        <w:pStyle w:val="Heading3"/>
      </w:pPr>
      <w:bookmarkStart w:id="44" w:name="_Toc177147297"/>
      <w:r>
        <w:lastRenderedPageBreak/>
        <w:t>Sepia</w:t>
      </w:r>
      <w:bookmarkEnd w:id="44"/>
    </w:p>
    <w:p w14:paraId="7081EB6C" w14:textId="11DADACF" w:rsidR="00B63D8F" w:rsidRDefault="00B63D8F" w:rsidP="00217162">
      <w:r w:rsidRPr="00B63D8F">
        <w:t>Sepia is a reddish-brown colour</w:t>
      </w:r>
      <w:r w:rsidR="00C2174A">
        <w:t xml:space="preserve"> (RGB = 112,66,20).</w:t>
      </w:r>
    </w:p>
    <w:p w14:paraId="04C26D6F" w14:textId="77777777" w:rsidR="00C2174A" w:rsidRDefault="00C2174A" w:rsidP="00217162"/>
    <w:p w14:paraId="68500EA0" w14:textId="642FB90D" w:rsidR="00C2174A" w:rsidRDefault="00C2174A" w:rsidP="00C2174A">
      <w:pPr>
        <w:jc w:val="center"/>
      </w:pPr>
      <w:r>
        <w:rPr>
          <w:noProof/>
        </w:rPr>
        <w:drawing>
          <wp:inline distT="0" distB="0" distL="0" distR="0" wp14:anchorId="0DFE319B" wp14:editId="1BF6BFFB">
            <wp:extent cx="635000" cy="635000"/>
            <wp:effectExtent l="0" t="0" r="0" b="0"/>
            <wp:docPr id="12066534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p w14:paraId="5F93EC09" w14:textId="77777777" w:rsidR="00B63D8F" w:rsidRDefault="00B63D8F" w:rsidP="00217162"/>
    <w:p w14:paraId="5C1D47E3" w14:textId="3793CA4B" w:rsidR="00B63D8F" w:rsidRDefault="00B63D8F" w:rsidP="00217162">
      <w:r>
        <w:t xml:space="preserve">It is </w:t>
      </w:r>
      <w:r w:rsidRPr="00B63D8F">
        <w:t>named after the rich brown pigment derived from the ink sac of the common cuttlefish Sepia.</w:t>
      </w:r>
      <w:r w:rsidR="00C2174A">
        <w:t xml:space="preserve"> In an image this is combined with the colour pixels to give a brownish tinge to the image often used to make the image look old.</w:t>
      </w:r>
    </w:p>
    <w:p w14:paraId="75A5F560" w14:textId="77777777" w:rsidR="00B63D8F" w:rsidRDefault="00B63D8F" w:rsidP="00217162"/>
    <w:tbl>
      <w:tblPr>
        <w:tblStyle w:val="TableGrid"/>
        <w:tblW w:w="9730" w:type="dxa"/>
        <w:tblLayout w:type="fixed"/>
        <w:tblLook w:val="04A0" w:firstRow="1" w:lastRow="0" w:firstColumn="1" w:lastColumn="0" w:noHBand="0" w:noVBand="1"/>
      </w:tblPr>
      <w:tblGrid>
        <w:gridCol w:w="2122"/>
        <w:gridCol w:w="2245"/>
        <w:gridCol w:w="2986"/>
        <w:gridCol w:w="2377"/>
      </w:tblGrid>
      <w:tr w:rsidR="00B63D8F" w:rsidRPr="00DC34F1" w14:paraId="733E7423" w14:textId="77777777" w:rsidTr="00C6670B">
        <w:tc>
          <w:tcPr>
            <w:tcW w:w="2122" w:type="dxa"/>
          </w:tcPr>
          <w:p w14:paraId="46D56A42" w14:textId="77777777" w:rsidR="00B63D8F" w:rsidRPr="00DC34F1" w:rsidRDefault="00B63D8F" w:rsidP="00C6670B">
            <w:pPr>
              <w:jc w:val="center"/>
              <w:rPr>
                <w:b/>
                <w:bCs/>
              </w:rPr>
            </w:pPr>
            <w:r w:rsidRPr="00DC34F1">
              <w:rPr>
                <w:b/>
                <w:bCs/>
              </w:rPr>
              <w:t>Setting</w:t>
            </w:r>
            <w:r>
              <w:rPr>
                <w:b/>
                <w:bCs/>
              </w:rPr>
              <w:t>s</w:t>
            </w:r>
          </w:p>
        </w:tc>
        <w:tc>
          <w:tcPr>
            <w:tcW w:w="2245" w:type="dxa"/>
            <w:tcBorders>
              <w:bottom w:val="single" w:sz="4" w:space="0" w:color="auto"/>
            </w:tcBorders>
          </w:tcPr>
          <w:p w14:paraId="045A4C2F" w14:textId="77777777" w:rsidR="00B63D8F" w:rsidRPr="00DC34F1" w:rsidRDefault="00B63D8F" w:rsidP="00C6670B">
            <w:pPr>
              <w:jc w:val="center"/>
              <w:rPr>
                <w:b/>
                <w:bCs/>
              </w:rPr>
            </w:pPr>
            <w:r w:rsidRPr="00DC34F1">
              <w:rPr>
                <w:b/>
                <w:bCs/>
              </w:rPr>
              <w:t>Original</w:t>
            </w:r>
          </w:p>
        </w:tc>
        <w:tc>
          <w:tcPr>
            <w:tcW w:w="2986" w:type="dxa"/>
            <w:tcBorders>
              <w:bottom w:val="single" w:sz="4" w:space="0" w:color="auto"/>
            </w:tcBorders>
          </w:tcPr>
          <w:p w14:paraId="17295143" w14:textId="77777777" w:rsidR="00B63D8F" w:rsidRPr="00217162" w:rsidRDefault="00B63D8F" w:rsidP="00C6670B">
            <w:pPr>
              <w:jc w:val="center"/>
              <w:rPr>
                <w:b/>
                <w:bCs/>
                <w:sz w:val="22"/>
                <w:szCs w:val="22"/>
              </w:rPr>
            </w:pPr>
            <w:r w:rsidRPr="00217162">
              <w:rPr>
                <w:b/>
                <w:bCs/>
                <w:sz w:val="22"/>
                <w:szCs w:val="22"/>
              </w:rPr>
              <w:t>Pixel Data</w:t>
            </w:r>
            <w:r>
              <w:rPr>
                <w:b/>
                <w:bCs/>
                <w:sz w:val="22"/>
                <w:szCs w:val="22"/>
              </w:rPr>
              <w:t>:</w:t>
            </w:r>
            <w:r w:rsidRPr="00217162">
              <w:rPr>
                <w:b/>
                <w:bCs/>
                <w:sz w:val="22"/>
                <w:szCs w:val="22"/>
              </w:rPr>
              <w:t xml:space="preserve"> Original</w:t>
            </w:r>
            <w:r>
              <w:rPr>
                <w:b/>
                <w:bCs/>
                <w:sz w:val="22"/>
                <w:szCs w:val="22"/>
              </w:rPr>
              <w:t xml:space="preserve"> - </w:t>
            </w:r>
            <w:r w:rsidRPr="00217162">
              <w:rPr>
                <w:b/>
                <w:bCs/>
                <w:sz w:val="22"/>
                <w:szCs w:val="22"/>
              </w:rPr>
              <w:t>Modified</w:t>
            </w:r>
          </w:p>
        </w:tc>
        <w:tc>
          <w:tcPr>
            <w:tcW w:w="2377" w:type="dxa"/>
            <w:tcBorders>
              <w:bottom w:val="single" w:sz="4" w:space="0" w:color="auto"/>
            </w:tcBorders>
          </w:tcPr>
          <w:p w14:paraId="271F34EF" w14:textId="77777777" w:rsidR="00B63D8F" w:rsidRPr="00DC34F1" w:rsidRDefault="00B63D8F" w:rsidP="00C6670B">
            <w:pPr>
              <w:jc w:val="center"/>
              <w:rPr>
                <w:b/>
                <w:bCs/>
              </w:rPr>
            </w:pPr>
            <w:r w:rsidRPr="00DC34F1">
              <w:rPr>
                <w:b/>
                <w:bCs/>
              </w:rPr>
              <w:t>Modified</w:t>
            </w:r>
          </w:p>
        </w:tc>
      </w:tr>
      <w:tr w:rsidR="00B63D8F" w14:paraId="032E5B96" w14:textId="77777777" w:rsidTr="00C6670B">
        <w:tc>
          <w:tcPr>
            <w:tcW w:w="2122" w:type="dxa"/>
            <w:vAlign w:val="center"/>
          </w:tcPr>
          <w:p w14:paraId="3DFA4F36" w14:textId="79BA21D2" w:rsidR="00B63D8F" w:rsidRDefault="00C2174A" w:rsidP="00C6670B">
            <w:pPr>
              <w:jc w:val="center"/>
            </w:pPr>
            <w:r w:rsidRPr="00C2174A">
              <w:rPr>
                <w:noProof/>
              </w:rPr>
              <w:drawing>
                <wp:inline distT="0" distB="0" distL="0" distR="0" wp14:anchorId="74B06B60" wp14:editId="2F1425E8">
                  <wp:extent cx="1210310" cy="490855"/>
                  <wp:effectExtent l="0" t="0" r="8890" b="4445"/>
                  <wp:docPr id="164954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40334" name=""/>
                          <pic:cNvPicPr/>
                        </pic:nvPicPr>
                        <pic:blipFill>
                          <a:blip r:embed="rId111"/>
                          <a:stretch>
                            <a:fillRect/>
                          </a:stretch>
                        </pic:blipFill>
                        <pic:spPr>
                          <a:xfrm>
                            <a:off x="0" y="0"/>
                            <a:ext cx="1210310" cy="490855"/>
                          </a:xfrm>
                          <a:prstGeom prst="rect">
                            <a:avLst/>
                          </a:prstGeom>
                        </pic:spPr>
                      </pic:pic>
                    </a:graphicData>
                  </a:graphic>
                </wp:inline>
              </w:drawing>
            </w:r>
          </w:p>
        </w:tc>
        <w:tc>
          <w:tcPr>
            <w:tcW w:w="2245" w:type="dxa"/>
            <w:shd w:val="clear" w:color="auto" w:fill="D9D9D9" w:themeFill="background1" w:themeFillShade="D9"/>
            <w:tcMar>
              <w:top w:w="57" w:type="dxa"/>
              <w:left w:w="57" w:type="dxa"/>
              <w:bottom w:w="57" w:type="dxa"/>
              <w:right w:w="57" w:type="dxa"/>
            </w:tcMar>
            <w:vAlign w:val="center"/>
          </w:tcPr>
          <w:p w14:paraId="46BDA50E" w14:textId="77777777" w:rsidR="00B63D8F" w:rsidRPr="000625D5" w:rsidRDefault="00B63D8F" w:rsidP="00C6670B">
            <w:pPr>
              <w:jc w:val="center"/>
            </w:pPr>
            <w:r w:rsidRPr="00217162">
              <w:rPr>
                <w:noProof/>
              </w:rPr>
              <w:drawing>
                <wp:inline distT="0" distB="0" distL="0" distR="0" wp14:anchorId="32B2901D" wp14:editId="074F7D0F">
                  <wp:extent cx="1353185" cy="270510"/>
                  <wp:effectExtent l="0" t="0" r="0" b="0"/>
                  <wp:docPr id="87276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9692" name=""/>
                          <pic:cNvPicPr/>
                        </pic:nvPicPr>
                        <pic:blipFill>
                          <a:blip r:embed="rId16"/>
                          <a:stretch>
                            <a:fillRect/>
                          </a:stretch>
                        </pic:blipFill>
                        <pic:spPr>
                          <a:xfrm>
                            <a:off x="0" y="0"/>
                            <a:ext cx="1353185" cy="270510"/>
                          </a:xfrm>
                          <a:prstGeom prst="rect">
                            <a:avLst/>
                          </a:prstGeom>
                        </pic:spPr>
                      </pic:pic>
                    </a:graphicData>
                  </a:graphic>
                </wp:inline>
              </w:drawing>
            </w:r>
          </w:p>
        </w:tc>
        <w:tc>
          <w:tcPr>
            <w:tcW w:w="2986" w:type="dxa"/>
            <w:shd w:val="clear" w:color="auto" w:fill="D9D9D9" w:themeFill="background1" w:themeFillShade="D9"/>
            <w:vAlign w:val="center"/>
          </w:tcPr>
          <w:p w14:paraId="7471ED23" w14:textId="0FBC4A64" w:rsidR="00B63D8F" w:rsidRPr="00CB4104" w:rsidRDefault="00C2174A" w:rsidP="00C6670B">
            <w:pPr>
              <w:jc w:val="center"/>
              <w:rPr>
                <w:noProof/>
              </w:rPr>
            </w:pPr>
            <w:r w:rsidRPr="00C2174A">
              <w:rPr>
                <w:noProof/>
              </w:rPr>
              <w:drawing>
                <wp:inline distT="0" distB="0" distL="0" distR="0" wp14:anchorId="457EA6A2" wp14:editId="26CB798F">
                  <wp:extent cx="1758950" cy="497205"/>
                  <wp:effectExtent l="0" t="0" r="0" b="0"/>
                  <wp:docPr id="53289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93244" name=""/>
                          <pic:cNvPicPr/>
                        </pic:nvPicPr>
                        <pic:blipFill>
                          <a:blip r:embed="rId112"/>
                          <a:stretch>
                            <a:fillRect/>
                          </a:stretch>
                        </pic:blipFill>
                        <pic:spPr>
                          <a:xfrm>
                            <a:off x="0" y="0"/>
                            <a:ext cx="1758950" cy="49720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51A35CDD" w14:textId="0A6C0C07" w:rsidR="00B63D8F" w:rsidRPr="00CB4104" w:rsidRDefault="00B63D8F" w:rsidP="00C6670B">
            <w:pPr>
              <w:jc w:val="center"/>
            </w:pPr>
            <w:r w:rsidRPr="00B63D8F">
              <w:rPr>
                <w:noProof/>
              </w:rPr>
              <w:drawing>
                <wp:inline distT="0" distB="0" distL="0" distR="0" wp14:anchorId="6E162D2D" wp14:editId="63CFFFDF">
                  <wp:extent cx="1437005" cy="287655"/>
                  <wp:effectExtent l="0" t="0" r="0" b="0"/>
                  <wp:docPr id="103153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37806" name=""/>
                          <pic:cNvPicPr/>
                        </pic:nvPicPr>
                        <pic:blipFill>
                          <a:blip r:embed="rId113"/>
                          <a:stretch>
                            <a:fillRect/>
                          </a:stretch>
                        </pic:blipFill>
                        <pic:spPr>
                          <a:xfrm>
                            <a:off x="0" y="0"/>
                            <a:ext cx="1437005" cy="287655"/>
                          </a:xfrm>
                          <a:prstGeom prst="rect">
                            <a:avLst/>
                          </a:prstGeom>
                        </pic:spPr>
                      </pic:pic>
                    </a:graphicData>
                  </a:graphic>
                </wp:inline>
              </w:drawing>
            </w:r>
          </w:p>
        </w:tc>
      </w:tr>
    </w:tbl>
    <w:p w14:paraId="5A413E15" w14:textId="77777777" w:rsidR="00B63D8F" w:rsidRDefault="00B63D8F" w:rsidP="00217162"/>
    <w:p w14:paraId="7D381CFD" w14:textId="77777777" w:rsidR="00C2174A" w:rsidRDefault="00C2174A" w:rsidP="00217162"/>
    <w:p w14:paraId="2DACE0C8" w14:textId="5708A382" w:rsidR="00C2174A" w:rsidRDefault="00C2174A" w:rsidP="00C2174A">
      <w:pPr>
        <w:pStyle w:val="Heading3"/>
      </w:pPr>
      <w:bookmarkStart w:id="45" w:name="_Toc177147298"/>
      <w:r>
        <w:t>Polaroid Colour</w:t>
      </w:r>
      <w:bookmarkEnd w:id="45"/>
    </w:p>
    <w:p w14:paraId="16854E99" w14:textId="54DF349F" w:rsidR="00C2174A" w:rsidRDefault="00C51AB4" w:rsidP="00217162">
      <w:r w:rsidRPr="00C51AB4">
        <w:t>Polaroid photos often had a warm palette with colours that can shift towards pink in highlights and green in shadows.</w:t>
      </w:r>
      <w:r>
        <w:t xml:space="preserve"> </w:t>
      </w:r>
    </w:p>
    <w:p w14:paraId="23F353BE" w14:textId="77777777" w:rsidR="00C51AB4" w:rsidRDefault="00C51AB4" w:rsidP="00217162"/>
    <w:tbl>
      <w:tblPr>
        <w:tblStyle w:val="TableGrid"/>
        <w:tblW w:w="9730" w:type="dxa"/>
        <w:tblLayout w:type="fixed"/>
        <w:tblLook w:val="04A0" w:firstRow="1" w:lastRow="0" w:firstColumn="1" w:lastColumn="0" w:noHBand="0" w:noVBand="1"/>
      </w:tblPr>
      <w:tblGrid>
        <w:gridCol w:w="2122"/>
        <w:gridCol w:w="2245"/>
        <w:gridCol w:w="2986"/>
        <w:gridCol w:w="2377"/>
      </w:tblGrid>
      <w:tr w:rsidR="00C2174A" w:rsidRPr="00DC34F1" w14:paraId="76A9B08C" w14:textId="77777777" w:rsidTr="00C6670B">
        <w:tc>
          <w:tcPr>
            <w:tcW w:w="2122" w:type="dxa"/>
          </w:tcPr>
          <w:p w14:paraId="00767F50" w14:textId="77777777" w:rsidR="00C2174A" w:rsidRPr="00DC34F1" w:rsidRDefault="00C2174A" w:rsidP="00C6670B">
            <w:pPr>
              <w:jc w:val="center"/>
              <w:rPr>
                <w:b/>
                <w:bCs/>
              </w:rPr>
            </w:pPr>
            <w:r w:rsidRPr="00DC34F1">
              <w:rPr>
                <w:b/>
                <w:bCs/>
              </w:rPr>
              <w:t>Setting</w:t>
            </w:r>
            <w:r>
              <w:rPr>
                <w:b/>
                <w:bCs/>
              </w:rPr>
              <w:t>s</w:t>
            </w:r>
          </w:p>
        </w:tc>
        <w:tc>
          <w:tcPr>
            <w:tcW w:w="2245" w:type="dxa"/>
            <w:tcBorders>
              <w:bottom w:val="single" w:sz="4" w:space="0" w:color="auto"/>
            </w:tcBorders>
          </w:tcPr>
          <w:p w14:paraId="5CFEC467" w14:textId="77777777" w:rsidR="00C2174A" w:rsidRPr="00DC34F1" w:rsidRDefault="00C2174A" w:rsidP="00C6670B">
            <w:pPr>
              <w:jc w:val="center"/>
              <w:rPr>
                <w:b/>
                <w:bCs/>
              </w:rPr>
            </w:pPr>
            <w:r w:rsidRPr="00DC34F1">
              <w:rPr>
                <w:b/>
                <w:bCs/>
              </w:rPr>
              <w:t>Original</w:t>
            </w:r>
          </w:p>
        </w:tc>
        <w:tc>
          <w:tcPr>
            <w:tcW w:w="2986" w:type="dxa"/>
            <w:tcBorders>
              <w:bottom w:val="single" w:sz="4" w:space="0" w:color="auto"/>
            </w:tcBorders>
          </w:tcPr>
          <w:p w14:paraId="34C180EE" w14:textId="77777777" w:rsidR="00C2174A" w:rsidRPr="00217162" w:rsidRDefault="00C2174A" w:rsidP="00C6670B">
            <w:pPr>
              <w:jc w:val="center"/>
              <w:rPr>
                <w:b/>
                <w:bCs/>
                <w:sz w:val="22"/>
                <w:szCs w:val="22"/>
              </w:rPr>
            </w:pPr>
            <w:r w:rsidRPr="00217162">
              <w:rPr>
                <w:b/>
                <w:bCs/>
                <w:sz w:val="22"/>
                <w:szCs w:val="22"/>
              </w:rPr>
              <w:t>Pixel Data</w:t>
            </w:r>
            <w:r>
              <w:rPr>
                <w:b/>
                <w:bCs/>
                <w:sz w:val="22"/>
                <w:szCs w:val="22"/>
              </w:rPr>
              <w:t>:</w:t>
            </w:r>
            <w:r w:rsidRPr="00217162">
              <w:rPr>
                <w:b/>
                <w:bCs/>
                <w:sz w:val="22"/>
                <w:szCs w:val="22"/>
              </w:rPr>
              <w:t xml:space="preserve"> Original</w:t>
            </w:r>
            <w:r>
              <w:rPr>
                <w:b/>
                <w:bCs/>
                <w:sz w:val="22"/>
                <w:szCs w:val="22"/>
              </w:rPr>
              <w:t xml:space="preserve"> - </w:t>
            </w:r>
            <w:r w:rsidRPr="00217162">
              <w:rPr>
                <w:b/>
                <w:bCs/>
                <w:sz w:val="22"/>
                <w:szCs w:val="22"/>
              </w:rPr>
              <w:t>Modified</w:t>
            </w:r>
          </w:p>
        </w:tc>
        <w:tc>
          <w:tcPr>
            <w:tcW w:w="2377" w:type="dxa"/>
            <w:tcBorders>
              <w:bottom w:val="single" w:sz="4" w:space="0" w:color="auto"/>
            </w:tcBorders>
          </w:tcPr>
          <w:p w14:paraId="7E7C03C6" w14:textId="77777777" w:rsidR="00C2174A" w:rsidRPr="00DC34F1" w:rsidRDefault="00C2174A" w:rsidP="00C6670B">
            <w:pPr>
              <w:jc w:val="center"/>
              <w:rPr>
                <w:b/>
                <w:bCs/>
              </w:rPr>
            </w:pPr>
            <w:r w:rsidRPr="00DC34F1">
              <w:rPr>
                <w:b/>
                <w:bCs/>
              </w:rPr>
              <w:t>Modified</w:t>
            </w:r>
          </w:p>
        </w:tc>
      </w:tr>
      <w:tr w:rsidR="00C2174A" w14:paraId="0DCAEA55" w14:textId="77777777" w:rsidTr="00C6670B">
        <w:tc>
          <w:tcPr>
            <w:tcW w:w="2122" w:type="dxa"/>
            <w:vAlign w:val="center"/>
          </w:tcPr>
          <w:p w14:paraId="66E6E12B" w14:textId="76DAA60A" w:rsidR="00C2174A" w:rsidRDefault="00C2174A" w:rsidP="00C6670B">
            <w:pPr>
              <w:jc w:val="center"/>
            </w:pPr>
            <w:r w:rsidRPr="00C2174A">
              <w:rPr>
                <w:noProof/>
              </w:rPr>
              <w:drawing>
                <wp:inline distT="0" distB="0" distL="0" distR="0" wp14:anchorId="3D20D375" wp14:editId="2F5CF2DE">
                  <wp:extent cx="1210310" cy="475615"/>
                  <wp:effectExtent l="0" t="0" r="8890" b="635"/>
                  <wp:docPr id="92942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23647" name=""/>
                          <pic:cNvPicPr/>
                        </pic:nvPicPr>
                        <pic:blipFill>
                          <a:blip r:embed="rId114"/>
                          <a:stretch>
                            <a:fillRect/>
                          </a:stretch>
                        </pic:blipFill>
                        <pic:spPr>
                          <a:xfrm>
                            <a:off x="0" y="0"/>
                            <a:ext cx="1210310" cy="475615"/>
                          </a:xfrm>
                          <a:prstGeom prst="rect">
                            <a:avLst/>
                          </a:prstGeom>
                        </pic:spPr>
                      </pic:pic>
                    </a:graphicData>
                  </a:graphic>
                </wp:inline>
              </w:drawing>
            </w:r>
          </w:p>
        </w:tc>
        <w:tc>
          <w:tcPr>
            <w:tcW w:w="2245" w:type="dxa"/>
            <w:shd w:val="clear" w:color="auto" w:fill="D9D9D9" w:themeFill="background1" w:themeFillShade="D9"/>
            <w:tcMar>
              <w:top w:w="57" w:type="dxa"/>
              <w:left w:w="57" w:type="dxa"/>
              <w:bottom w:w="57" w:type="dxa"/>
              <w:right w:w="57" w:type="dxa"/>
            </w:tcMar>
            <w:vAlign w:val="center"/>
          </w:tcPr>
          <w:p w14:paraId="425927A1" w14:textId="77777777" w:rsidR="00C2174A" w:rsidRPr="000625D5" w:rsidRDefault="00C2174A" w:rsidP="00C6670B">
            <w:pPr>
              <w:jc w:val="center"/>
            </w:pPr>
            <w:r w:rsidRPr="00217162">
              <w:rPr>
                <w:noProof/>
              </w:rPr>
              <w:drawing>
                <wp:inline distT="0" distB="0" distL="0" distR="0" wp14:anchorId="5DFDB61D" wp14:editId="694070BE">
                  <wp:extent cx="1353185" cy="270510"/>
                  <wp:effectExtent l="0" t="0" r="0" b="0"/>
                  <wp:docPr id="199917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9692" name=""/>
                          <pic:cNvPicPr/>
                        </pic:nvPicPr>
                        <pic:blipFill>
                          <a:blip r:embed="rId16"/>
                          <a:stretch>
                            <a:fillRect/>
                          </a:stretch>
                        </pic:blipFill>
                        <pic:spPr>
                          <a:xfrm>
                            <a:off x="0" y="0"/>
                            <a:ext cx="1353185" cy="270510"/>
                          </a:xfrm>
                          <a:prstGeom prst="rect">
                            <a:avLst/>
                          </a:prstGeom>
                        </pic:spPr>
                      </pic:pic>
                    </a:graphicData>
                  </a:graphic>
                </wp:inline>
              </w:drawing>
            </w:r>
          </w:p>
        </w:tc>
        <w:tc>
          <w:tcPr>
            <w:tcW w:w="2986" w:type="dxa"/>
            <w:shd w:val="clear" w:color="auto" w:fill="D9D9D9" w:themeFill="background1" w:themeFillShade="D9"/>
            <w:vAlign w:val="center"/>
          </w:tcPr>
          <w:p w14:paraId="715232BD" w14:textId="59D86758" w:rsidR="00C2174A" w:rsidRPr="00CB4104" w:rsidRDefault="00C2174A" w:rsidP="00C6670B">
            <w:pPr>
              <w:jc w:val="center"/>
              <w:rPr>
                <w:noProof/>
              </w:rPr>
            </w:pPr>
            <w:r w:rsidRPr="00C2174A">
              <w:rPr>
                <w:noProof/>
              </w:rPr>
              <w:drawing>
                <wp:inline distT="0" distB="0" distL="0" distR="0" wp14:anchorId="5E018EA8" wp14:editId="7CCAAE40">
                  <wp:extent cx="1758950" cy="497205"/>
                  <wp:effectExtent l="0" t="0" r="0" b="0"/>
                  <wp:docPr id="125493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5213" name=""/>
                          <pic:cNvPicPr/>
                        </pic:nvPicPr>
                        <pic:blipFill>
                          <a:blip r:embed="rId115"/>
                          <a:stretch>
                            <a:fillRect/>
                          </a:stretch>
                        </pic:blipFill>
                        <pic:spPr>
                          <a:xfrm>
                            <a:off x="0" y="0"/>
                            <a:ext cx="1758950" cy="49720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79716209" w14:textId="122A996C" w:rsidR="00C2174A" w:rsidRPr="00CB4104" w:rsidRDefault="00C2174A" w:rsidP="00C6670B">
            <w:pPr>
              <w:jc w:val="center"/>
            </w:pPr>
            <w:r w:rsidRPr="00C2174A">
              <w:rPr>
                <w:noProof/>
              </w:rPr>
              <w:drawing>
                <wp:inline distT="0" distB="0" distL="0" distR="0" wp14:anchorId="074C8606" wp14:editId="1DBE5A17">
                  <wp:extent cx="1437005" cy="287655"/>
                  <wp:effectExtent l="0" t="0" r="0" b="0"/>
                  <wp:docPr id="52098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82914" name=""/>
                          <pic:cNvPicPr/>
                        </pic:nvPicPr>
                        <pic:blipFill>
                          <a:blip r:embed="rId116"/>
                          <a:stretch>
                            <a:fillRect/>
                          </a:stretch>
                        </pic:blipFill>
                        <pic:spPr>
                          <a:xfrm>
                            <a:off x="0" y="0"/>
                            <a:ext cx="1437005" cy="287655"/>
                          </a:xfrm>
                          <a:prstGeom prst="rect">
                            <a:avLst/>
                          </a:prstGeom>
                        </pic:spPr>
                      </pic:pic>
                    </a:graphicData>
                  </a:graphic>
                </wp:inline>
              </w:drawing>
            </w:r>
          </w:p>
        </w:tc>
      </w:tr>
    </w:tbl>
    <w:p w14:paraId="0FD88D14" w14:textId="77777777" w:rsidR="00C2174A" w:rsidRDefault="00C2174A" w:rsidP="00217162"/>
    <w:p w14:paraId="489257D2" w14:textId="415B2A9C" w:rsidR="00C2174A" w:rsidRDefault="00C51AB4" w:rsidP="00C51AB4">
      <w:pPr>
        <w:pStyle w:val="Heading3"/>
      </w:pPr>
      <w:bookmarkStart w:id="46" w:name="_Toc177147299"/>
      <w:r>
        <w:t>Monochrome</w:t>
      </w:r>
      <w:bookmarkEnd w:id="46"/>
    </w:p>
    <w:p w14:paraId="2806F971" w14:textId="23594126" w:rsidR="00C51AB4" w:rsidRDefault="00C51AB4" w:rsidP="00217162">
      <w:r>
        <w:t xml:space="preserve">A </w:t>
      </w:r>
      <w:r w:rsidRPr="00C51AB4">
        <w:t xml:space="preserve">monochrome photo </w:t>
      </w:r>
      <w:r>
        <w:t xml:space="preserve">is </w:t>
      </w:r>
      <w:r w:rsidRPr="00C51AB4">
        <w:t>an image which has had all colour removed</w:t>
      </w:r>
      <w:r>
        <w:t xml:space="preserve">, can also be called Grey Scale. In photography these photos are called </w:t>
      </w:r>
      <w:r w:rsidRPr="00C51AB4">
        <w:t>black and white photo</w:t>
      </w:r>
      <w:r>
        <w:t>s. Black and White images are a different type of image as we will see later.</w:t>
      </w:r>
    </w:p>
    <w:p w14:paraId="04BB1203" w14:textId="77777777" w:rsidR="00C51AB4" w:rsidRDefault="00C51AB4" w:rsidP="00217162"/>
    <w:tbl>
      <w:tblPr>
        <w:tblStyle w:val="TableGrid"/>
        <w:tblW w:w="9730" w:type="dxa"/>
        <w:tblLayout w:type="fixed"/>
        <w:tblLook w:val="04A0" w:firstRow="1" w:lastRow="0" w:firstColumn="1" w:lastColumn="0" w:noHBand="0" w:noVBand="1"/>
      </w:tblPr>
      <w:tblGrid>
        <w:gridCol w:w="2122"/>
        <w:gridCol w:w="2245"/>
        <w:gridCol w:w="2986"/>
        <w:gridCol w:w="2377"/>
      </w:tblGrid>
      <w:tr w:rsidR="00C51AB4" w:rsidRPr="00DC34F1" w14:paraId="6DEB1C95" w14:textId="77777777" w:rsidTr="00C6670B">
        <w:tc>
          <w:tcPr>
            <w:tcW w:w="2122" w:type="dxa"/>
          </w:tcPr>
          <w:p w14:paraId="3287C759" w14:textId="77777777" w:rsidR="00C51AB4" w:rsidRPr="00DC34F1" w:rsidRDefault="00C51AB4" w:rsidP="00C6670B">
            <w:pPr>
              <w:jc w:val="center"/>
              <w:rPr>
                <w:b/>
                <w:bCs/>
              </w:rPr>
            </w:pPr>
            <w:r w:rsidRPr="00DC34F1">
              <w:rPr>
                <w:b/>
                <w:bCs/>
              </w:rPr>
              <w:t>Setting</w:t>
            </w:r>
            <w:r>
              <w:rPr>
                <w:b/>
                <w:bCs/>
              </w:rPr>
              <w:t>s</w:t>
            </w:r>
          </w:p>
        </w:tc>
        <w:tc>
          <w:tcPr>
            <w:tcW w:w="2245" w:type="dxa"/>
            <w:tcBorders>
              <w:bottom w:val="single" w:sz="4" w:space="0" w:color="auto"/>
            </w:tcBorders>
          </w:tcPr>
          <w:p w14:paraId="1DF77E8C" w14:textId="77777777" w:rsidR="00C51AB4" w:rsidRPr="00DC34F1" w:rsidRDefault="00C51AB4" w:rsidP="00C6670B">
            <w:pPr>
              <w:jc w:val="center"/>
              <w:rPr>
                <w:b/>
                <w:bCs/>
              </w:rPr>
            </w:pPr>
            <w:r w:rsidRPr="00DC34F1">
              <w:rPr>
                <w:b/>
                <w:bCs/>
              </w:rPr>
              <w:t>Original</w:t>
            </w:r>
          </w:p>
        </w:tc>
        <w:tc>
          <w:tcPr>
            <w:tcW w:w="2986" w:type="dxa"/>
            <w:tcBorders>
              <w:bottom w:val="single" w:sz="4" w:space="0" w:color="auto"/>
            </w:tcBorders>
          </w:tcPr>
          <w:p w14:paraId="3ABE72D6" w14:textId="77777777" w:rsidR="00C51AB4" w:rsidRPr="00217162" w:rsidRDefault="00C51AB4" w:rsidP="00C6670B">
            <w:pPr>
              <w:jc w:val="center"/>
              <w:rPr>
                <w:b/>
                <w:bCs/>
                <w:sz w:val="22"/>
                <w:szCs w:val="22"/>
              </w:rPr>
            </w:pPr>
            <w:r w:rsidRPr="00217162">
              <w:rPr>
                <w:b/>
                <w:bCs/>
                <w:sz w:val="22"/>
                <w:szCs w:val="22"/>
              </w:rPr>
              <w:t>Pixel Data</w:t>
            </w:r>
            <w:r>
              <w:rPr>
                <w:b/>
                <w:bCs/>
                <w:sz w:val="22"/>
                <w:szCs w:val="22"/>
              </w:rPr>
              <w:t>:</w:t>
            </w:r>
            <w:r w:rsidRPr="00217162">
              <w:rPr>
                <w:b/>
                <w:bCs/>
                <w:sz w:val="22"/>
                <w:szCs w:val="22"/>
              </w:rPr>
              <w:t xml:space="preserve"> Original</w:t>
            </w:r>
            <w:r>
              <w:rPr>
                <w:b/>
                <w:bCs/>
                <w:sz w:val="22"/>
                <w:szCs w:val="22"/>
              </w:rPr>
              <w:t xml:space="preserve"> - </w:t>
            </w:r>
            <w:r w:rsidRPr="00217162">
              <w:rPr>
                <w:b/>
                <w:bCs/>
                <w:sz w:val="22"/>
                <w:szCs w:val="22"/>
              </w:rPr>
              <w:t>Modified</w:t>
            </w:r>
          </w:p>
        </w:tc>
        <w:tc>
          <w:tcPr>
            <w:tcW w:w="2377" w:type="dxa"/>
            <w:tcBorders>
              <w:bottom w:val="single" w:sz="4" w:space="0" w:color="auto"/>
            </w:tcBorders>
          </w:tcPr>
          <w:p w14:paraId="37485B80" w14:textId="77777777" w:rsidR="00C51AB4" w:rsidRPr="00DC34F1" w:rsidRDefault="00C51AB4" w:rsidP="00C6670B">
            <w:pPr>
              <w:jc w:val="center"/>
              <w:rPr>
                <w:b/>
                <w:bCs/>
              </w:rPr>
            </w:pPr>
            <w:r w:rsidRPr="00DC34F1">
              <w:rPr>
                <w:b/>
                <w:bCs/>
              </w:rPr>
              <w:t>Modified</w:t>
            </w:r>
          </w:p>
        </w:tc>
      </w:tr>
      <w:tr w:rsidR="00C51AB4" w14:paraId="738609C2" w14:textId="77777777" w:rsidTr="00C6670B">
        <w:tc>
          <w:tcPr>
            <w:tcW w:w="2122" w:type="dxa"/>
            <w:vAlign w:val="center"/>
          </w:tcPr>
          <w:p w14:paraId="6FB46D39" w14:textId="7E686063" w:rsidR="00C51AB4" w:rsidRDefault="00C51AB4" w:rsidP="00C6670B">
            <w:pPr>
              <w:jc w:val="center"/>
            </w:pPr>
            <w:r w:rsidRPr="00C51AB4">
              <w:rPr>
                <w:noProof/>
              </w:rPr>
              <w:drawing>
                <wp:inline distT="0" distB="0" distL="0" distR="0" wp14:anchorId="0546BC17" wp14:editId="05AA773B">
                  <wp:extent cx="1210310" cy="491490"/>
                  <wp:effectExtent l="0" t="0" r="8890" b="3810"/>
                  <wp:docPr id="170230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06591" name=""/>
                          <pic:cNvPicPr/>
                        </pic:nvPicPr>
                        <pic:blipFill>
                          <a:blip r:embed="rId117"/>
                          <a:stretch>
                            <a:fillRect/>
                          </a:stretch>
                        </pic:blipFill>
                        <pic:spPr>
                          <a:xfrm>
                            <a:off x="0" y="0"/>
                            <a:ext cx="1210310" cy="491490"/>
                          </a:xfrm>
                          <a:prstGeom prst="rect">
                            <a:avLst/>
                          </a:prstGeom>
                        </pic:spPr>
                      </pic:pic>
                    </a:graphicData>
                  </a:graphic>
                </wp:inline>
              </w:drawing>
            </w:r>
          </w:p>
        </w:tc>
        <w:tc>
          <w:tcPr>
            <w:tcW w:w="2245" w:type="dxa"/>
            <w:shd w:val="clear" w:color="auto" w:fill="D9D9D9" w:themeFill="background1" w:themeFillShade="D9"/>
            <w:tcMar>
              <w:top w:w="57" w:type="dxa"/>
              <w:left w:w="57" w:type="dxa"/>
              <w:bottom w:w="57" w:type="dxa"/>
              <w:right w:w="57" w:type="dxa"/>
            </w:tcMar>
            <w:vAlign w:val="center"/>
          </w:tcPr>
          <w:p w14:paraId="77CF0F87" w14:textId="77777777" w:rsidR="00C51AB4" w:rsidRPr="000625D5" w:rsidRDefault="00C51AB4" w:rsidP="00C6670B">
            <w:pPr>
              <w:jc w:val="center"/>
            </w:pPr>
            <w:r w:rsidRPr="00217162">
              <w:rPr>
                <w:noProof/>
              </w:rPr>
              <w:drawing>
                <wp:inline distT="0" distB="0" distL="0" distR="0" wp14:anchorId="0CB542A3" wp14:editId="20CA2ACD">
                  <wp:extent cx="1353185" cy="270510"/>
                  <wp:effectExtent l="0" t="0" r="0" b="0"/>
                  <wp:docPr id="53862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9692" name=""/>
                          <pic:cNvPicPr/>
                        </pic:nvPicPr>
                        <pic:blipFill>
                          <a:blip r:embed="rId16"/>
                          <a:stretch>
                            <a:fillRect/>
                          </a:stretch>
                        </pic:blipFill>
                        <pic:spPr>
                          <a:xfrm>
                            <a:off x="0" y="0"/>
                            <a:ext cx="1353185" cy="270510"/>
                          </a:xfrm>
                          <a:prstGeom prst="rect">
                            <a:avLst/>
                          </a:prstGeom>
                        </pic:spPr>
                      </pic:pic>
                    </a:graphicData>
                  </a:graphic>
                </wp:inline>
              </w:drawing>
            </w:r>
          </w:p>
        </w:tc>
        <w:tc>
          <w:tcPr>
            <w:tcW w:w="2986" w:type="dxa"/>
            <w:shd w:val="clear" w:color="auto" w:fill="D9D9D9" w:themeFill="background1" w:themeFillShade="D9"/>
            <w:vAlign w:val="center"/>
          </w:tcPr>
          <w:p w14:paraId="5D939691" w14:textId="4EDBF7BB" w:rsidR="00C51AB4" w:rsidRPr="00CB4104" w:rsidRDefault="00C51AB4" w:rsidP="00C6670B">
            <w:pPr>
              <w:jc w:val="center"/>
              <w:rPr>
                <w:noProof/>
              </w:rPr>
            </w:pPr>
            <w:r w:rsidRPr="00C51AB4">
              <w:rPr>
                <w:noProof/>
              </w:rPr>
              <w:drawing>
                <wp:inline distT="0" distB="0" distL="0" distR="0" wp14:anchorId="67BBA410" wp14:editId="2491DF91">
                  <wp:extent cx="1758950" cy="502285"/>
                  <wp:effectExtent l="0" t="0" r="0" b="0"/>
                  <wp:docPr id="97685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53511" name=""/>
                          <pic:cNvPicPr/>
                        </pic:nvPicPr>
                        <pic:blipFill>
                          <a:blip r:embed="rId118"/>
                          <a:stretch>
                            <a:fillRect/>
                          </a:stretch>
                        </pic:blipFill>
                        <pic:spPr>
                          <a:xfrm>
                            <a:off x="0" y="0"/>
                            <a:ext cx="1758950" cy="50228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02042181" w14:textId="6DE862ED" w:rsidR="00C51AB4" w:rsidRPr="00CB4104" w:rsidRDefault="00AE0B73" w:rsidP="00C6670B">
            <w:pPr>
              <w:jc w:val="center"/>
            </w:pPr>
            <w:r w:rsidRPr="00AE0B73">
              <w:rPr>
                <w:noProof/>
              </w:rPr>
              <w:drawing>
                <wp:inline distT="0" distB="0" distL="0" distR="0" wp14:anchorId="07281D08" wp14:editId="28EE63FF">
                  <wp:extent cx="1437005" cy="287655"/>
                  <wp:effectExtent l="0" t="0" r="0" b="0"/>
                  <wp:docPr id="158337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78650" name=""/>
                          <pic:cNvPicPr/>
                        </pic:nvPicPr>
                        <pic:blipFill>
                          <a:blip r:embed="rId119"/>
                          <a:stretch>
                            <a:fillRect/>
                          </a:stretch>
                        </pic:blipFill>
                        <pic:spPr>
                          <a:xfrm>
                            <a:off x="0" y="0"/>
                            <a:ext cx="1437005" cy="287655"/>
                          </a:xfrm>
                          <a:prstGeom prst="rect">
                            <a:avLst/>
                          </a:prstGeom>
                        </pic:spPr>
                      </pic:pic>
                    </a:graphicData>
                  </a:graphic>
                </wp:inline>
              </w:drawing>
            </w:r>
          </w:p>
        </w:tc>
      </w:tr>
    </w:tbl>
    <w:p w14:paraId="242B772D" w14:textId="77777777" w:rsidR="00C51AB4" w:rsidRDefault="00C51AB4" w:rsidP="00217162"/>
    <w:p w14:paraId="0527E929" w14:textId="57FD54B6" w:rsidR="00321B8F" w:rsidRDefault="00321B8F" w:rsidP="00321B8F">
      <w:pPr>
        <w:pStyle w:val="Heading3"/>
      </w:pPr>
      <w:bookmarkStart w:id="47" w:name="_Toc177147300"/>
      <w:r>
        <w:t>White to Alpha</w:t>
      </w:r>
      <w:bookmarkEnd w:id="47"/>
    </w:p>
    <w:p w14:paraId="3701B766" w14:textId="6701C55D" w:rsidR="00321B8F" w:rsidRDefault="00071FC3" w:rsidP="00217162">
      <w:r>
        <w:t>In this we change the White colour to be transparent and the only pixel we will see is the one with no colour.</w:t>
      </w:r>
    </w:p>
    <w:p w14:paraId="6F3AC782" w14:textId="77777777" w:rsidR="00071FC3" w:rsidRDefault="00071FC3" w:rsidP="00217162"/>
    <w:tbl>
      <w:tblPr>
        <w:tblStyle w:val="TableGrid"/>
        <w:tblW w:w="9730" w:type="dxa"/>
        <w:tblLayout w:type="fixed"/>
        <w:tblLook w:val="04A0" w:firstRow="1" w:lastRow="0" w:firstColumn="1" w:lastColumn="0" w:noHBand="0" w:noVBand="1"/>
      </w:tblPr>
      <w:tblGrid>
        <w:gridCol w:w="2122"/>
        <w:gridCol w:w="2245"/>
        <w:gridCol w:w="2986"/>
        <w:gridCol w:w="2377"/>
      </w:tblGrid>
      <w:tr w:rsidR="00321B8F" w:rsidRPr="00DC34F1" w14:paraId="4B467002" w14:textId="77777777" w:rsidTr="00C6670B">
        <w:tc>
          <w:tcPr>
            <w:tcW w:w="2122" w:type="dxa"/>
          </w:tcPr>
          <w:p w14:paraId="759E56F7" w14:textId="77777777" w:rsidR="00321B8F" w:rsidRPr="00DC34F1" w:rsidRDefault="00321B8F" w:rsidP="00C6670B">
            <w:pPr>
              <w:jc w:val="center"/>
              <w:rPr>
                <w:b/>
                <w:bCs/>
              </w:rPr>
            </w:pPr>
            <w:r w:rsidRPr="00DC34F1">
              <w:rPr>
                <w:b/>
                <w:bCs/>
              </w:rPr>
              <w:t>Setting</w:t>
            </w:r>
            <w:r>
              <w:rPr>
                <w:b/>
                <w:bCs/>
              </w:rPr>
              <w:t>s</w:t>
            </w:r>
          </w:p>
        </w:tc>
        <w:tc>
          <w:tcPr>
            <w:tcW w:w="2245" w:type="dxa"/>
            <w:tcBorders>
              <w:bottom w:val="single" w:sz="4" w:space="0" w:color="auto"/>
            </w:tcBorders>
          </w:tcPr>
          <w:p w14:paraId="567B2D8D" w14:textId="77777777" w:rsidR="00321B8F" w:rsidRPr="00DC34F1" w:rsidRDefault="00321B8F" w:rsidP="00C6670B">
            <w:pPr>
              <w:jc w:val="center"/>
              <w:rPr>
                <w:b/>
                <w:bCs/>
              </w:rPr>
            </w:pPr>
            <w:r w:rsidRPr="00DC34F1">
              <w:rPr>
                <w:b/>
                <w:bCs/>
              </w:rPr>
              <w:t>Original</w:t>
            </w:r>
          </w:p>
        </w:tc>
        <w:tc>
          <w:tcPr>
            <w:tcW w:w="2986" w:type="dxa"/>
            <w:tcBorders>
              <w:bottom w:val="single" w:sz="4" w:space="0" w:color="auto"/>
            </w:tcBorders>
          </w:tcPr>
          <w:p w14:paraId="4E8F62BF" w14:textId="77777777" w:rsidR="00321B8F" w:rsidRPr="00217162" w:rsidRDefault="00321B8F" w:rsidP="00C6670B">
            <w:pPr>
              <w:jc w:val="center"/>
              <w:rPr>
                <w:b/>
                <w:bCs/>
                <w:sz w:val="22"/>
                <w:szCs w:val="22"/>
              </w:rPr>
            </w:pPr>
            <w:r w:rsidRPr="00217162">
              <w:rPr>
                <w:b/>
                <w:bCs/>
                <w:sz w:val="22"/>
                <w:szCs w:val="22"/>
              </w:rPr>
              <w:t>Pixel Data</w:t>
            </w:r>
            <w:r>
              <w:rPr>
                <w:b/>
                <w:bCs/>
                <w:sz w:val="22"/>
                <w:szCs w:val="22"/>
              </w:rPr>
              <w:t>:</w:t>
            </w:r>
            <w:r w:rsidRPr="00217162">
              <w:rPr>
                <w:b/>
                <w:bCs/>
                <w:sz w:val="22"/>
                <w:szCs w:val="22"/>
              </w:rPr>
              <w:t xml:space="preserve"> Original</w:t>
            </w:r>
            <w:r>
              <w:rPr>
                <w:b/>
                <w:bCs/>
                <w:sz w:val="22"/>
                <w:szCs w:val="22"/>
              </w:rPr>
              <w:t xml:space="preserve"> - </w:t>
            </w:r>
            <w:r w:rsidRPr="00217162">
              <w:rPr>
                <w:b/>
                <w:bCs/>
                <w:sz w:val="22"/>
                <w:szCs w:val="22"/>
              </w:rPr>
              <w:t>Modified</w:t>
            </w:r>
          </w:p>
        </w:tc>
        <w:tc>
          <w:tcPr>
            <w:tcW w:w="2377" w:type="dxa"/>
            <w:tcBorders>
              <w:bottom w:val="single" w:sz="4" w:space="0" w:color="auto"/>
            </w:tcBorders>
          </w:tcPr>
          <w:p w14:paraId="6DCC2222" w14:textId="77777777" w:rsidR="00321B8F" w:rsidRPr="00DC34F1" w:rsidRDefault="00321B8F" w:rsidP="00C6670B">
            <w:pPr>
              <w:jc w:val="center"/>
              <w:rPr>
                <w:b/>
                <w:bCs/>
              </w:rPr>
            </w:pPr>
            <w:r w:rsidRPr="00DC34F1">
              <w:rPr>
                <w:b/>
                <w:bCs/>
              </w:rPr>
              <w:t>Modified</w:t>
            </w:r>
          </w:p>
        </w:tc>
      </w:tr>
      <w:tr w:rsidR="00321B8F" w14:paraId="1D443F05" w14:textId="77777777" w:rsidTr="00C6670B">
        <w:tc>
          <w:tcPr>
            <w:tcW w:w="2122" w:type="dxa"/>
            <w:vAlign w:val="center"/>
          </w:tcPr>
          <w:p w14:paraId="6843C7BA" w14:textId="19A5F704" w:rsidR="00321B8F" w:rsidRDefault="00321B8F" w:rsidP="00C6670B">
            <w:pPr>
              <w:jc w:val="center"/>
            </w:pPr>
            <w:r w:rsidRPr="00321B8F">
              <w:rPr>
                <w:noProof/>
              </w:rPr>
              <w:drawing>
                <wp:inline distT="0" distB="0" distL="0" distR="0" wp14:anchorId="0F021FAF" wp14:editId="5F863E23">
                  <wp:extent cx="1210310" cy="476885"/>
                  <wp:effectExtent l="0" t="0" r="8890" b="0"/>
                  <wp:docPr id="70900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0554" name=""/>
                          <pic:cNvPicPr/>
                        </pic:nvPicPr>
                        <pic:blipFill>
                          <a:blip r:embed="rId120"/>
                          <a:stretch>
                            <a:fillRect/>
                          </a:stretch>
                        </pic:blipFill>
                        <pic:spPr>
                          <a:xfrm>
                            <a:off x="0" y="0"/>
                            <a:ext cx="1210310" cy="476885"/>
                          </a:xfrm>
                          <a:prstGeom prst="rect">
                            <a:avLst/>
                          </a:prstGeom>
                        </pic:spPr>
                      </pic:pic>
                    </a:graphicData>
                  </a:graphic>
                </wp:inline>
              </w:drawing>
            </w:r>
          </w:p>
        </w:tc>
        <w:tc>
          <w:tcPr>
            <w:tcW w:w="2245" w:type="dxa"/>
            <w:shd w:val="clear" w:color="auto" w:fill="D9D9D9" w:themeFill="background1" w:themeFillShade="D9"/>
            <w:tcMar>
              <w:top w:w="57" w:type="dxa"/>
              <w:left w:w="57" w:type="dxa"/>
              <w:bottom w:w="57" w:type="dxa"/>
              <w:right w:w="57" w:type="dxa"/>
            </w:tcMar>
            <w:vAlign w:val="center"/>
          </w:tcPr>
          <w:p w14:paraId="0B5223F5" w14:textId="77777777" w:rsidR="00321B8F" w:rsidRPr="000625D5" w:rsidRDefault="00321B8F" w:rsidP="00C6670B">
            <w:pPr>
              <w:jc w:val="center"/>
            </w:pPr>
            <w:r w:rsidRPr="00217162">
              <w:rPr>
                <w:noProof/>
              </w:rPr>
              <w:drawing>
                <wp:inline distT="0" distB="0" distL="0" distR="0" wp14:anchorId="385E316B" wp14:editId="109AA1DA">
                  <wp:extent cx="1353185" cy="270510"/>
                  <wp:effectExtent l="0" t="0" r="0" b="0"/>
                  <wp:docPr id="176078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9692" name=""/>
                          <pic:cNvPicPr/>
                        </pic:nvPicPr>
                        <pic:blipFill>
                          <a:blip r:embed="rId16"/>
                          <a:stretch>
                            <a:fillRect/>
                          </a:stretch>
                        </pic:blipFill>
                        <pic:spPr>
                          <a:xfrm>
                            <a:off x="0" y="0"/>
                            <a:ext cx="1353185" cy="270510"/>
                          </a:xfrm>
                          <a:prstGeom prst="rect">
                            <a:avLst/>
                          </a:prstGeom>
                        </pic:spPr>
                      </pic:pic>
                    </a:graphicData>
                  </a:graphic>
                </wp:inline>
              </w:drawing>
            </w:r>
          </w:p>
        </w:tc>
        <w:tc>
          <w:tcPr>
            <w:tcW w:w="2986" w:type="dxa"/>
            <w:shd w:val="clear" w:color="auto" w:fill="D9D9D9" w:themeFill="background1" w:themeFillShade="D9"/>
            <w:vAlign w:val="center"/>
          </w:tcPr>
          <w:p w14:paraId="693A2B5E" w14:textId="422B164B" w:rsidR="00321B8F" w:rsidRPr="00CB4104" w:rsidRDefault="00321B8F" w:rsidP="00C6670B">
            <w:pPr>
              <w:jc w:val="center"/>
              <w:rPr>
                <w:noProof/>
              </w:rPr>
            </w:pPr>
            <w:r w:rsidRPr="00321B8F">
              <w:rPr>
                <w:noProof/>
              </w:rPr>
              <w:drawing>
                <wp:inline distT="0" distB="0" distL="0" distR="0" wp14:anchorId="0A030488" wp14:editId="30D17B3F">
                  <wp:extent cx="1758950" cy="504825"/>
                  <wp:effectExtent l="0" t="0" r="0" b="9525"/>
                  <wp:docPr id="45324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968" name=""/>
                          <pic:cNvPicPr/>
                        </pic:nvPicPr>
                        <pic:blipFill>
                          <a:blip r:embed="rId121"/>
                          <a:stretch>
                            <a:fillRect/>
                          </a:stretch>
                        </pic:blipFill>
                        <pic:spPr>
                          <a:xfrm>
                            <a:off x="0" y="0"/>
                            <a:ext cx="1758950" cy="504825"/>
                          </a:xfrm>
                          <a:prstGeom prst="rect">
                            <a:avLst/>
                          </a:prstGeom>
                        </pic:spPr>
                      </pic:pic>
                    </a:graphicData>
                  </a:graphic>
                </wp:inline>
              </w:drawing>
            </w:r>
          </w:p>
        </w:tc>
        <w:tc>
          <w:tcPr>
            <w:tcW w:w="2377" w:type="dxa"/>
            <w:shd w:val="clear" w:color="auto" w:fill="D9D9D9" w:themeFill="background1" w:themeFillShade="D9"/>
            <w:tcMar>
              <w:top w:w="57" w:type="dxa"/>
              <w:left w:w="57" w:type="dxa"/>
              <w:bottom w:w="57" w:type="dxa"/>
              <w:right w:w="57" w:type="dxa"/>
            </w:tcMar>
            <w:vAlign w:val="center"/>
          </w:tcPr>
          <w:p w14:paraId="779EAC48" w14:textId="1C889398" w:rsidR="00321B8F" w:rsidRPr="00CB4104" w:rsidRDefault="00321B8F" w:rsidP="00C6670B">
            <w:pPr>
              <w:jc w:val="center"/>
            </w:pPr>
            <w:r w:rsidRPr="00321B8F">
              <w:rPr>
                <w:noProof/>
              </w:rPr>
              <w:drawing>
                <wp:inline distT="0" distB="0" distL="0" distR="0" wp14:anchorId="3E92EDE9" wp14:editId="25BDC642">
                  <wp:extent cx="1437005" cy="287655"/>
                  <wp:effectExtent l="0" t="0" r="0" b="0"/>
                  <wp:docPr id="116248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80934" name=""/>
                          <pic:cNvPicPr/>
                        </pic:nvPicPr>
                        <pic:blipFill>
                          <a:blip r:embed="rId122"/>
                          <a:stretch>
                            <a:fillRect/>
                          </a:stretch>
                        </pic:blipFill>
                        <pic:spPr>
                          <a:xfrm>
                            <a:off x="0" y="0"/>
                            <a:ext cx="1437005" cy="287655"/>
                          </a:xfrm>
                          <a:prstGeom prst="rect">
                            <a:avLst/>
                          </a:prstGeom>
                        </pic:spPr>
                      </pic:pic>
                    </a:graphicData>
                  </a:graphic>
                </wp:inline>
              </w:drawing>
            </w:r>
          </w:p>
        </w:tc>
      </w:tr>
    </w:tbl>
    <w:p w14:paraId="1F8DE45D" w14:textId="77777777" w:rsidR="00321B8F" w:rsidRDefault="00321B8F" w:rsidP="00217162"/>
    <w:p w14:paraId="3C739E68" w14:textId="09CECEA4" w:rsidR="00155B52" w:rsidRDefault="00155B52">
      <w:pPr>
        <w:spacing w:after="160" w:line="259" w:lineRule="auto"/>
        <w:jc w:val="left"/>
      </w:pPr>
      <w:r>
        <w:br w:type="page"/>
      </w:r>
    </w:p>
    <w:p w14:paraId="5DDA175C" w14:textId="38B8B03C" w:rsidR="00155B52" w:rsidRDefault="00155B52" w:rsidP="00155B52">
      <w:pPr>
        <w:pStyle w:val="Heading1"/>
      </w:pPr>
      <w:bookmarkStart w:id="48" w:name="_Toc177147301"/>
      <w:r>
        <w:lastRenderedPageBreak/>
        <w:t>The Code behind it</w:t>
      </w:r>
      <w:bookmarkEnd w:id="48"/>
    </w:p>
    <w:p w14:paraId="62E50A67" w14:textId="77777777" w:rsidR="00155B52" w:rsidRDefault="00155B52" w:rsidP="00217162"/>
    <w:p w14:paraId="5DD138F9" w14:textId="77777777" w:rsidR="00155B52" w:rsidRDefault="00155B52" w:rsidP="00217162"/>
    <w:sectPr w:rsidR="00155B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3DF5"/>
    <w:multiLevelType w:val="hybridMultilevel"/>
    <w:tmpl w:val="2E9EA97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 w15:restartNumberingAfterBreak="0">
    <w:nsid w:val="013B64D1"/>
    <w:multiLevelType w:val="hybridMultilevel"/>
    <w:tmpl w:val="D594170C"/>
    <w:lvl w:ilvl="0" w:tplc="08090001">
      <w:start w:val="1"/>
      <w:numFmt w:val="bullet"/>
      <w:lvlText w:val=""/>
      <w:lvlJc w:val="left"/>
      <w:pPr>
        <w:ind w:left="1584" w:hanging="360"/>
      </w:pPr>
      <w:rPr>
        <w:rFonts w:ascii="Symbol" w:hAnsi="Symbol" w:hint="default"/>
      </w:rPr>
    </w:lvl>
    <w:lvl w:ilvl="1" w:tplc="08090003" w:tentative="1">
      <w:start w:val="1"/>
      <w:numFmt w:val="bullet"/>
      <w:lvlText w:val="o"/>
      <w:lvlJc w:val="left"/>
      <w:pPr>
        <w:ind w:left="2304" w:hanging="360"/>
      </w:pPr>
      <w:rPr>
        <w:rFonts w:ascii="Courier New" w:hAnsi="Courier New" w:cs="Courier New" w:hint="default"/>
      </w:rPr>
    </w:lvl>
    <w:lvl w:ilvl="2" w:tplc="08090005" w:tentative="1">
      <w:start w:val="1"/>
      <w:numFmt w:val="bullet"/>
      <w:lvlText w:val=""/>
      <w:lvlJc w:val="left"/>
      <w:pPr>
        <w:ind w:left="3024" w:hanging="360"/>
      </w:pPr>
      <w:rPr>
        <w:rFonts w:ascii="Wingdings" w:hAnsi="Wingdings" w:hint="default"/>
      </w:rPr>
    </w:lvl>
    <w:lvl w:ilvl="3" w:tplc="08090001" w:tentative="1">
      <w:start w:val="1"/>
      <w:numFmt w:val="bullet"/>
      <w:lvlText w:val=""/>
      <w:lvlJc w:val="left"/>
      <w:pPr>
        <w:ind w:left="3744" w:hanging="360"/>
      </w:pPr>
      <w:rPr>
        <w:rFonts w:ascii="Symbol" w:hAnsi="Symbol" w:hint="default"/>
      </w:rPr>
    </w:lvl>
    <w:lvl w:ilvl="4" w:tplc="08090003" w:tentative="1">
      <w:start w:val="1"/>
      <w:numFmt w:val="bullet"/>
      <w:lvlText w:val="o"/>
      <w:lvlJc w:val="left"/>
      <w:pPr>
        <w:ind w:left="4464" w:hanging="360"/>
      </w:pPr>
      <w:rPr>
        <w:rFonts w:ascii="Courier New" w:hAnsi="Courier New" w:cs="Courier New" w:hint="default"/>
      </w:rPr>
    </w:lvl>
    <w:lvl w:ilvl="5" w:tplc="08090005" w:tentative="1">
      <w:start w:val="1"/>
      <w:numFmt w:val="bullet"/>
      <w:lvlText w:val=""/>
      <w:lvlJc w:val="left"/>
      <w:pPr>
        <w:ind w:left="5184" w:hanging="360"/>
      </w:pPr>
      <w:rPr>
        <w:rFonts w:ascii="Wingdings" w:hAnsi="Wingdings" w:hint="default"/>
      </w:rPr>
    </w:lvl>
    <w:lvl w:ilvl="6" w:tplc="08090001" w:tentative="1">
      <w:start w:val="1"/>
      <w:numFmt w:val="bullet"/>
      <w:lvlText w:val=""/>
      <w:lvlJc w:val="left"/>
      <w:pPr>
        <w:ind w:left="5904" w:hanging="360"/>
      </w:pPr>
      <w:rPr>
        <w:rFonts w:ascii="Symbol" w:hAnsi="Symbol" w:hint="default"/>
      </w:rPr>
    </w:lvl>
    <w:lvl w:ilvl="7" w:tplc="08090003" w:tentative="1">
      <w:start w:val="1"/>
      <w:numFmt w:val="bullet"/>
      <w:lvlText w:val="o"/>
      <w:lvlJc w:val="left"/>
      <w:pPr>
        <w:ind w:left="6624" w:hanging="360"/>
      </w:pPr>
      <w:rPr>
        <w:rFonts w:ascii="Courier New" w:hAnsi="Courier New" w:cs="Courier New" w:hint="default"/>
      </w:rPr>
    </w:lvl>
    <w:lvl w:ilvl="8" w:tplc="08090005" w:tentative="1">
      <w:start w:val="1"/>
      <w:numFmt w:val="bullet"/>
      <w:lvlText w:val=""/>
      <w:lvlJc w:val="left"/>
      <w:pPr>
        <w:ind w:left="7344" w:hanging="360"/>
      </w:pPr>
      <w:rPr>
        <w:rFonts w:ascii="Wingdings" w:hAnsi="Wingdings" w:hint="default"/>
      </w:rPr>
    </w:lvl>
  </w:abstractNum>
  <w:abstractNum w:abstractNumId="2" w15:restartNumberingAfterBreak="0">
    <w:nsid w:val="01CC2060"/>
    <w:multiLevelType w:val="hybridMultilevel"/>
    <w:tmpl w:val="63D43D2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69352BC"/>
    <w:multiLevelType w:val="hybridMultilevel"/>
    <w:tmpl w:val="9042A6D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6CF744D"/>
    <w:multiLevelType w:val="hybridMultilevel"/>
    <w:tmpl w:val="EE086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820BAC"/>
    <w:multiLevelType w:val="hybridMultilevel"/>
    <w:tmpl w:val="F8823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8E3C1A"/>
    <w:multiLevelType w:val="hybridMultilevel"/>
    <w:tmpl w:val="F1B2E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28644F"/>
    <w:multiLevelType w:val="hybridMultilevel"/>
    <w:tmpl w:val="FB105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8445FE"/>
    <w:multiLevelType w:val="hybridMultilevel"/>
    <w:tmpl w:val="E0C81BE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0ED1121C"/>
    <w:multiLevelType w:val="hybridMultilevel"/>
    <w:tmpl w:val="CD04D232"/>
    <w:lvl w:ilvl="0" w:tplc="08090001">
      <w:start w:val="1"/>
      <w:numFmt w:val="bullet"/>
      <w:lvlText w:val=""/>
      <w:lvlJc w:val="left"/>
      <w:pPr>
        <w:ind w:left="1584" w:hanging="360"/>
      </w:pPr>
      <w:rPr>
        <w:rFonts w:ascii="Symbol" w:hAnsi="Symbol" w:hint="default"/>
      </w:rPr>
    </w:lvl>
    <w:lvl w:ilvl="1" w:tplc="08090003" w:tentative="1">
      <w:start w:val="1"/>
      <w:numFmt w:val="bullet"/>
      <w:lvlText w:val="o"/>
      <w:lvlJc w:val="left"/>
      <w:pPr>
        <w:ind w:left="2304" w:hanging="360"/>
      </w:pPr>
      <w:rPr>
        <w:rFonts w:ascii="Courier New" w:hAnsi="Courier New" w:cs="Courier New" w:hint="default"/>
      </w:rPr>
    </w:lvl>
    <w:lvl w:ilvl="2" w:tplc="08090005" w:tentative="1">
      <w:start w:val="1"/>
      <w:numFmt w:val="bullet"/>
      <w:lvlText w:val=""/>
      <w:lvlJc w:val="left"/>
      <w:pPr>
        <w:ind w:left="3024" w:hanging="360"/>
      </w:pPr>
      <w:rPr>
        <w:rFonts w:ascii="Wingdings" w:hAnsi="Wingdings" w:hint="default"/>
      </w:rPr>
    </w:lvl>
    <w:lvl w:ilvl="3" w:tplc="08090001" w:tentative="1">
      <w:start w:val="1"/>
      <w:numFmt w:val="bullet"/>
      <w:lvlText w:val=""/>
      <w:lvlJc w:val="left"/>
      <w:pPr>
        <w:ind w:left="3744" w:hanging="360"/>
      </w:pPr>
      <w:rPr>
        <w:rFonts w:ascii="Symbol" w:hAnsi="Symbol" w:hint="default"/>
      </w:rPr>
    </w:lvl>
    <w:lvl w:ilvl="4" w:tplc="08090003" w:tentative="1">
      <w:start w:val="1"/>
      <w:numFmt w:val="bullet"/>
      <w:lvlText w:val="o"/>
      <w:lvlJc w:val="left"/>
      <w:pPr>
        <w:ind w:left="4464" w:hanging="360"/>
      </w:pPr>
      <w:rPr>
        <w:rFonts w:ascii="Courier New" w:hAnsi="Courier New" w:cs="Courier New" w:hint="default"/>
      </w:rPr>
    </w:lvl>
    <w:lvl w:ilvl="5" w:tplc="08090005" w:tentative="1">
      <w:start w:val="1"/>
      <w:numFmt w:val="bullet"/>
      <w:lvlText w:val=""/>
      <w:lvlJc w:val="left"/>
      <w:pPr>
        <w:ind w:left="5184" w:hanging="360"/>
      </w:pPr>
      <w:rPr>
        <w:rFonts w:ascii="Wingdings" w:hAnsi="Wingdings" w:hint="default"/>
      </w:rPr>
    </w:lvl>
    <w:lvl w:ilvl="6" w:tplc="08090001" w:tentative="1">
      <w:start w:val="1"/>
      <w:numFmt w:val="bullet"/>
      <w:lvlText w:val=""/>
      <w:lvlJc w:val="left"/>
      <w:pPr>
        <w:ind w:left="5904" w:hanging="360"/>
      </w:pPr>
      <w:rPr>
        <w:rFonts w:ascii="Symbol" w:hAnsi="Symbol" w:hint="default"/>
      </w:rPr>
    </w:lvl>
    <w:lvl w:ilvl="7" w:tplc="08090003" w:tentative="1">
      <w:start w:val="1"/>
      <w:numFmt w:val="bullet"/>
      <w:lvlText w:val="o"/>
      <w:lvlJc w:val="left"/>
      <w:pPr>
        <w:ind w:left="6624" w:hanging="360"/>
      </w:pPr>
      <w:rPr>
        <w:rFonts w:ascii="Courier New" w:hAnsi="Courier New" w:cs="Courier New" w:hint="default"/>
      </w:rPr>
    </w:lvl>
    <w:lvl w:ilvl="8" w:tplc="08090005" w:tentative="1">
      <w:start w:val="1"/>
      <w:numFmt w:val="bullet"/>
      <w:lvlText w:val=""/>
      <w:lvlJc w:val="left"/>
      <w:pPr>
        <w:ind w:left="7344" w:hanging="360"/>
      </w:pPr>
      <w:rPr>
        <w:rFonts w:ascii="Wingdings" w:hAnsi="Wingdings" w:hint="default"/>
      </w:rPr>
    </w:lvl>
  </w:abstractNum>
  <w:abstractNum w:abstractNumId="10" w15:restartNumberingAfterBreak="0">
    <w:nsid w:val="111B6188"/>
    <w:multiLevelType w:val="hybridMultilevel"/>
    <w:tmpl w:val="D07250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16E7625B"/>
    <w:multiLevelType w:val="hybridMultilevel"/>
    <w:tmpl w:val="C6A641C2"/>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515A12"/>
    <w:multiLevelType w:val="hybridMultilevel"/>
    <w:tmpl w:val="656C6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0E71DB"/>
    <w:multiLevelType w:val="hybridMultilevel"/>
    <w:tmpl w:val="73341DD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1CBB5CEB"/>
    <w:multiLevelType w:val="hybridMultilevel"/>
    <w:tmpl w:val="D938CB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1D9E7A0A"/>
    <w:multiLevelType w:val="hybridMultilevel"/>
    <w:tmpl w:val="5D6A47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F483A5E"/>
    <w:multiLevelType w:val="hybridMultilevel"/>
    <w:tmpl w:val="BA085E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097A3A"/>
    <w:multiLevelType w:val="hybridMultilevel"/>
    <w:tmpl w:val="95102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55A2857"/>
    <w:multiLevelType w:val="hybridMultilevel"/>
    <w:tmpl w:val="99DE744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284B7DED"/>
    <w:multiLevelType w:val="hybridMultilevel"/>
    <w:tmpl w:val="76E6BC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8964F31"/>
    <w:multiLevelType w:val="hybridMultilevel"/>
    <w:tmpl w:val="94BA5216"/>
    <w:lvl w:ilvl="0" w:tplc="08090001">
      <w:start w:val="1"/>
      <w:numFmt w:val="bullet"/>
      <w:lvlText w:val=""/>
      <w:lvlJc w:val="left"/>
      <w:pPr>
        <w:ind w:left="1584" w:hanging="360"/>
      </w:pPr>
      <w:rPr>
        <w:rFonts w:ascii="Symbol" w:hAnsi="Symbol" w:hint="default"/>
      </w:rPr>
    </w:lvl>
    <w:lvl w:ilvl="1" w:tplc="08090003" w:tentative="1">
      <w:start w:val="1"/>
      <w:numFmt w:val="bullet"/>
      <w:lvlText w:val="o"/>
      <w:lvlJc w:val="left"/>
      <w:pPr>
        <w:ind w:left="2304" w:hanging="360"/>
      </w:pPr>
      <w:rPr>
        <w:rFonts w:ascii="Courier New" w:hAnsi="Courier New" w:cs="Courier New" w:hint="default"/>
      </w:rPr>
    </w:lvl>
    <w:lvl w:ilvl="2" w:tplc="08090005" w:tentative="1">
      <w:start w:val="1"/>
      <w:numFmt w:val="bullet"/>
      <w:lvlText w:val=""/>
      <w:lvlJc w:val="left"/>
      <w:pPr>
        <w:ind w:left="3024" w:hanging="360"/>
      </w:pPr>
      <w:rPr>
        <w:rFonts w:ascii="Wingdings" w:hAnsi="Wingdings" w:hint="default"/>
      </w:rPr>
    </w:lvl>
    <w:lvl w:ilvl="3" w:tplc="08090001" w:tentative="1">
      <w:start w:val="1"/>
      <w:numFmt w:val="bullet"/>
      <w:lvlText w:val=""/>
      <w:lvlJc w:val="left"/>
      <w:pPr>
        <w:ind w:left="3744" w:hanging="360"/>
      </w:pPr>
      <w:rPr>
        <w:rFonts w:ascii="Symbol" w:hAnsi="Symbol" w:hint="default"/>
      </w:rPr>
    </w:lvl>
    <w:lvl w:ilvl="4" w:tplc="08090003" w:tentative="1">
      <w:start w:val="1"/>
      <w:numFmt w:val="bullet"/>
      <w:lvlText w:val="o"/>
      <w:lvlJc w:val="left"/>
      <w:pPr>
        <w:ind w:left="4464" w:hanging="360"/>
      </w:pPr>
      <w:rPr>
        <w:rFonts w:ascii="Courier New" w:hAnsi="Courier New" w:cs="Courier New" w:hint="default"/>
      </w:rPr>
    </w:lvl>
    <w:lvl w:ilvl="5" w:tplc="08090005" w:tentative="1">
      <w:start w:val="1"/>
      <w:numFmt w:val="bullet"/>
      <w:lvlText w:val=""/>
      <w:lvlJc w:val="left"/>
      <w:pPr>
        <w:ind w:left="5184" w:hanging="360"/>
      </w:pPr>
      <w:rPr>
        <w:rFonts w:ascii="Wingdings" w:hAnsi="Wingdings" w:hint="default"/>
      </w:rPr>
    </w:lvl>
    <w:lvl w:ilvl="6" w:tplc="08090001" w:tentative="1">
      <w:start w:val="1"/>
      <w:numFmt w:val="bullet"/>
      <w:lvlText w:val=""/>
      <w:lvlJc w:val="left"/>
      <w:pPr>
        <w:ind w:left="5904" w:hanging="360"/>
      </w:pPr>
      <w:rPr>
        <w:rFonts w:ascii="Symbol" w:hAnsi="Symbol" w:hint="default"/>
      </w:rPr>
    </w:lvl>
    <w:lvl w:ilvl="7" w:tplc="08090003" w:tentative="1">
      <w:start w:val="1"/>
      <w:numFmt w:val="bullet"/>
      <w:lvlText w:val="o"/>
      <w:lvlJc w:val="left"/>
      <w:pPr>
        <w:ind w:left="6624" w:hanging="360"/>
      </w:pPr>
      <w:rPr>
        <w:rFonts w:ascii="Courier New" w:hAnsi="Courier New" w:cs="Courier New" w:hint="default"/>
      </w:rPr>
    </w:lvl>
    <w:lvl w:ilvl="8" w:tplc="08090005" w:tentative="1">
      <w:start w:val="1"/>
      <w:numFmt w:val="bullet"/>
      <w:lvlText w:val=""/>
      <w:lvlJc w:val="left"/>
      <w:pPr>
        <w:ind w:left="7344" w:hanging="360"/>
      </w:pPr>
      <w:rPr>
        <w:rFonts w:ascii="Wingdings" w:hAnsi="Wingdings" w:hint="default"/>
      </w:rPr>
    </w:lvl>
  </w:abstractNum>
  <w:abstractNum w:abstractNumId="21" w15:restartNumberingAfterBreak="0">
    <w:nsid w:val="2DC466AF"/>
    <w:multiLevelType w:val="hybridMultilevel"/>
    <w:tmpl w:val="48401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162039"/>
    <w:multiLevelType w:val="hybridMultilevel"/>
    <w:tmpl w:val="A764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5E4A86"/>
    <w:multiLevelType w:val="hybridMultilevel"/>
    <w:tmpl w:val="95E03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BF67FBF"/>
    <w:multiLevelType w:val="hybridMultilevel"/>
    <w:tmpl w:val="4A4CA30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5" w15:restartNumberingAfterBreak="0">
    <w:nsid w:val="3C234523"/>
    <w:multiLevelType w:val="hybridMultilevel"/>
    <w:tmpl w:val="25244DAA"/>
    <w:lvl w:ilvl="0" w:tplc="08090001">
      <w:start w:val="1"/>
      <w:numFmt w:val="bullet"/>
      <w:lvlText w:val=""/>
      <w:lvlJc w:val="left"/>
      <w:pPr>
        <w:ind w:left="1584" w:hanging="360"/>
      </w:pPr>
      <w:rPr>
        <w:rFonts w:ascii="Symbol" w:hAnsi="Symbol" w:hint="default"/>
      </w:rPr>
    </w:lvl>
    <w:lvl w:ilvl="1" w:tplc="08090003" w:tentative="1">
      <w:start w:val="1"/>
      <w:numFmt w:val="bullet"/>
      <w:lvlText w:val="o"/>
      <w:lvlJc w:val="left"/>
      <w:pPr>
        <w:ind w:left="2304" w:hanging="360"/>
      </w:pPr>
      <w:rPr>
        <w:rFonts w:ascii="Courier New" w:hAnsi="Courier New" w:cs="Courier New" w:hint="default"/>
      </w:rPr>
    </w:lvl>
    <w:lvl w:ilvl="2" w:tplc="08090005" w:tentative="1">
      <w:start w:val="1"/>
      <w:numFmt w:val="bullet"/>
      <w:lvlText w:val=""/>
      <w:lvlJc w:val="left"/>
      <w:pPr>
        <w:ind w:left="3024" w:hanging="360"/>
      </w:pPr>
      <w:rPr>
        <w:rFonts w:ascii="Wingdings" w:hAnsi="Wingdings" w:hint="default"/>
      </w:rPr>
    </w:lvl>
    <w:lvl w:ilvl="3" w:tplc="08090001" w:tentative="1">
      <w:start w:val="1"/>
      <w:numFmt w:val="bullet"/>
      <w:lvlText w:val=""/>
      <w:lvlJc w:val="left"/>
      <w:pPr>
        <w:ind w:left="3744" w:hanging="360"/>
      </w:pPr>
      <w:rPr>
        <w:rFonts w:ascii="Symbol" w:hAnsi="Symbol" w:hint="default"/>
      </w:rPr>
    </w:lvl>
    <w:lvl w:ilvl="4" w:tplc="08090003" w:tentative="1">
      <w:start w:val="1"/>
      <w:numFmt w:val="bullet"/>
      <w:lvlText w:val="o"/>
      <w:lvlJc w:val="left"/>
      <w:pPr>
        <w:ind w:left="4464" w:hanging="360"/>
      </w:pPr>
      <w:rPr>
        <w:rFonts w:ascii="Courier New" w:hAnsi="Courier New" w:cs="Courier New" w:hint="default"/>
      </w:rPr>
    </w:lvl>
    <w:lvl w:ilvl="5" w:tplc="08090005" w:tentative="1">
      <w:start w:val="1"/>
      <w:numFmt w:val="bullet"/>
      <w:lvlText w:val=""/>
      <w:lvlJc w:val="left"/>
      <w:pPr>
        <w:ind w:left="5184" w:hanging="360"/>
      </w:pPr>
      <w:rPr>
        <w:rFonts w:ascii="Wingdings" w:hAnsi="Wingdings" w:hint="default"/>
      </w:rPr>
    </w:lvl>
    <w:lvl w:ilvl="6" w:tplc="08090001" w:tentative="1">
      <w:start w:val="1"/>
      <w:numFmt w:val="bullet"/>
      <w:lvlText w:val=""/>
      <w:lvlJc w:val="left"/>
      <w:pPr>
        <w:ind w:left="5904" w:hanging="360"/>
      </w:pPr>
      <w:rPr>
        <w:rFonts w:ascii="Symbol" w:hAnsi="Symbol" w:hint="default"/>
      </w:rPr>
    </w:lvl>
    <w:lvl w:ilvl="7" w:tplc="08090003" w:tentative="1">
      <w:start w:val="1"/>
      <w:numFmt w:val="bullet"/>
      <w:lvlText w:val="o"/>
      <w:lvlJc w:val="left"/>
      <w:pPr>
        <w:ind w:left="6624" w:hanging="360"/>
      </w:pPr>
      <w:rPr>
        <w:rFonts w:ascii="Courier New" w:hAnsi="Courier New" w:cs="Courier New" w:hint="default"/>
      </w:rPr>
    </w:lvl>
    <w:lvl w:ilvl="8" w:tplc="08090005" w:tentative="1">
      <w:start w:val="1"/>
      <w:numFmt w:val="bullet"/>
      <w:lvlText w:val=""/>
      <w:lvlJc w:val="left"/>
      <w:pPr>
        <w:ind w:left="7344" w:hanging="360"/>
      </w:pPr>
      <w:rPr>
        <w:rFonts w:ascii="Wingdings" w:hAnsi="Wingdings" w:hint="default"/>
      </w:rPr>
    </w:lvl>
  </w:abstractNum>
  <w:abstractNum w:abstractNumId="26" w15:restartNumberingAfterBreak="0">
    <w:nsid w:val="3D603E69"/>
    <w:multiLevelType w:val="hybridMultilevel"/>
    <w:tmpl w:val="E60CE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8D57C5"/>
    <w:multiLevelType w:val="hybridMultilevel"/>
    <w:tmpl w:val="C1B60E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C15108"/>
    <w:multiLevelType w:val="hybridMultilevel"/>
    <w:tmpl w:val="BCA6A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C54F9E"/>
    <w:multiLevelType w:val="hybridMultilevel"/>
    <w:tmpl w:val="37D690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A044F65"/>
    <w:multiLevelType w:val="hybridMultilevel"/>
    <w:tmpl w:val="322C2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AE44D0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B7874D0"/>
    <w:multiLevelType w:val="hybridMultilevel"/>
    <w:tmpl w:val="63FE684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4BCE7291"/>
    <w:multiLevelType w:val="hybridMultilevel"/>
    <w:tmpl w:val="CF521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D6D177B"/>
    <w:multiLevelType w:val="hybridMultilevel"/>
    <w:tmpl w:val="1056F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E9C7ABE"/>
    <w:multiLevelType w:val="hybridMultilevel"/>
    <w:tmpl w:val="4EE62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2913B50"/>
    <w:multiLevelType w:val="hybridMultilevel"/>
    <w:tmpl w:val="46D6E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416847"/>
    <w:multiLevelType w:val="multilevel"/>
    <w:tmpl w:val="63041F8C"/>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DA25728"/>
    <w:multiLevelType w:val="hybridMultilevel"/>
    <w:tmpl w:val="D76C034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60776FB0"/>
    <w:multiLevelType w:val="hybridMultilevel"/>
    <w:tmpl w:val="0F9AD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07E16A2"/>
    <w:multiLevelType w:val="hybridMultilevel"/>
    <w:tmpl w:val="D436B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68555B9"/>
    <w:multiLevelType w:val="hybridMultilevel"/>
    <w:tmpl w:val="CBF4EDE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69326957"/>
    <w:multiLevelType w:val="multilevel"/>
    <w:tmpl w:val="FBCA15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CE67F16"/>
    <w:multiLevelType w:val="hybridMultilevel"/>
    <w:tmpl w:val="7004A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F7C42D5"/>
    <w:multiLevelType w:val="hybridMultilevel"/>
    <w:tmpl w:val="47C25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3681F86"/>
    <w:multiLevelType w:val="hybridMultilevel"/>
    <w:tmpl w:val="4248388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74EA009B"/>
    <w:multiLevelType w:val="hybridMultilevel"/>
    <w:tmpl w:val="F050E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892642"/>
    <w:multiLevelType w:val="hybridMultilevel"/>
    <w:tmpl w:val="C8B0945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796737EF"/>
    <w:multiLevelType w:val="hybridMultilevel"/>
    <w:tmpl w:val="FFC49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B9304EA"/>
    <w:multiLevelType w:val="hybridMultilevel"/>
    <w:tmpl w:val="60167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E560730"/>
    <w:multiLevelType w:val="hybridMultilevel"/>
    <w:tmpl w:val="E520A3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579558558">
    <w:abstractNumId w:val="43"/>
  </w:num>
  <w:num w:numId="2" w16cid:durableId="1840853656">
    <w:abstractNumId w:val="26"/>
  </w:num>
  <w:num w:numId="3" w16cid:durableId="749544541">
    <w:abstractNumId w:val="28"/>
  </w:num>
  <w:num w:numId="4" w16cid:durableId="713162874">
    <w:abstractNumId w:val="5"/>
  </w:num>
  <w:num w:numId="5" w16cid:durableId="265037693">
    <w:abstractNumId w:val="17"/>
  </w:num>
  <w:num w:numId="6" w16cid:durableId="981428143">
    <w:abstractNumId w:val="39"/>
  </w:num>
  <w:num w:numId="7" w16cid:durableId="298652950">
    <w:abstractNumId w:val="19"/>
  </w:num>
  <w:num w:numId="8" w16cid:durableId="1624843594">
    <w:abstractNumId w:val="34"/>
  </w:num>
  <w:num w:numId="9" w16cid:durableId="1884563739">
    <w:abstractNumId w:val="12"/>
  </w:num>
  <w:num w:numId="10" w16cid:durableId="533929245">
    <w:abstractNumId w:val="10"/>
  </w:num>
  <w:num w:numId="11" w16cid:durableId="1654798207">
    <w:abstractNumId w:val="35"/>
  </w:num>
  <w:num w:numId="12" w16cid:durableId="1720931588">
    <w:abstractNumId w:val="36"/>
  </w:num>
  <w:num w:numId="13" w16cid:durableId="1459374437">
    <w:abstractNumId w:val="49"/>
  </w:num>
  <w:num w:numId="14" w16cid:durableId="424031543">
    <w:abstractNumId w:val="30"/>
  </w:num>
  <w:num w:numId="15" w16cid:durableId="1697778796">
    <w:abstractNumId w:val="21"/>
  </w:num>
  <w:num w:numId="16" w16cid:durableId="132793928">
    <w:abstractNumId w:val="7"/>
  </w:num>
  <w:num w:numId="17" w16cid:durableId="603617790">
    <w:abstractNumId w:val="37"/>
  </w:num>
  <w:num w:numId="18" w16cid:durableId="2124834731">
    <w:abstractNumId w:val="11"/>
  </w:num>
  <w:num w:numId="19" w16cid:durableId="985159707">
    <w:abstractNumId w:val="31"/>
  </w:num>
  <w:num w:numId="20" w16cid:durableId="1724671909">
    <w:abstractNumId w:val="42"/>
  </w:num>
  <w:num w:numId="21" w16cid:durableId="2027171022">
    <w:abstractNumId w:val="8"/>
  </w:num>
  <w:num w:numId="22" w16cid:durableId="1465194670">
    <w:abstractNumId w:val="9"/>
  </w:num>
  <w:num w:numId="23" w16cid:durableId="1191146043">
    <w:abstractNumId w:val="1"/>
  </w:num>
  <w:num w:numId="24" w16cid:durableId="2325726">
    <w:abstractNumId w:val="20"/>
  </w:num>
  <w:num w:numId="25" w16cid:durableId="1634871249">
    <w:abstractNumId w:val="25"/>
  </w:num>
  <w:num w:numId="26" w16cid:durableId="1076976750">
    <w:abstractNumId w:val="18"/>
  </w:num>
  <w:num w:numId="27" w16cid:durableId="1798063424">
    <w:abstractNumId w:val="38"/>
  </w:num>
  <w:num w:numId="28" w16cid:durableId="1951349229">
    <w:abstractNumId w:val="0"/>
  </w:num>
  <w:num w:numId="29" w16cid:durableId="500778578">
    <w:abstractNumId w:val="3"/>
  </w:num>
  <w:num w:numId="30" w16cid:durableId="1946307600">
    <w:abstractNumId w:val="24"/>
  </w:num>
  <w:num w:numId="31" w16cid:durableId="1565873383">
    <w:abstractNumId w:val="41"/>
  </w:num>
  <w:num w:numId="32" w16cid:durableId="1929583580">
    <w:abstractNumId w:val="45"/>
  </w:num>
  <w:num w:numId="33" w16cid:durableId="118589774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384640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2129210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497559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4751249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468006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7135416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93462731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44349324">
    <w:abstractNumId w:val="13"/>
  </w:num>
  <w:num w:numId="42" w16cid:durableId="155342681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77640414">
    <w:abstractNumId w:val="32"/>
  </w:num>
  <w:num w:numId="44" w16cid:durableId="200434775">
    <w:abstractNumId w:val="14"/>
  </w:num>
  <w:num w:numId="45" w16cid:durableId="63780534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01294535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5434324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2680834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0844106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6263869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264814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0654417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61953348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196474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6413016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474565490">
    <w:abstractNumId w:val="47"/>
  </w:num>
  <w:num w:numId="57" w16cid:durableId="9101195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88412559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8210437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55750963">
    <w:abstractNumId w:val="33"/>
  </w:num>
  <w:num w:numId="61" w16cid:durableId="1420297555">
    <w:abstractNumId w:val="46"/>
  </w:num>
  <w:num w:numId="62" w16cid:durableId="1189562076">
    <w:abstractNumId w:val="16"/>
  </w:num>
  <w:num w:numId="63" w16cid:durableId="1902715843">
    <w:abstractNumId w:val="22"/>
  </w:num>
  <w:num w:numId="64" w16cid:durableId="1312519425">
    <w:abstractNumId w:val="4"/>
  </w:num>
  <w:num w:numId="65" w16cid:durableId="478614558">
    <w:abstractNumId w:val="6"/>
  </w:num>
  <w:num w:numId="66" w16cid:durableId="1867138158">
    <w:abstractNumId w:val="48"/>
  </w:num>
  <w:num w:numId="67" w16cid:durableId="738135568">
    <w:abstractNumId w:val="23"/>
  </w:num>
  <w:num w:numId="68" w16cid:durableId="95309326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2542140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70617724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8250790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01765498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5703362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0406914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3071435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395733820">
    <w:abstractNumId w:val="50"/>
  </w:num>
  <w:num w:numId="77" w16cid:durableId="1731466372">
    <w:abstractNumId w:val="27"/>
  </w:num>
  <w:num w:numId="78" w16cid:durableId="11272849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17574493">
    <w:abstractNumId w:val="15"/>
  </w:num>
  <w:num w:numId="80" w16cid:durableId="15141500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673798807">
    <w:abstractNumId w:val="44"/>
  </w:num>
  <w:num w:numId="82" w16cid:durableId="193200307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013024924">
    <w:abstractNumId w:val="40"/>
  </w:num>
  <w:num w:numId="84" w16cid:durableId="871265070">
    <w:abstractNumId w:val="2"/>
  </w:num>
  <w:num w:numId="85" w16cid:durableId="1492139620">
    <w:abstractNumId w:val="29"/>
  </w:num>
  <w:num w:numId="86" w16cid:durableId="191249824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3246824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04809672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8585483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92334037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7932793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81456561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0516133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E70"/>
    <w:rsid w:val="0003466D"/>
    <w:rsid w:val="00046C3D"/>
    <w:rsid w:val="000625D5"/>
    <w:rsid w:val="0006672C"/>
    <w:rsid w:val="00071FC3"/>
    <w:rsid w:val="00076083"/>
    <w:rsid w:val="000A1DCF"/>
    <w:rsid w:val="000D0873"/>
    <w:rsid w:val="000D50AC"/>
    <w:rsid w:val="000F22C3"/>
    <w:rsid w:val="000F46A8"/>
    <w:rsid w:val="00116604"/>
    <w:rsid w:val="00124C6B"/>
    <w:rsid w:val="00131489"/>
    <w:rsid w:val="001474FB"/>
    <w:rsid w:val="00151400"/>
    <w:rsid w:val="00155B52"/>
    <w:rsid w:val="00166CC4"/>
    <w:rsid w:val="00177ABA"/>
    <w:rsid w:val="001C4E9A"/>
    <w:rsid w:val="001C6EA9"/>
    <w:rsid w:val="001D1D94"/>
    <w:rsid w:val="001E74A4"/>
    <w:rsid w:val="001F7C72"/>
    <w:rsid w:val="00200BE4"/>
    <w:rsid w:val="00207E4E"/>
    <w:rsid w:val="0021353D"/>
    <w:rsid w:val="00217162"/>
    <w:rsid w:val="00220111"/>
    <w:rsid w:val="0023195A"/>
    <w:rsid w:val="00237193"/>
    <w:rsid w:val="00237315"/>
    <w:rsid w:val="00264232"/>
    <w:rsid w:val="00265001"/>
    <w:rsid w:val="00271F39"/>
    <w:rsid w:val="002B0766"/>
    <w:rsid w:val="002D2AED"/>
    <w:rsid w:val="00321B8F"/>
    <w:rsid w:val="00344C8F"/>
    <w:rsid w:val="00382B46"/>
    <w:rsid w:val="003B357A"/>
    <w:rsid w:val="003C590C"/>
    <w:rsid w:val="003C7ECE"/>
    <w:rsid w:val="003D0681"/>
    <w:rsid w:val="003F0F8C"/>
    <w:rsid w:val="003F7243"/>
    <w:rsid w:val="004002A5"/>
    <w:rsid w:val="00401C4A"/>
    <w:rsid w:val="004302AC"/>
    <w:rsid w:val="00446387"/>
    <w:rsid w:val="004463C9"/>
    <w:rsid w:val="00464563"/>
    <w:rsid w:val="00493B2B"/>
    <w:rsid w:val="004A4309"/>
    <w:rsid w:val="004A71AE"/>
    <w:rsid w:val="004B645F"/>
    <w:rsid w:val="004C6E70"/>
    <w:rsid w:val="004D6F78"/>
    <w:rsid w:val="004E7B9F"/>
    <w:rsid w:val="004F5E0C"/>
    <w:rsid w:val="00503677"/>
    <w:rsid w:val="00535783"/>
    <w:rsid w:val="00553F2F"/>
    <w:rsid w:val="00554F1D"/>
    <w:rsid w:val="00562AC0"/>
    <w:rsid w:val="005941E8"/>
    <w:rsid w:val="005B1A31"/>
    <w:rsid w:val="005B5FA9"/>
    <w:rsid w:val="005F45E9"/>
    <w:rsid w:val="00625140"/>
    <w:rsid w:val="00634401"/>
    <w:rsid w:val="00650500"/>
    <w:rsid w:val="00650E28"/>
    <w:rsid w:val="006737F5"/>
    <w:rsid w:val="00686ECA"/>
    <w:rsid w:val="006A0E9B"/>
    <w:rsid w:val="006B1FAD"/>
    <w:rsid w:val="006C3130"/>
    <w:rsid w:val="006D3280"/>
    <w:rsid w:val="006D6F39"/>
    <w:rsid w:val="006D70D0"/>
    <w:rsid w:val="006E54EC"/>
    <w:rsid w:val="006F19F4"/>
    <w:rsid w:val="006F5715"/>
    <w:rsid w:val="00715E2D"/>
    <w:rsid w:val="00724B9E"/>
    <w:rsid w:val="007625AB"/>
    <w:rsid w:val="007A2EE1"/>
    <w:rsid w:val="007B02B6"/>
    <w:rsid w:val="007B41AA"/>
    <w:rsid w:val="007E12D3"/>
    <w:rsid w:val="007F214F"/>
    <w:rsid w:val="008117ED"/>
    <w:rsid w:val="008167E3"/>
    <w:rsid w:val="00844819"/>
    <w:rsid w:val="008455EE"/>
    <w:rsid w:val="00846BC5"/>
    <w:rsid w:val="00855F53"/>
    <w:rsid w:val="00867F30"/>
    <w:rsid w:val="0088216B"/>
    <w:rsid w:val="008A425B"/>
    <w:rsid w:val="008B1ADC"/>
    <w:rsid w:val="008B6732"/>
    <w:rsid w:val="008C1582"/>
    <w:rsid w:val="008C2D9D"/>
    <w:rsid w:val="008E2AD0"/>
    <w:rsid w:val="008E712C"/>
    <w:rsid w:val="009058AD"/>
    <w:rsid w:val="00917E70"/>
    <w:rsid w:val="00924918"/>
    <w:rsid w:val="009251F7"/>
    <w:rsid w:val="00962E4F"/>
    <w:rsid w:val="00972FB7"/>
    <w:rsid w:val="009811D5"/>
    <w:rsid w:val="009825A5"/>
    <w:rsid w:val="00987C08"/>
    <w:rsid w:val="009B413E"/>
    <w:rsid w:val="009C4748"/>
    <w:rsid w:val="009D17E9"/>
    <w:rsid w:val="00A3327F"/>
    <w:rsid w:val="00A536CD"/>
    <w:rsid w:val="00A70039"/>
    <w:rsid w:val="00AB449F"/>
    <w:rsid w:val="00AD334D"/>
    <w:rsid w:val="00AD5694"/>
    <w:rsid w:val="00AE0B73"/>
    <w:rsid w:val="00AF5049"/>
    <w:rsid w:val="00AF5EEC"/>
    <w:rsid w:val="00B4191A"/>
    <w:rsid w:val="00B44687"/>
    <w:rsid w:val="00B614C3"/>
    <w:rsid w:val="00B6227A"/>
    <w:rsid w:val="00B63D8F"/>
    <w:rsid w:val="00B715D8"/>
    <w:rsid w:val="00BA6FB0"/>
    <w:rsid w:val="00BA7DEF"/>
    <w:rsid w:val="00BC71AA"/>
    <w:rsid w:val="00BE2116"/>
    <w:rsid w:val="00C132F2"/>
    <w:rsid w:val="00C2174A"/>
    <w:rsid w:val="00C51AB4"/>
    <w:rsid w:val="00C64F85"/>
    <w:rsid w:val="00C83606"/>
    <w:rsid w:val="00CB0DFB"/>
    <w:rsid w:val="00CB4104"/>
    <w:rsid w:val="00CC172D"/>
    <w:rsid w:val="00CC53CD"/>
    <w:rsid w:val="00CC77DC"/>
    <w:rsid w:val="00CE29FA"/>
    <w:rsid w:val="00D460FB"/>
    <w:rsid w:val="00D856D5"/>
    <w:rsid w:val="00DC0C1A"/>
    <w:rsid w:val="00DC34F1"/>
    <w:rsid w:val="00E67C39"/>
    <w:rsid w:val="00E8187D"/>
    <w:rsid w:val="00EA46F8"/>
    <w:rsid w:val="00EE6AE0"/>
    <w:rsid w:val="00F046C4"/>
    <w:rsid w:val="00F5665E"/>
    <w:rsid w:val="00F70E7A"/>
    <w:rsid w:val="00F72ED1"/>
    <w:rsid w:val="00F760E9"/>
    <w:rsid w:val="00F81C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E8EE6"/>
  <w15:chartTrackingRefBased/>
  <w15:docId w15:val="{E932235E-04B6-4C2E-86F3-82A4AECE4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ADC"/>
    <w:pPr>
      <w:spacing w:after="0" w:line="240" w:lineRule="auto"/>
      <w:jc w:val="both"/>
    </w:pPr>
    <w:rPr>
      <w:sz w:val="24"/>
      <w:szCs w:val="24"/>
    </w:rPr>
  </w:style>
  <w:style w:type="paragraph" w:styleId="Heading1">
    <w:name w:val="heading 1"/>
    <w:basedOn w:val="Normal"/>
    <w:next w:val="Normal"/>
    <w:link w:val="Heading1Char"/>
    <w:uiPriority w:val="9"/>
    <w:qFormat/>
    <w:rsid w:val="004A71AE"/>
    <w:pPr>
      <w:keepNext/>
      <w:keepLines/>
      <w:numPr>
        <w:numId w:val="17"/>
      </w:numPr>
      <w:spacing w:before="240"/>
      <w:outlineLvl w:val="0"/>
    </w:pPr>
    <w:rPr>
      <w:rFonts w:ascii="Calibri" w:eastAsiaTheme="majorEastAsia" w:hAnsi="Calibri" w:cs="Calibri"/>
      <w:b/>
      <w:bCs/>
      <w:sz w:val="32"/>
      <w:szCs w:val="32"/>
    </w:rPr>
  </w:style>
  <w:style w:type="paragraph" w:styleId="Heading2">
    <w:name w:val="heading 2"/>
    <w:basedOn w:val="Heading1"/>
    <w:next w:val="Normal"/>
    <w:link w:val="Heading2Char"/>
    <w:uiPriority w:val="9"/>
    <w:unhideWhenUsed/>
    <w:qFormat/>
    <w:rsid w:val="007E12D3"/>
    <w:pPr>
      <w:numPr>
        <w:ilvl w:val="1"/>
      </w:numPr>
      <w:spacing w:before="0"/>
      <w:outlineLvl w:val="1"/>
    </w:pPr>
    <w:rPr>
      <w:sz w:val="28"/>
      <w:szCs w:val="28"/>
    </w:rPr>
  </w:style>
  <w:style w:type="paragraph" w:styleId="Heading3">
    <w:name w:val="heading 3"/>
    <w:basedOn w:val="Heading2"/>
    <w:next w:val="Normal"/>
    <w:link w:val="Heading3Char"/>
    <w:uiPriority w:val="9"/>
    <w:unhideWhenUsed/>
    <w:qFormat/>
    <w:rsid w:val="00264232"/>
    <w:pPr>
      <w:numPr>
        <w:ilvl w:val="2"/>
      </w:numPr>
      <w:outlineLvl w:val="2"/>
    </w:pPr>
    <w:rPr>
      <w:sz w:val="24"/>
      <w:szCs w:val="24"/>
    </w:rPr>
  </w:style>
  <w:style w:type="paragraph" w:styleId="Heading4">
    <w:name w:val="heading 4"/>
    <w:basedOn w:val="Heading3"/>
    <w:next w:val="Normal"/>
    <w:link w:val="Heading4Char"/>
    <w:uiPriority w:val="9"/>
    <w:unhideWhenUsed/>
    <w:qFormat/>
    <w:rsid w:val="005B1A31"/>
    <w:pPr>
      <w:ind w:left="1728" w:hanging="648"/>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C6E70"/>
    <w:rPr>
      <w:color w:val="0563C1" w:themeColor="hyperlink"/>
      <w:u w:val="single"/>
    </w:rPr>
  </w:style>
  <w:style w:type="character" w:styleId="UnresolvedMention">
    <w:name w:val="Unresolved Mention"/>
    <w:basedOn w:val="DefaultParagraphFont"/>
    <w:uiPriority w:val="99"/>
    <w:semiHidden/>
    <w:unhideWhenUsed/>
    <w:rsid w:val="004C6E70"/>
    <w:rPr>
      <w:color w:val="605E5C"/>
      <w:shd w:val="clear" w:color="auto" w:fill="E1DFDD"/>
    </w:rPr>
  </w:style>
  <w:style w:type="table" w:styleId="TableGrid">
    <w:name w:val="Table Grid"/>
    <w:basedOn w:val="TableNormal"/>
    <w:uiPriority w:val="39"/>
    <w:rsid w:val="00F56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0367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03677"/>
    <w:rPr>
      <w:rFonts w:ascii="Consolas" w:hAnsi="Consolas"/>
      <w:sz w:val="20"/>
      <w:szCs w:val="20"/>
    </w:rPr>
  </w:style>
  <w:style w:type="paragraph" w:styleId="ListParagraph">
    <w:name w:val="List Paragraph"/>
    <w:basedOn w:val="Normal"/>
    <w:uiPriority w:val="34"/>
    <w:qFormat/>
    <w:rsid w:val="000D50AC"/>
    <w:pPr>
      <w:ind w:left="720"/>
      <w:contextualSpacing/>
    </w:pPr>
  </w:style>
  <w:style w:type="paragraph" w:styleId="Title">
    <w:name w:val="Title"/>
    <w:basedOn w:val="Normal"/>
    <w:next w:val="Normal"/>
    <w:link w:val="TitleChar"/>
    <w:uiPriority w:val="10"/>
    <w:qFormat/>
    <w:rsid w:val="005B1A31"/>
    <w:pPr>
      <w:shd w:val="clear" w:color="auto" w:fill="FFFFFF"/>
      <w:contextualSpacing/>
      <w:jc w:val="center"/>
    </w:pPr>
    <w:rPr>
      <w:rFonts w:eastAsiaTheme="majorEastAsia" w:cstheme="minorHAnsi"/>
      <w:b/>
      <w:bCs/>
      <w:spacing w:val="-10"/>
      <w:kern w:val="28"/>
      <w:sz w:val="96"/>
      <w:szCs w:val="96"/>
      <w:lang w:eastAsia="en-GB"/>
    </w:rPr>
  </w:style>
  <w:style w:type="character" w:customStyle="1" w:styleId="TitleChar">
    <w:name w:val="Title Char"/>
    <w:basedOn w:val="DefaultParagraphFont"/>
    <w:link w:val="Title"/>
    <w:uiPriority w:val="10"/>
    <w:rsid w:val="005B1A31"/>
    <w:rPr>
      <w:rFonts w:eastAsiaTheme="majorEastAsia" w:cstheme="minorHAnsi"/>
      <w:b/>
      <w:bCs/>
      <w:spacing w:val="-10"/>
      <w:kern w:val="28"/>
      <w:sz w:val="96"/>
      <w:szCs w:val="96"/>
      <w:shd w:val="clear" w:color="auto" w:fill="FFFFFF"/>
      <w:lang w:eastAsia="en-GB"/>
    </w:rPr>
  </w:style>
  <w:style w:type="character" w:customStyle="1" w:styleId="Heading1Char">
    <w:name w:val="Heading 1 Char"/>
    <w:basedOn w:val="DefaultParagraphFont"/>
    <w:link w:val="Heading1"/>
    <w:uiPriority w:val="9"/>
    <w:rsid w:val="004A71AE"/>
    <w:rPr>
      <w:rFonts w:ascii="Calibri" w:eastAsiaTheme="majorEastAsia" w:hAnsi="Calibri" w:cs="Calibri"/>
      <w:b/>
      <w:bCs/>
      <w:sz w:val="32"/>
      <w:szCs w:val="32"/>
    </w:rPr>
  </w:style>
  <w:style w:type="paragraph" w:styleId="TOCHeading">
    <w:name w:val="TOC Heading"/>
    <w:basedOn w:val="Heading1"/>
    <w:next w:val="Normal"/>
    <w:uiPriority w:val="39"/>
    <w:unhideWhenUsed/>
    <w:qFormat/>
    <w:rsid w:val="005B1A31"/>
    <w:pPr>
      <w:spacing w:line="259" w:lineRule="auto"/>
      <w:outlineLvl w:val="9"/>
    </w:pPr>
    <w:rPr>
      <w:lang w:val="en-US"/>
    </w:rPr>
  </w:style>
  <w:style w:type="paragraph" w:styleId="TOC1">
    <w:name w:val="toc 1"/>
    <w:basedOn w:val="Normal"/>
    <w:next w:val="Normal"/>
    <w:autoRedefine/>
    <w:uiPriority w:val="39"/>
    <w:unhideWhenUsed/>
    <w:rsid w:val="005B1A31"/>
    <w:pPr>
      <w:spacing w:after="100" w:line="259" w:lineRule="auto"/>
    </w:pPr>
    <w:rPr>
      <w:rFonts w:ascii="Times New Roman" w:hAnsi="Times New Roman" w:cs="Times New Roman"/>
    </w:rPr>
  </w:style>
  <w:style w:type="paragraph" w:styleId="TOC2">
    <w:name w:val="toc 2"/>
    <w:basedOn w:val="Normal"/>
    <w:next w:val="Normal"/>
    <w:autoRedefine/>
    <w:uiPriority w:val="39"/>
    <w:unhideWhenUsed/>
    <w:rsid w:val="005B1A31"/>
    <w:pPr>
      <w:spacing w:after="100" w:line="259" w:lineRule="auto"/>
      <w:ind w:left="220"/>
    </w:pPr>
    <w:rPr>
      <w:rFonts w:ascii="Times New Roman" w:hAnsi="Times New Roman" w:cs="Times New Roman"/>
    </w:rPr>
  </w:style>
  <w:style w:type="paragraph" w:styleId="TOC3">
    <w:name w:val="toc 3"/>
    <w:basedOn w:val="Normal"/>
    <w:next w:val="Normal"/>
    <w:autoRedefine/>
    <w:uiPriority w:val="39"/>
    <w:unhideWhenUsed/>
    <w:rsid w:val="005B1A31"/>
    <w:pPr>
      <w:spacing w:after="100" w:line="259" w:lineRule="auto"/>
      <w:ind w:left="440"/>
    </w:pPr>
    <w:rPr>
      <w:rFonts w:ascii="Times New Roman" w:hAnsi="Times New Roman" w:cs="Times New Roman"/>
    </w:rPr>
  </w:style>
  <w:style w:type="character" w:customStyle="1" w:styleId="Heading2Char">
    <w:name w:val="Heading 2 Char"/>
    <w:basedOn w:val="DefaultParagraphFont"/>
    <w:link w:val="Heading2"/>
    <w:uiPriority w:val="9"/>
    <w:rsid w:val="007E12D3"/>
    <w:rPr>
      <w:rFonts w:ascii="Calibri" w:eastAsiaTheme="majorEastAsia" w:hAnsi="Calibri" w:cs="Calibri"/>
      <w:b/>
      <w:bCs/>
      <w:sz w:val="28"/>
      <w:szCs w:val="28"/>
    </w:rPr>
  </w:style>
  <w:style w:type="character" w:customStyle="1" w:styleId="Heading3Char">
    <w:name w:val="Heading 3 Char"/>
    <w:basedOn w:val="DefaultParagraphFont"/>
    <w:link w:val="Heading3"/>
    <w:uiPriority w:val="9"/>
    <w:rsid w:val="00264232"/>
    <w:rPr>
      <w:rFonts w:ascii="Calibri" w:eastAsiaTheme="majorEastAsia" w:hAnsi="Calibri" w:cs="Calibri"/>
      <w:b/>
      <w:bCs/>
      <w:sz w:val="24"/>
      <w:szCs w:val="24"/>
    </w:rPr>
  </w:style>
  <w:style w:type="character" w:customStyle="1" w:styleId="Heading4Char">
    <w:name w:val="Heading 4 Char"/>
    <w:basedOn w:val="DefaultParagraphFont"/>
    <w:link w:val="Heading4"/>
    <w:uiPriority w:val="9"/>
    <w:rsid w:val="005B1A31"/>
    <w:rPr>
      <w:rFonts w:eastAsia="Times New Roman" w:cstheme="minorHAnsi"/>
      <w:color w:val="333333"/>
      <w:sz w:val="24"/>
      <w:szCs w:val="24"/>
      <w:shd w:val="clear" w:color="auto" w:fill="FFFFFF"/>
      <w:lang w:eastAsia="en-GB"/>
    </w:rPr>
  </w:style>
  <w:style w:type="paragraph" w:styleId="TOC4">
    <w:name w:val="toc 4"/>
    <w:basedOn w:val="Normal"/>
    <w:next w:val="Normal"/>
    <w:autoRedefine/>
    <w:uiPriority w:val="39"/>
    <w:unhideWhenUsed/>
    <w:rsid w:val="00F81CB9"/>
    <w:pPr>
      <w:spacing w:after="100" w:line="259" w:lineRule="auto"/>
      <w:ind w:left="660"/>
    </w:pPr>
    <w:rPr>
      <w:rFonts w:eastAsiaTheme="minorEastAsia"/>
      <w:kern w:val="2"/>
      <w:sz w:val="22"/>
      <w:szCs w:val="22"/>
      <w:lang w:eastAsia="en-GB"/>
      <w14:ligatures w14:val="standardContextual"/>
    </w:rPr>
  </w:style>
  <w:style w:type="paragraph" w:styleId="TOC5">
    <w:name w:val="toc 5"/>
    <w:basedOn w:val="Normal"/>
    <w:next w:val="Normal"/>
    <w:autoRedefine/>
    <w:uiPriority w:val="39"/>
    <w:unhideWhenUsed/>
    <w:rsid w:val="00F81CB9"/>
    <w:pPr>
      <w:spacing w:after="100" w:line="259" w:lineRule="auto"/>
      <w:ind w:left="880"/>
    </w:pPr>
    <w:rPr>
      <w:rFonts w:eastAsiaTheme="minorEastAsia"/>
      <w:kern w:val="2"/>
      <w:sz w:val="22"/>
      <w:szCs w:val="22"/>
      <w:lang w:eastAsia="en-GB"/>
      <w14:ligatures w14:val="standardContextual"/>
    </w:rPr>
  </w:style>
  <w:style w:type="paragraph" w:styleId="TOC6">
    <w:name w:val="toc 6"/>
    <w:basedOn w:val="Normal"/>
    <w:next w:val="Normal"/>
    <w:autoRedefine/>
    <w:uiPriority w:val="39"/>
    <w:unhideWhenUsed/>
    <w:rsid w:val="00F81CB9"/>
    <w:pPr>
      <w:spacing w:after="100" w:line="259" w:lineRule="auto"/>
      <w:ind w:left="1100"/>
    </w:pPr>
    <w:rPr>
      <w:rFonts w:eastAsiaTheme="minorEastAsia"/>
      <w:kern w:val="2"/>
      <w:sz w:val="22"/>
      <w:szCs w:val="22"/>
      <w:lang w:eastAsia="en-GB"/>
      <w14:ligatures w14:val="standardContextual"/>
    </w:rPr>
  </w:style>
  <w:style w:type="paragraph" w:styleId="TOC7">
    <w:name w:val="toc 7"/>
    <w:basedOn w:val="Normal"/>
    <w:next w:val="Normal"/>
    <w:autoRedefine/>
    <w:uiPriority w:val="39"/>
    <w:unhideWhenUsed/>
    <w:rsid w:val="00F81CB9"/>
    <w:pPr>
      <w:spacing w:after="100" w:line="259" w:lineRule="auto"/>
      <w:ind w:left="1320"/>
    </w:pPr>
    <w:rPr>
      <w:rFonts w:eastAsiaTheme="minorEastAsia"/>
      <w:kern w:val="2"/>
      <w:sz w:val="22"/>
      <w:szCs w:val="22"/>
      <w:lang w:eastAsia="en-GB"/>
      <w14:ligatures w14:val="standardContextual"/>
    </w:rPr>
  </w:style>
  <w:style w:type="paragraph" w:styleId="TOC8">
    <w:name w:val="toc 8"/>
    <w:basedOn w:val="Normal"/>
    <w:next w:val="Normal"/>
    <w:autoRedefine/>
    <w:uiPriority w:val="39"/>
    <w:unhideWhenUsed/>
    <w:rsid w:val="00F81CB9"/>
    <w:pPr>
      <w:spacing w:after="100" w:line="259" w:lineRule="auto"/>
      <w:ind w:left="1540"/>
    </w:pPr>
    <w:rPr>
      <w:rFonts w:eastAsiaTheme="minorEastAsia"/>
      <w:kern w:val="2"/>
      <w:sz w:val="22"/>
      <w:szCs w:val="22"/>
      <w:lang w:eastAsia="en-GB"/>
      <w14:ligatures w14:val="standardContextual"/>
    </w:rPr>
  </w:style>
  <w:style w:type="paragraph" w:styleId="TOC9">
    <w:name w:val="toc 9"/>
    <w:basedOn w:val="Normal"/>
    <w:next w:val="Normal"/>
    <w:autoRedefine/>
    <w:uiPriority w:val="39"/>
    <w:unhideWhenUsed/>
    <w:rsid w:val="00F81CB9"/>
    <w:pPr>
      <w:spacing w:after="100" w:line="259" w:lineRule="auto"/>
      <w:ind w:left="1760"/>
    </w:pPr>
    <w:rPr>
      <w:rFonts w:eastAsiaTheme="minorEastAsia"/>
      <w:kern w:val="2"/>
      <w:sz w:val="22"/>
      <w:szCs w:val="22"/>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5703">
      <w:bodyDiv w:val="1"/>
      <w:marLeft w:val="0"/>
      <w:marRight w:val="0"/>
      <w:marTop w:val="0"/>
      <w:marBottom w:val="0"/>
      <w:divBdr>
        <w:top w:val="none" w:sz="0" w:space="0" w:color="auto"/>
        <w:left w:val="none" w:sz="0" w:space="0" w:color="auto"/>
        <w:bottom w:val="none" w:sz="0" w:space="0" w:color="auto"/>
        <w:right w:val="none" w:sz="0" w:space="0" w:color="auto"/>
      </w:divBdr>
    </w:div>
    <w:div w:id="76682791">
      <w:bodyDiv w:val="1"/>
      <w:marLeft w:val="0"/>
      <w:marRight w:val="0"/>
      <w:marTop w:val="0"/>
      <w:marBottom w:val="0"/>
      <w:divBdr>
        <w:top w:val="none" w:sz="0" w:space="0" w:color="auto"/>
        <w:left w:val="none" w:sz="0" w:space="0" w:color="auto"/>
        <w:bottom w:val="none" w:sz="0" w:space="0" w:color="auto"/>
        <w:right w:val="none" w:sz="0" w:space="0" w:color="auto"/>
      </w:divBdr>
    </w:div>
    <w:div w:id="90050522">
      <w:bodyDiv w:val="1"/>
      <w:marLeft w:val="0"/>
      <w:marRight w:val="0"/>
      <w:marTop w:val="0"/>
      <w:marBottom w:val="0"/>
      <w:divBdr>
        <w:top w:val="none" w:sz="0" w:space="0" w:color="auto"/>
        <w:left w:val="none" w:sz="0" w:space="0" w:color="auto"/>
        <w:bottom w:val="none" w:sz="0" w:space="0" w:color="auto"/>
        <w:right w:val="none" w:sz="0" w:space="0" w:color="auto"/>
      </w:divBdr>
    </w:div>
    <w:div w:id="104539973">
      <w:bodyDiv w:val="1"/>
      <w:marLeft w:val="0"/>
      <w:marRight w:val="0"/>
      <w:marTop w:val="0"/>
      <w:marBottom w:val="0"/>
      <w:divBdr>
        <w:top w:val="none" w:sz="0" w:space="0" w:color="auto"/>
        <w:left w:val="none" w:sz="0" w:space="0" w:color="auto"/>
        <w:bottom w:val="none" w:sz="0" w:space="0" w:color="auto"/>
        <w:right w:val="none" w:sz="0" w:space="0" w:color="auto"/>
      </w:divBdr>
    </w:div>
    <w:div w:id="135417616">
      <w:bodyDiv w:val="1"/>
      <w:marLeft w:val="0"/>
      <w:marRight w:val="0"/>
      <w:marTop w:val="0"/>
      <w:marBottom w:val="0"/>
      <w:divBdr>
        <w:top w:val="none" w:sz="0" w:space="0" w:color="auto"/>
        <w:left w:val="none" w:sz="0" w:space="0" w:color="auto"/>
        <w:bottom w:val="none" w:sz="0" w:space="0" w:color="auto"/>
        <w:right w:val="none" w:sz="0" w:space="0" w:color="auto"/>
      </w:divBdr>
    </w:div>
    <w:div w:id="190532960">
      <w:bodyDiv w:val="1"/>
      <w:marLeft w:val="0"/>
      <w:marRight w:val="0"/>
      <w:marTop w:val="0"/>
      <w:marBottom w:val="0"/>
      <w:divBdr>
        <w:top w:val="none" w:sz="0" w:space="0" w:color="auto"/>
        <w:left w:val="none" w:sz="0" w:space="0" w:color="auto"/>
        <w:bottom w:val="none" w:sz="0" w:space="0" w:color="auto"/>
        <w:right w:val="none" w:sz="0" w:space="0" w:color="auto"/>
      </w:divBdr>
    </w:div>
    <w:div w:id="311720510">
      <w:bodyDiv w:val="1"/>
      <w:marLeft w:val="0"/>
      <w:marRight w:val="0"/>
      <w:marTop w:val="0"/>
      <w:marBottom w:val="0"/>
      <w:divBdr>
        <w:top w:val="none" w:sz="0" w:space="0" w:color="auto"/>
        <w:left w:val="none" w:sz="0" w:space="0" w:color="auto"/>
        <w:bottom w:val="none" w:sz="0" w:space="0" w:color="auto"/>
        <w:right w:val="none" w:sz="0" w:space="0" w:color="auto"/>
      </w:divBdr>
    </w:div>
    <w:div w:id="357050866">
      <w:bodyDiv w:val="1"/>
      <w:marLeft w:val="0"/>
      <w:marRight w:val="0"/>
      <w:marTop w:val="0"/>
      <w:marBottom w:val="0"/>
      <w:divBdr>
        <w:top w:val="none" w:sz="0" w:space="0" w:color="auto"/>
        <w:left w:val="none" w:sz="0" w:space="0" w:color="auto"/>
        <w:bottom w:val="none" w:sz="0" w:space="0" w:color="auto"/>
        <w:right w:val="none" w:sz="0" w:space="0" w:color="auto"/>
      </w:divBdr>
    </w:div>
    <w:div w:id="472332062">
      <w:bodyDiv w:val="1"/>
      <w:marLeft w:val="0"/>
      <w:marRight w:val="0"/>
      <w:marTop w:val="0"/>
      <w:marBottom w:val="0"/>
      <w:divBdr>
        <w:top w:val="none" w:sz="0" w:space="0" w:color="auto"/>
        <w:left w:val="none" w:sz="0" w:space="0" w:color="auto"/>
        <w:bottom w:val="none" w:sz="0" w:space="0" w:color="auto"/>
        <w:right w:val="none" w:sz="0" w:space="0" w:color="auto"/>
      </w:divBdr>
    </w:div>
    <w:div w:id="547491994">
      <w:bodyDiv w:val="1"/>
      <w:marLeft w:val="0"/>
      <w:marRight w:val="0"/>
      <w:marTop w:val="0"/>
      <w:marBottom w:val="0"/>
      <w:divBdr>
        <w:top w:val="none" w:sz="0" w:space="0" w:color="auto"/>
        <w:left w:val="none" w:sz="0" w:space="0" w:color="auto"/>
        <w:bottom w:val="none" w:sz="0" w:space="0" w:color="auto"/>
        <w:right w:val="none" w:sz="0" w:space="0" w:color="auto"/>
      </w:divBdr>
    </w:div>
    <w:div w:id="601106215">
      <w:bodyDiv w:val="1"/>
      <w:marLeft w:val="0"/>
      <w:marRight w:val="0"/>
      <w:marTop w:val="0"/>
      <w:marBottom w:val="0"/>
      <w:divBdr>
        <w:top w:val="none" w:sz="0" w:space="0" w:color="auto"/>
        <w:left w:val="none" w:sz="0" w:space="0" w:color="auto"/>
        <w:bottom w:val="none" w:sz="0" w:space="0" w:color="auto"/>
        <w:right w:val="none" w:sz="0" w:space="0" w:color="auto"/>
      </w:divBdr>
    </w:div>
    <w:div w:id="646129504">
      <w:bodyDiv w:val="1"/>
      <w:marLeft w:val="0"/>
      <w:marRight w:val="0"/>
      <w:marTop w:val="0"/>
      <w:marBottom w:val="0"/>
      <w:divBdr>
        <w:top w:val="none" w:sz="0" w:space="0" w:color="auto"/>
        <w:left w:val="none" w:sz="0" w:space="0" w:color="auto"/>
        <w:bottom w:val="none" w:sz="0" w:space="0" w:color="auto"/>
        <w:right w:val="none" w:sz="0" w:space="0" w:color="auto"/>
      </w:divBdr>
    </w:div>
    <w:div w:id="760570421">
      <w:bodyDiv w:val="1"/>
      <w:marLeft w:val="0"/>
      <w:marRight w:val="0"/>
      <w:marTop w:val="0"/>
      <w:marBottom w:val="0"/>
      <w:divBdr>
        <w:top w:val="none" w:sz="0" w:space="0" w:color="auto"/>
        <w:left w:val="none" w:sz="0" w:space="0" w:color="auto"/>
        <w:bottom w:val="none" w:sz="0" w:space="0" w:color="auto"/>
        <w:right w:val="none" w:sz="0" w:space="0" w:color="auto"/>
      </w:divBdr>
    </w:div>
    <w:div w:id="850997377">
      <w:bodyDiv w:val="1"/>
      <w:marLeft w:val="0"/>
      <w:marRight w:val="0"/>
      <w:marTop w:val="0"/>
      <w:marBottom w:val="0"/>
      <w:divBdr>
        <w:top w:val="none" w:sz="0" w:space="0" w:color="auto"/>
        <w:left w:val="none" w:sz="0" w:space="0" w:color="auto"/>
        <w:bottom w:val="none" w:sz="0" w:space="0" w:color="auto"/>
        <w:right w:val="none" w:sz="0" w:space="0" w:color="auto"/>
      </w:divBdr>
    </w:div>
    <w:div w:id="1029912716">
      <w:bodyDiv w:val="1"/>
      <w:marLeft w:val="0"/>
      <w:marRight w:val="0"/>
      <w:marTop w:val="0"/>
      <w:marBottom w:val="0"/>
      <w:divBdr>
        <w:top w:val="none" w:sz="0" w:space="0" w:color="auto"/>
        <w:left w:val="none" w:sz="0" w:space="0" w:color="auto"/>
        <w:bottom w:val="none" w:sz="0" w:space="0" w:color="auto"/>
        <w:right w:val="none" w:sz="0" w:space="0" w:color="auto"/>
      </w:divBdr>
    </w:div>
    <w:div w:id="1041898589">
      <w:bodyDiv w:val="1"/>
      <w:marLeft w:val="0"/>
      <w:marRight w:val="0"/>
      <w:marTop w:val="0"/>
      <w:marBottom w:val="0"/>
      <w:divBdr>
        <w:top w:val="none" w:sz="0" w:space="0" w:color="auto"/>
        <w:left w:val="none" w:sz="0" w:space="0" w:color="auto"/>
        <w:bottom w:val="none" w:sz="0" w:space="0" w:color="auto"/>
        <w:right w:val="none" w:sz="0" w:space="0" w:color="auto"/>
      </w:divBdr>
    </w:div>
    <w:div w:id="1119764047">
      <w:bodyDiv w:val="1"/>
      <w:marLeft w:val="0"/>
      <w:marRight w:val="0"/>
      <w:marTop w:val="0"/>
      <w:marBottom w:val="0"/>
      <w:divBdr>
        <w:top w:val="none" w:sz="0" w:space="0" w:color="auto"/>
        <w:left w:val="none" w:sz="0" w:space="0" w:color="auto"/>
        <w:bottom w:val="none" w:sz="0" w:space="0" w:color="auto"/>
        <w:right w:val="none" w:sz="0" w:space="0" w:color="auto"/>
      </w:divBdr>
    </w:div>
    <w:div w:id="1142191551">
      <w:bodyDiv w:val="1"/>
      <w:marLeft w:val="0"/>
      <w:marRight w:val="0"/>
      <w:marTop w:val="0"/>
      <w:marBottom w:val="0"/>
      <w:divBdr>
        <w:top w:val="none" w:sz="0" w:space="0" w:color="auto"/>
        <w:left w:val="none" w:sz="0" w:space="0" w:color="auto"/>
        <w:bottom w:val="none" w:sz="0" w:space="0" w:color="auto"/>
        <w:right w:val="none" w:sz="0" w:space="0" w:color="auto"/>
      </w:divBdr>
    </w:div>
    <w:div w:id="1196041045">
      <w:bodyDiv w:val="1"/>
      <w:marLeft w:val="0"/>
      <w:marRight w:val="0"/>
      <w:marTop w:val="0"/>
      <w:marBottom w:val="0"/>
      <w:divBdr>
        <w:top w:val="none" w:sz="0" w:space="0" w:color="auto"/>
        <w:left w:val="none" w:sz="0" w:space="0" w:color="auto"/>
        <w:bottom w:val="none" w:sz="0" w:space="0" w:color="auto"/>
        <w:right w:val="none" w:sz="0" w:space="0" w:color="auto"/>
      </w:divBdr>
    </w:div>
    <w:div w:id="1212034163">
      <w:bodyDiv w:val="1"/>
      <w:marLeft w:val="0"/>
      <w:marRight w:val="0"/>
      <w:marTop w:val="0"/>
      <w:marBottom w:val="0"/>
      <w:divBdr>
        <w:top w:val="none" w:sz="0" w:space="0" w:color="auto"/>
        <w:left w:val="none" w:sz="0" w:space="0" w:color="auto"/>
        <w:bottom w:val="none" w:sz="0" w:space="0" w:color="auto"/>
        <w:right w:val="none" w:sz="0" w:space="0" w:color="auto"/>
      </w:divBdr>
    </w:div>
    <w:div w:id="1233850160">
      <w:bodyDiv w:val="1"/>
      <w:marLeft w:val="0"/>
      <w:marRight w:val="0"/>
      <w:marTop w:val="0"/>
      <w:marBottom w:val="0"/>
      <w:divBdr>
        <w:top w:val="none" w:sz="0" w:space="0" w:color="auto"/>
        <w:left w:val="none" w:sz="0" w:space="0" w:color="auto"/>
        <w:bottom w:val="none" w:sz="0" w:space="0" w:color="auto"/>
        <w:right w:val="none" w:sz="0" w:space="0" w:color="auto"/>
      </w:divBdr>
    </w:div>
    <w:div w:id="1271356314">
      <w:bodyDiv w:val="1"/>
      <w:marLeft w:val="0"/>
      <w:marRight w:val="0"/>
      <w:marTop w:val="0"/>
      <w:marBottom w:val="0"/>
      <w:divBdr>
        <w:top w:val="none" w:sz="0" w:space="0" w:color="auto"/>
        <w:left w:val="none" w:sz="0" w:space="0" w:color="auto"/>
        <w:bottom w:val="none" w:sz="0" w:space="0" w:color="auto"/>
        <w:right w:val="none" w:sz="0" w:space="0" w:color="auto"/>
      </w:divBdr>
    </w:div>
    <w:div w:id="1309703083">
      <w:bodyDiv w:val="1"/>
      <w:marLeft w:val="0"/>
      <w:marRight w:val="0"/>
      <w:marTop w:val="0"/>
      <w:marBottom w:val="0"/>
      <w:divBdr>
        <w:top w:val="none" w:sz="0" w:space="0" w:color="auto"/>
        <w:left w:val="none" w:sz="0" w:space="0" w:color="auto"/>
        <w:bottom w:val="none" w:sz="0" w:space="0" w:color="auto"/>
        <w:right w:val="none" w:sz="0" w:space="0" w:color="auto"/>
      </w:divBdr>
    </w:div>
    <w:div w:id="1365904230">
      <w:bodyDiv w:val="1"/>
      <w:marLeft w:val="0"/>
      <w:marRight w:val="0"/>
      <w:marTop w:val="0"/>
      <w:marBottom w:val="0"/>
      <w:divBdr>
        <w:top w:val="none" w:sz="0" w:space="0" w:color="auto"/>
        <w:left w:val="none" w:sz="0" w:space="0" w:color="auto"/>
        <w:bottom w:val="none" w:sz="0" w:space="0" w:color="auto"/>
        <w:right w:val="none" w:sz="0" w:space="0" w:color="auto"/>
      </w:divBdr>
    </w:div>
    <w:div w:id="1554349445">
      <w:bodyDiv w:val="1"/>
      <w:marLeft w:val="0"/>
      <w:marRight w:val="0"/>
      <w:marTop w:val="0"/>
      <w:marBottom w:val="0"/>
      <w:divBdr>
        <w:top w:val="none" w:sz="0" w:space="0" w:color="auto"/>
        <w:left w:val="none" w:sz="0" w:space="0" w:color="auto"/>
        <w:bottom w:val="none" w:sz="0" w:space="0" w:color="auto"/>
        <w:right w:val="none" w:sz="0" w:space="0" w:color="auto"/>
      </w:divBdr>
    </w:div>
    <w:div w:id="1583562410">
      <w:bodyDiv w:val="1"/>
      <w:marLeft w:val="0"/>
      <w:marRight w:val="0"/>
      <w:marTop w:val="0"/>
      <w:marBottom w:val="0"/>
      <w:divBdr>
        <w:top w:val="none" w:sz="0" w:space="0" w:color="auto"/>
        <w:left w:val="none" w:sz="0" w:space="0" w:color="auto"/>
        <w:bottom w:val="none" w:sz="0" w:space="0" w:color="auto"/>
        <w:right w:val="none" w:sz="0" w:space="0" w:color="auto"/>
      </w:divBdr>
    </w:div>
    <w:div w:id="1616861828">
      <w:bodyDiv w:val="1"/>
      <w:marLeft w:val="0"/>
      <w:marRight w:val="0"/>
      <w:marTop w:val="0"/>
      <w:marBottom w:val="0"/>
      <w:divBdr>
        <w:top w:val="none" w:sz="0" w:space="0" w:color="auto"/>
        <w:left w:val="none" w:sz="0" w:space="0" w:color="auto"/>
        <w:bottom w:val="none" w:sz="0" w:space="0" w:color="auto"/>
        <w:right w:val="none" w:sz="0" w:space="0" w:color="auto"/>
      </w:divBdr>
    </w:div>
    <w:div w:id="1629705117">
      <w:bodyDiv w:val="1"/>
      <w:marLeft w:val="0"/>
      <w:marRight w:val="0"/>
      <w:marTop w:val="0"/>
      <w:marBottom w:val="0"/>
      <w:divBdr>
        <w:top w:val="none" w:sz="0" w:space="0" w:color="auto"/>
        <w:left w:val="none" w:sz="0" w:space="0" w:color="auto"/>
        <w:bottom w:val="none" w:sz="0" w:space="0" w:color="auto"/>
        <w:right w:val="none" w:sz="0" w:space="0" w:color="auto"/>
      </w:divBdr>
    </w:div>
    <w:div w:id="1797795532">
      <w:bodyDiv w:val="1"/>
      <w:marLeft w:val="0"/>
      <w:marRight w:val="0"/>
      <w:marTop w:val="0"/>
      <w:marBottom w:val="0"/>
      <w:divBdr>
        <w:top w:val="none" w:sz="0" w:space="0" w:color="auto"/>
        <w:left w:val="none" w:sz="0" w:space="0" w:color="auto"/>
        <w:bottom w:val="none" w:sz="0" w:space="0" w:color="auto"/>
        <w:right w:val="none" w:sz="0" w:space="0" w:color="auto"/>
      </w:divBdr>
    </w:div>
    <w:div w:id="1901091933">
      <w:bodyDiv w:val="1"/>
      <w:marLeft w:val="0"/>
      <w:marRight w:val="0"/>
      <w:marTop w:val="0"/>
      <w:marBottom w:val="0"/>
      <w:divBdr>
        <w:top w:val="none" w:sz="0" w:space="0" w:color="auto"/>
        <w:left w:val="none" w:sz="0" w:space="0" w:color="auto"/>
        <w:bottom w:val="none" w:sz="0" w:space="0" w:color="auto"/>
        <w:right w:val="none" w:sz="0" w:space="0" w:color="auto"/>
      </w:divBdr>
    </w:div>
    <w:div w:id="1910731078">
      <w:bodyDiv w:val="1"/>
      <w:marLeft w:val="0"/>
      <w:marRight w:val="0"/>
      <w:marTop w:val="0"/>
      <w:marBottom w:val="0"/>
      <w:divBdr>
        <w:top w:val="none" w:sz="0" w:space="0" w:color="auto"/>
        <w:left w:val="none" w:sz="0" w:space="0" w:color="auto"/>
        <w:bottom w:val="none" w:sz="0" w:space="0" w:color="auto"/>
        <w:right w:val="none" w:sz="0" w:space="0" w:color="auto"/>
      </w:divBdr>
    </w:div>
    <w:div w:id="2000040951">
      <w:bodyDiv w:val="1"/>
      <w:marLeft w:val="0"/>
      <w:marRight w:val="0"/>
      <w:marTop w:val="0"/>
      <w:marBottom w:val="0"/>
      <w:divBdr>
        <w:top w:val="none" w:sz="0" w:space="0" w:color="auto"/>
        <w:left w:val="none" w:sz="0" w:space="0" w:color="auto"/>
        <w:bottom w:val="none" w:sz="0" w:space="0" w:color="auto"/>
        <w:right w:val="none" w:sz="0" w:space="0" w:color="auto"/>
      </w:divBdr>
    </w:div>
    <w:div w:id="2036496298">
      <w:bodyDiv w:val="1"/>
      <w:marLeft w:val="0"/>
      <w:marRight w:val="0"/>
      <w:marTop w:val="0"/>
      <w:marBottom w:val="0"/>
      <w:divBdr>
        <w:top w:val="none" w:sz="0" w:space="0" w:color="auto"/>
        <w:left w:val="none" w:sz="0" w:space="0" w:color="auto"/>
        <w:bottom w:val="none" w:sz="0" w:space="0" w:color="auto"/>
        <w:right w:val="none" w:sz="0" w:space="0" w:color="auto"/>
      </w:divBdr>
    </w:div>
    <w:div w:id="2092382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hyperlink" Target="https://mh-nexus.de/en/"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tobo\AppData\Roaming\Microsoft\Templates\MyD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3BB66-A845-43A9-9E0D-135929726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MyDoc.dotx</Template>
  <TotalTime>5227</TotalTime>
  <Pages>32</Pages>
  <Words>4629</Words>
  <Characters>26391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Intelligent Engineer</dc:creator>
  <cp:keywords/>
  <dc:description/>
  <cp:lastModifiedBy>stephen chapman</cp:lastModifiedBy>
  <cp:revision>31</cp:revision>
  <dcterms:created xsi:type="dcterms:W3CDTF">2024-09-09T13:19:00Z</dcterms:created>
  <dcterms:modified xsi:type="dcterms:W3CDTF">2024-09-13T18:24:00Z</dcterms:modified>
</cp:coreProperties>
</file>